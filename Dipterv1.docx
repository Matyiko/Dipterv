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F742C" w14:textId="6B26E01F" w:rsidR="0063585C" w:rsidRPr="004851C7" w:rsidRDefault="009D2FD8" w:rsidP="00264F0B">
      <w:pPr>
        <w:pStyle w:val="Cmlaplog"/>
      </w:pPr>
      <w:r w:rsidRPr="004851C7">
        <w:rPr>
          <w:noProof/>
          <w:lang w:eastAsia="hu-HU"/>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335AA2AB" w14:textId="77777777" w:rsidR="00B54450" w:rsidRDefault="00B54450" w:rsidP="00B54450">
      <w:pPr>
        <w:pStyle w:val="Cmlapkarstanszk"/>
      </w:pPr>
      <w:r>
        <w:t>Méréstechnika és Információs Rendszerek Tanszék</w:t>
      </w:r>
    </w:p>
    <w:p w14:paraId="636BBB01" w14:textId="77777777" w:rsidR="004851C7" w:rsidRDefault="004851C7" w:rsidP="00B54450">
      <w:pPr>
        <w:ind w:firstLine="0"/>
      </w:pPr>
    </w:p>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6740B215" w:rsidR="0063585C" w:rsidRPr="00B50CAA" w:rsidRDefault="00B54450" w:rsidP="00171054">
      <w:pPr>
        <w:pStyle w:val="Cmlapszerz"/>
      </w:pPr>
      <w:r>
        <w:t>Szakszon Mátyás</w:t>
      </w:r>
    </w:p>
    <w:p w14:paraId="5BD632B6" w14:textId="693D32AA" w:rsidR="0063585C" w:rsidRPr="00B50CAA" w:rsidRDefault="00443040">
      <w:pPr>
        <w:pStyle w:val="Cm"/>
      </w:pPr>
      <w:r>
        <w:t>Gépjárműkövetés a mesterséges intelligencia módszereivel</w:t>
      </w:r>
    </w:p>
    <w:p w14:paraId="436457F8" w14:textId="77777777" w:rsidR="00630A92" w:rsidRDefault="00630A92" w:rsidP="00630A92">
      <w:pPr>
        <w:keepLines/>
        <w:spacing w:after="0"/>
        <w:ind w:firstLine="0"/>
        <w:jc w:val="center"/>
        <w:rPr>
          <w:smallCaps/>
        </w:rPr>
      </w:pPr>
    </w:p>
    <w:p w14:paraId="7B8F957D" w14:textId="77777777" w:rsidR="00630A92" w:rsidRDefault="00630A92" w:rsidP="00630A92">
      <w:pPr>
        <w:keepLines/>
        <w:spacing w:after="0"/>
        <w:ind w:firstLine="0"/>
        <w:jc w:val="center"/>
        <w:rPr>
          <w:smallCaps/>
        </w:rPr>
      </w:pPr>
    </w:p>
    <w:p w14:paraId="4E66D8CA" w14:textId="77777777" w:rsidR="00630A92" w:rsidRDefault="00630A92" w:rsidP="00630A92">
      <w:pPr>
        <w:keepLines/>
        <w:spacing w:after="0"/>
        <w:ind w:firstLine="0"/>
        <w:jc w:val="center"/>
        <w:rPr>
          <w:smallCaps/>
        </w:rPr>
      </w:pPr>
    </w:p>
    <w:p w14:paraId="5A97AB4D" w14:textId="77777777" w:rsidR="00630A92" w:rsidRDefault="00630A92" w:rsidP="00630A92">
      <w:pPr>
        <w:keepLines/>
        <w:spacing w:after="0"/>
        <w:ind w:firstLine="0"/>
        <w:jc w:val="center"/>
        <w:rPr>
          <w:smallCaps/>
        </w:rPr>
      </w:pPr>
    </w:p>
    <w:p w14:paraId="079394B9" w14:textId="77777777" w:rsidR="00630A92" w:rsidRDefault="00630A92" w:rsidP="00630A92">
      <w:pPr>
        <w:keepLines/>
        <w:spacing w:after="0"/>
        <w:ind w:firstLine="0"/>
        <w:jc w:val="center"/>
        <w:rPr>
          <w:smallCaps/>
        </w:rPr>
      </w:pPr>
    </w:p>
    <w:p w14:paraId="43BD3853" w14:textId="77777777" w:rsidR="00630A92" w:rsidRDefault="00630A92" w:rsidP="00630A92">
      <w:pPr>
        <w:keepLines/>
        <w:spacing w:after="0"/>
        <w:ind w:firstLine="0"/>
        <w:jc w:val="center"/>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4A0A8917" w14:textId="77777777" w:rsidR="00630A92" w:rsidRDefault="00630A92" w:rsidP="00443040">
      <w:pPr>
        <w:keepLines/>
        <w:spacing w:after="0"/>
        <w:ind w:firstLine="0"/>
        <w:rPr>
          <w:smallCaps/>
        </w:rPr>
      </w:pPr>
    </w:p>
    <w:p w14:paraId="113A12EC" w14:textId="77777777" w:rsidR="00630A92" w:rsidRDefault="00630A92" w:rsidP="00630A92">
      <w:pPr>
        <w:keepLines/>
        <w:spacing w:after="0"/>
        <w:ind w:firstLine="0"/>
        <w:jc w:val="center"/>
        <w:rPr>
          <w:smallCaps/>
        </w:rPr>
      </w:pPr>
    </w:p>
    <w:p w14:paraId="7BF499DC" w14:textId="77777777" w:rsidR="00630A92" w:rsidRDefault="00630A92" w:rsidP="00630A92">
      <w:pPr>
        <w:keepLines/>
        <w:spacing w:after="0"/>
        <w:ind w:firstLine="0"/>
        <w:jc w:val="center"/>
        <w:rPr>
          <w:smallCaps/>
        </w:rPr>
      </w:pPr>
      <w:r>
        <w:rPr>
          <w:smallCaps/>
        </w:rPr>
        <w:t>Konzulens</w:t>
      </w:r>
    </w:p>
    <w:p w14:paraId="71BF7A9D" w14:textId="292CE675" w:rsidR="00630A92" w:rsidRDefault="00B54450" w:rsidP="00630A92">
      <w:pPr>
        <w:pStyle w:val="Cmlapszerz"/>
      </w:pPr>
      <w:r>
        <w:t>Alekszejenkó Levente</w:t>
      </w:r>
      <w:r w:rsidR="00630A92">
        <w:fldChar w:fldCharType="begin"/>
      </w:r>
      <w:r w:rsidR="00630A92">
        <w:instrText xml:space="preserve"> DOCPROPERTY "Manager"  \* MERGEFORMAT </w:instrText>
      </w:r>
      <w:r w:rsidR="00630A92">
        <w:fldChar w:fldCharType="end"/>
      </w:r>
    </w:p>
    <w:p w14:paraId="59CFD63D" w14:textId="77777777" w:rsidR="0063585C" w:rsidRPr="00B50CAA" w:rsidRDefault="00630A92" w:rsidP="00630A92">
      <w:pPr>
        <w:spacing w:after="0"/>
        <w:ind w:firstLine="0"/>
        <w:jc w:val="center"/>
      </w:pPr>
      <w:r>
        <w:t>BUDAPEST, 2015</w:t>
      </w:r>
      <w:r w:rsidR="0063585C" w:rsidRPr="00267677">
        <w:fldChar w:fldCharType="begin"/>
      </w:r>
      <w:r w:rsidR="0063585C" w:rsidRPr="00B50CAA">
        <w:instrText xml:space="preserve"> SUBJECT  \* MERGEFORMAT </w:instrText>
      </w:r>
      <w:r w:rsidR="0063585C" w:rsidRPr="00267677">
        <w:fldChar w:fldCharType="end"/>
      </w:r>
    </w:p>
    <w:p w14:paraId="155AD015" w14:textId="77777777" w:rsidR="0063585C" w:rsidRPr="00B50CAA" w:rsidRDefault="0063585C" w:rsidP="00B96880">
      <w:pPr>
        <w:pStyle w:val="Fejezetcmtartalomjegyzknlkl"/>
      </w:pPr>
      <w:r w:rsidRPr="00B50CAA">
        <w:lastRenderedPageBreak/>
        <w:t>Tartalomjegyzék</w:t>
      </w:r>
    </w:p>
    <w:p w14:paraId="26647298" w14:textId="478D55B0" w:rsidR="001E07E2" w:rsidRDefault="00730B3C">
      <w:pPr>
        <w:pStyle w:val="TJ1"/>
        <w:rPr>
          <w:rFonts w:asciiTheme="minorHAnsi" w:eastAsiaTheme="minorEastAsia" w:hAnsiTheme="minorHAnsi" w:cstheme="minorBidi"/>
          <w:b w:val="0"/>
          <w:noProof/>
          <w:kern w:val="2"/>
          <w:lang w:val="en-US"/>
          <w14:ligatures w14:val="standardContextual"/>
        </w:rPr>
      </w:pPr>
      <w:r>
        <w:fldChar w:fldCharType="begin"/>
      </w:r>
      <w:r>
        <w:instrText xml:space="preserve"> TOC \o "1-3" \h \z \u </w:instrText>
      </w:r>
      <w:r>
        <w:fldChar w:fldCharType="separate"/>
      </w:r>
      <w:hyperlink w:anchor="_Toc168642258" w:history="1">
        <w:r w:rsidR="001E07E2" w:rsidRPr="00980507">
          <w:rPr>
            <w:rStyle w:val="Hiperhivatkozs"/>
            <w:noProof/>
          </w:rPr>
          <w:t>1 Bevezetés</w:t>
        </w:r>
        <w:r w:rsidR="001E07E2">
          <w:rPr>
            <w:noProof/>
            <w:webHidden/>
          </w:rPr>
          <w:tab/>
        </w:r>
        <w:r w:rsidR="001E07E2">
          <w:rPr>
            <w:noProof/>
            <w:webHidden/>
          </w:rPr>
          <w:fldChar w:fldCharType="begin"/>
        </w:r>
        <w:r w:rsidR="001E07E2">
          <w:rPr>
            <w:noProof/>
            <w:webHidden/>
          </w:rPr>
          <w:instrText xml:space="preserve"> PAGEREF _Toc168642258 \h </w:instrText>
        </w:r>
        <w:r w:rsidR="001E07E2">
          <w:rPr>
            <w:noProof/>
            <w:webHidden/>
          </w:rPr>
        </w:r>
        <w:r w:rsidR="001E07E2">
          <w:rPr>
            <w:noProof/>
            <w:webHidden/>
          </w:rPr>
          <w:fldChar w:fldCharType="separate"/>
        </w:r>
        <w:r w:rsidR="001D096C">
          <w:rPr>
            <w:noProof/>
            <w:webHidden/>
          </w:rPr>
          <w:t>4</w:t>
        </w:r>
        <w:r w:rsidR="001E07E2">
          <w:rPr>
            <w:noProof/>
            <w:webHidden/>
          </w:rPr>
          <w:fldChar w:fldCharType="end"/>
        </w:r>
      </w:hyperlink>
    </w:p>
    <w:p w14:paraId="768D097B" w14:textId="31BBBD4B" w:rsidR="001E07E2" w:rsidRDefault="00000000">
      <w:pPr>
        <w:pStyle w:val="TJ1"/>
        <w:rPr>
          <w:rFonts w:asciiTheme="minorHAnsi" w:eastAsiaTheme="minorEastAsia" w:hAnsiTheme="minorHAnsi" w:cstheme="minorBidi"/>
          <w:b w:val="0"/>
          <w:noProof/>
          <w:kern w:val="2"/>
          <w:lang w:val="en-US"/>
          <w14:ligatures w14:val="standardContextual"/>
        </w:rPr>
      </w:pPr>
      <w:hyperlink w:anchor="_Toc168642259" w:history="1">
        <w:r w:rsidR="001E07E2" w:rsidRPr="00980507">
          <w:rPr>
            <w:rStyle w:val="Hiperhivatkozs"/>
            <w:noProof/>
          </w:rPr>
          <w:t>2 Előzetes ismeretek</w:t>
        </w:r>
        <w:r w:rsidR="001E07E2">
          <w:rPr>
            <w:noProof/>
            <w:webHidden/>
          </w:rPr>
          <w:tab/>
        </w:r>
        <w:r w:rsidR="001E07E2">
          <w:rPr>
            <w:noProof/>
            <w:webHidden/>
          </w:rPr>
          <w:fldChar w:fldCharType="begin"/>
        </w:r>
        <w:r w:rsidR="001E07E2">
          <w:rPr>
            <w:noProof/>
            <w:webHidden/>
          </w:rPr>
          <w:instrText xml:space="preserve"> PAGEREF _Toc168642259 \h </w:instrText>
        </w:r>
        <w:r w:rsidR="001E07E2">
          <w:rPr>
            <w:noProof/>
            <w:webHidden/>
          </w:rPr>
        </w:r>
        <w:r w:rsidR="001E07E2">
          <w:rPr>
            <w:noProof/>
            <w:webHidden/>
          </w:rPr>
          <w:fldChar w:fldCharType="separate"/>
        </w:r>
        <w:r w:rsidR="001D096C">
          <w:rPr>
            <w:noProof/>
            <w:webHidden/>
          </w:rPr>
          <w:t>5</w:t>
        </w:r>
        <w:r w:rsidR="001E07E2">
          <w:rPr>
            <w:noProof/>
            <w:webHidden/>
          </w:rPr>
          <w:fldChar w:fldCharType="end"/>
        </w:r>
      </w:hyperlink>
    </w:p>
    <w:p w14:paraId="1BB1B2D7" w14:textId="312AB228" w:rsidR="001E07E2" w:rsidRDefault="00000000">
      <w:pPr>
        <w:pStyle w:val="TJ2"/>
        <w:tabs>
          <w:tab w:val="right" w:leader="dot" w:pos="8494"/>
        </w:tabs>
        <w:rPr>
          <w:rFonts w:asciiTheme="minorHAnsi" w:eastAsiaTheme="minorEastAsia" w:hAnsiTheme="minorHAnsi" w:cstheme="minorBidi"/>
          <w:noProof/>
          <w:kern w:val="2"/>
          <w:lang w:val="en-US"/>
          <w14:ligatures w14:val="standardContextual"/>
        </w:rPr>
      </w:pPr>
      <w:hyperlink w:anchor="_Toc168642260" w:history="1">
        <w:r w:rsidR="001E07E2" w:rsidRPr="00980507">
          <w:rPr>
            <w:rStyle w:val="Hiperhivatkozs"/>
            <w:noProof/>
          </w:rPr>
          <w:t>2.1 Python</w:t>
        </w:r>
        <w:r w:rsidR="001E07E2">
          <w:rPr>
            <w:noProof/>
            <w:webHidden/>
          </w:rPr>
          <w:tab/>
        </w:r>
        <w:r w:rsidR="001E07E2">
          <w:rPr>
            <w:noProof/>
            <w:webHidden/>
          </w:rPr>
          <w:fldChar w:fldCharType="begin"/>
        </w:r>
        <w:r w:rsidR="001E07E2">
          <w:rPr>
            <w:noProof/>
            <w:webHidden/>
          </w:rPr>
          <w:instrText xml:space="preserve"> PAGEREF _Toc168642260 \h </w:instrText>
        </w:r>
        <w:r w:rsidR="001E07E2">
          <w:rPr>
            <w:noProof/>
            <w:webHidden/>
          </w:rPr>
        </w:r>
        <w:r w:rsidR="001E07E2">
          <w:rPr>
            <w:noProof/>
            <w:webHidden/>
          </w:rPr>
          <w:fldChar w:fldCharType="separate"/>
        </w:r>
        <w:r w:rsidR="001D096C">
          <w:rPr>
            <w:noProof/>
            <w:webHidden/>
          </w:rPr>
          <w:t>5</w:t>
        </w:r>
        <w:r w:rsidR="001E07E2">
          <w:rPr>
            <w:noProof/>
            <w:webHidden/>
          </w:rPr>
          <w:fldChar w:fldCharType="end"/>
        </w:r>
      </w:hyperlink>
    </w:p>
    <w:p w14:paraId="0B269F07" w14:textId="27A90E14" w:rsidR="001E07E2" w:rsidRDefault="00000000">
      <w:pPr>
        <w:pStyle w:val="TJ2"/>
        <w:tabs>
          <w:tab w:val="right" w:leader="dot" w:pos="8494"/>
        </w:tabs>
        <w:rPr>
          <w:rFonts w:asciiTheme="minorHAnsi" w:eastAsiaTheme="minorEastAsia" w:hAnsiTheme="minorHAnsi" w:cstheme="minorBidi"/>
          <w:noProof/>
          <w:kern w:val="2"/>
          <w:lang w:val="en-US"/>
          <w14:ligatures w14:val="standardContextual"/>
        </w:rPr>
      </w:pPr>
      <w:hyperlink w:anchor="_Toc168642261" w:history="1">
        <w:r w:rsidR="001E07E2" w:rsidRPr="00980507">
          <w:rPr>
            <w:rStyle w:val="Hiperhivatkozs"/>
            <w:noProof/>
          </w:rPr>
          <w:t>2.2 Visual Studio Code (VS Code)</w:t>
        </w:r>
        <w:r w:rsidR="001E07E2">
          <w:rPr>
            <w:noProof/>
            <w:webHidden/>
          </w:rPr>
          <w:tab/>
        </w:r>
        <w:r w:rsidR="001E07E2">
          <w:rPr>
            <w:noProof/>
            <w:webHidden/>
          </w:rPr>
          <w:fldChar w:fldCharType="begin"/>
        </w:r>
        <w:r w:rsidR="001E07E2">
          <w:rPr>
            <w:noProof/>
            <w:webHidden/>
          </w:rPr>
          <w:instrText xml:space="preserve"> PAGEREF _Toc168642261 \h </w:instrText>
        </w:r>
        <w:r w:rsidR="001E07E2">
          <w:rPr>
            <w:noProof/>
            <w:webHidden/>
          </w:rPr>
        </w:r>
        <w:r w:rsidR="001E07E2">
          <w:rPr>
            <w:noProof/>
            <w:webHidden/>
          </w:rPr>
          <w:fldChar w:fldCharType="separate"/>
        </w:r>
        <w:r w:rsidR="001D096C">
          <w:rPr>
            <w:noProof/>
            <w:webHidden/>
          </w:rPr>
          <w:t>5</w:t>
        </w:r>
        <w:r w:rsidR="001E07E2">
          <w:rPr>
            <w:noProof/>
            <w:webHidden/>
          </w:rPr>
          <w:fldChar w:fldCharType="end"/>
        </w:r>
      </w:hyperlink>
    </w:p>
    <w:p w14:paraId="63AF7681" w14:textId="2C04340C" w:rsidR="001E07E2" w:rsidRDefault="00000000">
      <w:pPr>
        <w:pStyle w:val="TJ2"/>
        <w:tabs>
          <w:tab w:val="right" w:leader="dot" w:pos="8494"/>
        </w:tabs>
        <w:rPr>
          <w:rFonts w:asciiTheme="minorHAnsi" w:eastAsiaTheme="minorEastAsia" w:hAnsiTheme="minorHAnsi" w:cstheme="minorBidi"/>
          <w:noProof/>
          <w:kern w:val="2"/>
          <w:lang w:val="en-US"/>
          <w14:ligatures w14:val="standardContextual"/>
        </w:rPr>
      </w:pPr>
      <w:hyperlink w:anchor="_Toc168642262" w:history="1">
        <w:r w:rsidR="001E07E2" w:rsidRPr="00980507">
          <w:rPr>
            <w:rStyle w:val="Hiperhivatkozs"/>
            <w:noProof/>
          </w:rPr>
          <w:t>2.3 JSON (JavaScript Object Notation)</w:t>
        </w:r>
        <w:r w:rsidR="001E07E2">
          <w:rPr>
            <w:noProof/>
            <w:webHidden/>
          </w:rPr>
          <w:tab/>
        </w:r>
        <w:r w:rsidR="001E07E2">
          <w:rPr>
            <w:noProof/>
            <w:webHidden/>
          </w:rPr>
          <w:fldChar w:fldCharType="begin"/>
        </w:r>
        <w:r w:rsidR="001E07E2">
          <w:rPr>
            <w:noProof/>
            <w:webHidden/>
          </w:rPr>
          <w:instrText xml:space="preserve"> PAGEREF _Toc168642262 \h </w:instrText>
        </w:r>
        <w:r w:rsidR="001E07E2">
          <w:rPr>
            <w:noProof/>
            <w:webHidden/>
          </w:rPr>
        </w:r>
        <w:r w:rsidR="001E07E2">
          <w:rPr>
            <w:noProof/>
            <w:webHidden/>
          </w:rPr>
          <w:fldChar w:fldCharType="separate"/>
        </w:r>
        <w:r w:rsidR="001D096C">
          <w:rPr>
            <w:noProof/>
            <w:webHidden/>
          </w:rPr>
          <w:t>5</w:t>
        </w:r>
        <w:r w:rsidR="001E07E2">
          <w:rPr>
            <w:noProof/>
            <w:webHidden/>
          </w:rPr>
          <w:fldChar w:fldCharType="end"/>
        </w:r>
      </w:hyperlink>
    </w:p>
    <w:p w14:paraId="5D621E16" w14:textId="0F06D75F" w:rsidR="001E07E2" w:rsidRDefault="00000000">
      <w:pPr>
        <w:pStyle w:val="TJ2"/>
        <w:tabs>
          <w:tab w:val="right" w:leader="dot" w:pos="8494"/>
        </w:tabs>
        <w:rPr>
          <w:rFonts w:asciiTheme="minorHAnsi" w:eastAsiaTheme="minorEastAsia" w:hAnsiTheme="minorHAnsi" w:cstheme="minorBidi"/>
          <w:noProof/>
          <w:kern w:val="2"/>
          <w:lang w:val="en-US"/>
          <w14:ligatures w14:val="standardContextual"/>
        </w:rPr>
      </w:pPr>
      <w:hyperlink w:anchor="_Toc168642263" w:history="1">
        <w:r w:rsidR="001E07E2" w:rsidRPr="00980507">
          <w:rPr>
            <w:rStyle w:val="Hiperhivatkozs"/>
            <w:noProof/>
          </w:rPr>
          <w:t>2.4 Neurális hálózat</w:t>
        </w:r>
        <w:r w:rsidR="001E07E2">
          <w:rPr>
            <w:noProof/>
            <w:webHidden/>
          </w:rPr>
          <w:tab/>
        </w:r>
        <w:r w:rsidR="001E07E2">
          <w:rPr>
            <w:noProof/>
            <w:webHidden/>
          </w:rPr>
          <w:fldChar w:fldCharType="begin"/>
        </w:r>
        <w:r w:rsidR="001E07E2">
          <w:rPr>
            <w:noProof/>
            <w:webHidden/>
          </w:rPr>
          <w:instrText xml:space="preserve"> PAGEREF _Toc168642263 \h </w:instrText>
        </w:r>
        <w:r w:rsidR="001E07E2">
          <w:rPr>
            <w:noProof/>
            <w:webHidden/>
          </w:rPr>
        </w:r>
        <w:r w:rsidR="001E07E2">
          <w:rPr>
            <w:noProof/>
            <w:webHidden/>
          </w:rPr>
          <w:fldChar w:fldCharType="separate"/>
        </w:r>
        <w:r w:rsidR="001D096C">
          <w:rPr>
            <w:noProof/>
            <w:webHidden/>
          </w:rPr>
          <w:t>6</w:t>
        </w:r>
        <w:r w:rsidR="001E07E2">
          <w:rPr>
            <w:noProof/>
            <w:webHidden/>
          </w:rPr>
          <w:fldChar w:fldCharType="end"/>
        </w:r>
      </w:hyperlink>
    </w:p>
    <w:p w14:paraId="18290910" w14:textId="34DA45BB" w:rsidR="001E07E2" w:rsidRDefault="00000000">
      <w:pPr>
        <w:pStyle w:val="TJ1"/>
        <w:rPr>
          <w:rFonts w:asciiTheme="minorHAnsi" w:eastAsiaTheme="minorEastAsia" w:hAnsiTheme="minorHAnsi" w:cstheme="minorBidi"/>
          <w:b w:val="0"/>
          <w:noProof/>
          <w:kern w:val="2"/>
          <w:lang w:val="en-US"/>
          <w14:ligatures w14:val="standardContextual"/>
        </w:rPr>
      </w:pPr>
      <w:hyperlink w:anchor="_Toc168642264" w:history="1">
        <w:r w:rsidR="001E07E2" w:rsidRPr="00980507">
          <w:rPr>
            <w:rStyle w:val="Hiperhivatkozs"/>
            <w:noProof/>
          </w:rPr>
          <w:t>3 Feladat</w:t>
        </w:r>
        <w:r w:rsidR="001E07E2">
          <w:rPr>
            <w:noProof/>
            <w:webHidden/>
          </w:rPr>
          <w:tab/>
        </w:r>
        <w:r w:rsidR="001E07E2">
          <w:rPr>
            <w:noProof/>
            <w:webHidden/>
          </w:rPr>
          <w:fldChar w:fldCharType="begin"/>
        </w:r>
        <w:r w:rsidR="001E07E2">
          <w:rPr>
            <w:noProof/>
            <w:webHidden/>
          </w:rPr>
          <w:instrText xml:space="preserve"> PAGEREF _Toc168642264 \h </w:instrText>
        </w:r>
        <w:r w:rsidR="001E07E2">
          <w:rPr>
            <w:noProof/>
            <w:webHidden/>
          </w:rPr>
        </w:r>
        <w:r w:rsidR="001E07E2">
          <w:rPr>
            <w:noProof/>
            <w:webHidden/>
          </w:rPr>
          <w:fldChar w:fldCharType="separate"/>
        </w:r>
        <w:r w:rsidR="001D096C">
          <w:rPr>
            <w:noProof/>
            <w:webHidden/>
          </w:rPr>
          <w:t>7</w:t>
        </w:r>
        <w:r w:rsidR="001E07E2">
          <w:rPr>
            <w:noProof/>
            <w:webHidden/>
          </w:rPr>
          <w:fldChar w:fldCharType="end"/>
        </w:r>
      </w:hyperlink>
    </w:p>
    <w:p w14:paraId="794D60D5" w14:textId="28075DC5" w:rsidR="001E07E2" w:rsidRDefault="00000000">
      <w:pPr>
        <w:pStyle w:val="TJ1"/>
        <w:rPr>
          <w:rFonts w:asciiTheme="minorHAnsi" w:eastAsiaTheme="minorEastAsia" w:hAnsiTheme="minorHAnsi" w:cstheme="minorBidi"/>
          <w:b w:val="0"/>
          <w:noProof/>
          <w:kern w:val="2"/>
          <w:lang w:val="en-US"/>
          <w14:ligatures w14:val="standardContextual"/>
        </w:rPr>
      </w:pPr>
      <w:hyperlink w:anchor="_Toc168642265" w:history="1">
        <w:r w:rsidR="001E07E2" w:rsidRPr="00980507">
          <w:rPr>
            <w:rStyle w:val="Hiperhivatkozs"/>
            <w:noProof/>
          </w:rPr>
          <w:t>4 Adat augmentáció</w:t>
        </w:r>
        <w:r w:rsidR="001E07E2">
          <w:rPr>
            <w:noProof/>
            <w:webHidden/>
          </w:rPr>
          <w:tab/>
        </w:r>
        <w:r w:rsidR="001E07E2">
          <w:rPr>
            <w:noProof/>
            <w:webHidden/>
          </w:rPr>
          <w:fldChar w:fldCharType="begin"/>
        </w:r>
        <w:r w:rsidR="001E07E2">
          <w:rPr>
            <w:noProof/>
            <w:webHidden/>
          </w:rPr>
          <w:instrText xml:space="preserve"> PAGEREF _Toc168642265 \h </w:instrText>
        </w:r>
        <w:r w:rsidR="001E07E2">
          <w:rPr>
            <w:noProof/>
            <w:webHidden/>
          </w:rPr>
        </w:r>
        <w:r w:rsidR="001E07E2">
          <w:rPr>
            <w:noProof/>
            <w:webHidden/>
          </w:rPr>
          <w:fldChar w:fldCharType="separate"/>
        </w:r>
        <w:r w:rsidR="001D096C">
          <w:rPr>
            <w:noProof/>
            <w:webHidden/>
          </w:rPr>
          <w:t>8</w:t>
        </w:r>
        <w:r w:rsidR="001E07E2">
          <w:rPr>
            <w:noProof/>
            <w:webHidden/>
          </w:rPr>
          <w:fldChar w:fldCharType="end"/>
        </w:r>
      </w:hyperlink>
    </w:p>
    <w:p w14:paraId="2888CA29" w14:textId="00B07620" w:rsidR="001E07E2" w:rsidRDefault="00000000">
      <w:pPr>
        <w:pStyle w:val="TJ2"/>
        <w:tabs>
          <w:tab w:val="right" w:leader="dot" w:pos="8494"/>
        </w:tabs>
        <w:rPr>
          <w:rFonts w:asciiTheme="minorHAnsi" w:eastAsiaTheme="minorEastAsia" w:hAnsiTheme="minorHAnsi" w:cstheme="minorBidi"/>
          <w:noProof/>
          <w:kern w:val="2"/>
          <w:lang w:val="en-US"/>
          <w14:ligatures w14:val="standardContextual"/>
        </w:rPr>
      </w:pPr>
      <w:hyperlink w:anchor="_Toc168642266" w:history="1">
        <w:r w:rsidR="001E07E2" w:rsidRPr="00980507">
          <w:rPr>
            <w:rStyle w:val="Hiperhivatkozs"/>
            <w:noProof/>
          </w:rPr>
          <w:t>4.1 Adatstruktúra</w:t>
        </w:r>
        <w:r w:rsidR="001E07E2">
          <w:rPr>
            <w:noProof/>
            <w:webHidden/>
          </w:rPr>
          <w:tab/>
        </w:r>
        <w:r w:rsidR="001E07E2">
          <w:rPr>
            <w:noProof/>
            <w:webHidden/>
          </w:rPr>
          <w:fldChar w:fldCharType="begin"/>
        </w:r>
        <w:r w:rsidR="001E07E2">
          <w:rPr>
            <w:noProof/>
            <w:webHidden/>
          </w:rPr>
          <w:instrText xml:space="preserve"> PAGEREF _Toc168642266 \h </w:instrText>
        </w:r>
        <w:r w:rsidR="001E07E2">
          <w:rPr>
            <w:noProof/>
            <w:webHidden/>
          </w:rPr>
        </w:r>
        <w:r w:rsidR="001E07E2">
          <w:rPr>
            <w:noProof/>
            <w:webHidden/>
          </w:rPr>
          <w:fldChar w:fldCharType="separate"/>
        </w:r>
        <w:r w:rsidR="001D096C">
          <w:rPr>
            <w:noProof/>
            <w:webHidden/>
          </w:rPr>
          <w:t>8</w:t>
        </w:r>
        <w:r w:rsidR="001E07E2">
          <w:rPr>
            <w:noProof/>
            <w:webHidden/>
          </w:rPr>
          <w:fldChar w:fldCharType="end"/>
        </w:r>
      </w:hyperlink>
    </w:p>
    <w:p w14:paraId="22C04743" w14:textId="658E9901" w:rsidR="001E07E2" w:rsidRDefault="00000000">
      <w:pPr>
        <w:pStyle w:val="TJ2"/>
        <w:tabs>
          <w:tab w:val="right" w:leader="dot" w:pos="8494"/>
        </w:tabs>
        <w:rPr>
          <w:rFonts w:asciiTheme="minorHAnsi" w:eastAsiaTheme="minorEastAsia" w:hAnsiTheme="minorHAnsi" w:cstheme="minorBidi"/>
          <w:noProof/>
          <w:kern w:val="2"/>
          <w:lang w:val="en-US"/>
          <w14:ligatures w14:val="standardContextual"/>
        </w:rPr>
      </w:pPr>
      <w:hyperlink w:anchor="_Toc168642267" w:history="1">
        <w:r w:rsidR="001E07E2" w:rsidRPr="00980507">
          <w:rPr>
            <w:rStyle w:val="Hiperhivatkozs"/>
            <w:noProof/>
          </w:rPr>
          <w:t>4.2 Adat egységesítése</w:t>
        </w:r>
        <w:r w:rsidR="001E07E2">
          <w:rPr>
            <w:noProof/>
            <w:webHidden/>
          </w:rPr>
          <w:tab/>
        </w:r>
        <w:r w:rsidR="001E07E2">
          <w:rPr>
            <w:noProof/>
            <w:webHidden/>
          </w:rPr>
          <w:fldChar w:fldCharType="begin"/>
        </w:r>
        <w:r w:rsidR="001E07E2">
          <w:rPr>
            <w:noProof/>
            <w:webHidden/>
          </w:rPr>
          <w:instrText xml:space="preserve"> PAGEREF _Toc168642267 \h </w:instrText>
        </w:r>
        <w:r w:rsidR="001E07E2">
          <w:rPr>
            <w:noProof/>
            <w:webHidden/>
          </w:rPr>
        </w:r>
        <w:r w:rsidR="001E07E2">
          <w:rPr>
            <w:noProof/>
            <w:webHidden/>
          </w:rPr>
          <w:fldChar w:fldCharType="separate"/>
        </w:r>
        <w:r w:rsidR="001D096C">
          <w:rPr>
            <w:noProof/>
            <w:webHidden/>
          </w:rPr>
          <w:t>8</w:t>
        </w:r>
        <w:r w:rsidR="001E07E2">
          <w:rPr>
            <w:noProof/>
            <w:webHidden/>
          </w:rPr>
          <w:fldChar w:fldCharType="end"/>
        </w:r>
      </w:hyperlink>
    </w:p>
    <w:p w14:paraId="457A89F1" w14:textId="09E7D460" w:rsidR="001E07E2" w:rsidRDefault="00000000">
      <w:pPr>
        <w:pStyle w:val="TJ2"/>
        <w:tabs>
          <w:tab w:val="right" w:leader="dot" w:pos="8494"/>
        </w:tabs>
        <w:rPr>
          <w:rFonts w:asciiTheme="minorHAnsi" w:eastAsiaTheme="minorEastAsia" w:hAnsiTheme="minorHAnsi" w:cstheme="minorBidi"/>
          <w:noProof/>
          <w:kern w:val="2"/>
          <w:lang w:val="en-US"/>
          <w14:ligatures w14:val="standardContextual"/>
        </w:rPr>
      </w:pPr>
      <w:hyperlink w:anchor="_Toc168642268" w:history="1">
        <w:r w:rsidR="001E07E2" w:rsidRPr="00980507">
          <w:rPr>
            <w:rStyle w:val="Hiperhivatkozs"/>
            <w:noProof/>
          </w:rPr>
          <w:t>4.3 One Hot Encoding</w:t>
        </w:r>
        <w:r w:rsidR="001E07E2">
          <w:rPr>
            <w:noProof/>
            <w:webHidden/>
          </w:rPr>
          <w:tab/>
        </w:r>
        <w:r w:rsidR="001E07E2">
          <w:rPr>
            <w:noProof/>
            <w:webHidden/>
          </w:rPr>
          <w:fldChar w:fldCharType="begin"/>
        </w:r>
        <w:r w:rsidR="001E07E2">
          <w:rPr>
            <w:noProof/>
            <w:webHidden/>
          </w:rPr>
          <w:instrText xml:space="preserve"> PAGEREF _Toc168642268 \h </w:instrText>
        </w:r>
        <w:r w:rsidR="001E07E2">
          <w:rPr>
            <w:noProof/>
            <w:webHidden/>
          </w:rPr>
        </w:r>
        <w:r w:rsidR="001E07E2">
          <w:rPr>
            <w:noProof/>
            <w:webHidden/>
          </w:rPr>
          <w:fldChar w:fldCharType="separate"/>
        </w:r>
        <w:r w:rsidR="001D096C">
          <w:rPr>
            <w:noProof/>
            <w:webHidden/>
          </w:rPr>
          <w:t>9</w:t>
        </w:r>
        <w:r w:rsidR="001E07E2">
          <w:rPr>
            <w:noProof/>
            <w:webHidden/>
          </w:rPr>
          <w:fldChar w:fldCharType="end"/>
        </w:r>
      </w:hyperlink>
    </w:p>
    <w:p w14:paraId="090AA9A9" w14:textId="13C4801D" w:rsidR="001E07E2" w:rsidRDefault="00000000">
      <w:pPr>
        <w:pStyle w:val="TJ3"/>
        <w:tabs>
          <w:tab w:val="right" w:leader="dot" w:pos="8494"/>
        </w:tabs>
        <w:rPr>
          <w:rFonts w:asciiTheme="minorHAnsi" w:eastAsiaTheme="minorEastAsia" w:hAnsiTheme="minorHAnsi" w:cstheme="minorBidi"/>
          <w:noProof/>
          <w:kern w:val="2"/>
          <w:lang w:val="en-US"/>
          <w14:ligatures w14:val="standardContextual"/>
        </w:rPr>
      </w:pPr>
      <w:hyperlink w:anchor="_Toc168642269" w:history="1">
        <w:r w:rsidR="001E07E2" w:rsidRPr="00980507">
          <w:rPr>
            <w:rStyle w:val="Hiperhivatkozs"/>
            <w:noProof/>
          </w:rPr>
          <w:t>4.3.1 Működése</w:t>
        </w:r>
        <w:r w:rsidR="001E07E2">
          <w:rPr>
            <w:noProof/>
            <w:webHidden/>
          </w:rPr>
          <w:tab/>
        </w:r>
        <w:r w:rsidR="001E07E2">
          <w:rPr>
            <w:noProof/>
            <w:webHidden/>
          </w:rPr>
          <w:fldChar w:fldCharType="begin"/>
        </w:r>
        <w:r w:rsidR="001E07E2">
          <w:rPr>
            <w:noProof/>
            <w:webHidden/>
          </w:rPr>
          <w:instrText xml:space="preserve"> PAGEREF _Toc168642269 \h </w:instrText>
        </w:r>
        <w:r w:rsidR="001E07E2">
          <w:rPr>
            <w:noProof/>
            <w:webHidden/>
          </w:rPr>
        </w:r>
        <w:r w:rsidR="001E07E2">
          <w:rPr>
            <w:noProof/>
            <w:webHidden/>
          </w:rPr>
          <w:fldChar w:fldCharType="separate"/>
        </w:r>
        <w:r w:rsidR="001D096C">
          <w:rPr>
            <w:noProof/>
            <w:webHidden/>
          </w:rPr>
          <w:t>10</w:t>
        </w:r>
        <w:r w:rsidR="001E07E2">
          <w:rPr>
            <w:noProof/>
            <w:webHidden/>
          </w:rPr>
          <w:fldChar w:fldCharType="end"/>
        </w:r>
      </w:hyperlink>
    </w:p>
    <w:p w14:paraId="791B7A54" w14:textId="0E81AFC4" w:rsidR="001E07E2" w:rsidRDefault="00000000">
      <w:pPr>
        <w:pStyle w:val="TJ3"/>
        <w:tabs>
          <w:tab w:val="right" w:leader="dot" w:pos="8494"/>
        </w:tabs>
        <w:rPr>
          <w:rFonts w:asciiTheme="minorHAnsi" w:eastAsiaTheme="minorEastAsia" w:hAnsiTheme="minorHAnsi" w:cstheme="minorBidi"/>
          <w:noProof/>
          <w:kern w:val="2"/>
          <w:lang w:val="en-US"/>
          <w14:ligatures w14:val="standardContextual"/>
        </w:rPr>
      </w:pPr>
      <w:hyperlink w:anchor="_Toc168642270" w:history="1">
        <w:r w:rsidR="001E07E2" w:rsidRPr="00980507">
          <w:rPr>
            <w:rStyle w:val="Hiperhivatkozs"/>
            <w:noProof/>
          </w:rPr>
          <w:t>4.3.2 One Hot Endcoding másképp</w:t>
        </w:r>
        <w:r w:rsidR="001E07E2">
          <w:rPr>
            <w:noProof/>
            <w:webHidden/>
          </w:rPr>
          <w:tab/>
        </w:r>
        <w:r w:rsidR="001E07E2">
          <w:rPr>
            <w:noProof/>
            <w:webHidden/>
          </w:rPr>
          <w:fldChar w:fldCharType="begin"/>
        </w:r>
        <w:r w:rsidR="001E07E2">
          <w:rPr>
            <w:noProof/>
            <w:webHidden/>
          </w:rPr>
          <w:instrText xml:space="preserve"> PAGEREF _Toc168642270 \h </w:instrText>
        </w:r>
        <w:r w:rsidR="001E07E2">
          <w:rPr>
            <w:noProof/>
            <w:webHidden/>
          </w:rPr>
        </w:r>
        <w:r w:rsidR="001E07E2">
          <w:rPr>
            <w:noProof/>
            <w:webHidden/>
          </w:rPr>
          <w:fldChar w:fldCharType="separate"/>
        </w:r>
        <w:r w:rsidR="001D096C">
          <w:rPr>
            <w:noProof/>
            <w:webHidden/>
          </w:rPr>
          <w:t>10</w:t>
        </w:r>
        <w:r w:rsidR="001E07E2">
          <w:rPr>
            <w:noProof/>
            <w:webHidden/>
          </w:rPr>
          <w:fldChar w:fldCharType="end"/>
        </w:r>
      </w:hyperlink>
    </w:p>
    <w:p w14:paraId="2E30E2BA" w14:textId="6DBBB7E0" w:rsidR="001E07E2" w:rsidRDefault="00000000">
      <w:pPr>
        <w:pStyle w:val="TJ3"/>
        <w:tabs>
          <w:tab w:val="right" w:leader="dot" w:pos="8494"/>
        </w:tabs>
        <w:rPr>
          <w:rFonts w:asciiTheme="minorHAnsi" w:eastAsiaTheme="minorEastAsia" w:hAnsiTheme="minorHAnsi" w:cstheme="minorBidi"/>
          <w:noProof/>
          <w:kern w:val="2"/>
          <w:lang w:val="en-US"/>
          <w14:ligatures w14:val="standardContextual"/>
        </w:rPr>
      </w:pPr>
      <w:hyperlink w:anchor="_Toc168642271" w:history="1">
        <w:r w:rsidR="001E07E2" w:rsidRPr="00980507">
          <w:rPr>
            <w:rStyle w:val="Hiperhivatkozs"/>
            <w:noProof/>
          </w:rPr>
          <w:t>4.3.3 Az Adat One Hot Encodolása</w:t>
        </w:r>
        <w:r w:rsidR="001E07E2">
          <w:rPr>
            <w:noProof/>
            <w:webHidden/>
          </w:rPr>
          <w:tab/>
        </w:r>
        <w:r w:rsidR="001E07E2">
          <w:rPr>
            <w:noProof/>
            <w:webHidden/>
          </w:rPr>
          <w:fldChar w:fldCharType="begin"/>
        </w:r>
        <w:r w:rsidR="001E07E2">
          <w:rPr>
            <w:noProof/>
            <w:webHidden/>
          </w:rPr>
          <w:instrText xml:space="preserve"> PAGEREF _Toc168642271 \h </w:instrText>
        </w:r>
        <w:r w:rsidR="001E07E2">
          <w:rPr>
            <w:noProof/>
            <w:webHidden/>
          </w:rPr>
        </w:r>
        <w:r w:rsidR="001E07E2">
          <w:rPr>
            <w:noProof/>
            <w:webHidden/>
          </w:rPr>
          <w:fldChar w:fldCharType="separate"/>
        </w:r>
        <w:r w:rsidR="001D096C">
          <w:rPr>
            <w:noProof/>
            <w:webHidden/>
          </w:rPr>
          <w:t>10</w:t>
        </w:r>
        <w:r w:rsidR="001E07E2">
          <w:rPr>
            <w:noProof/>
            <w:webHidden/>
          </w:rPr>
          <w:fldChar w:fldCharType="end"/>
        </w:r>
      </w:hyperlink>
    </w:p>
    <w:p w14:paraId="2476B6F0" w14:textId="2C73171E" w:rsidR="001E07E2" w:rsidRDefault="00000000">
      <w:pPr>
        <w:pStyle w:val="TJ1"/>
        <w:rPr>
          <w:rFonts w:asciiTheme="minorHAnsi" w:eastAsiaTheme="minorEastAsia" w:hAnsiTheme="minorHAnsi" w:cstheme="minorBidi"/>
          <w:b w:val="0"/>
          <w:noProof/>
          <w:kern w:val="2"/>
          <w:lang w:val="en-US"/>
          <w14:ligatures w14:val="standardContextual"/>
        </w:rPr>
      </w:pPr>
      <w:hyperlink w:anchor="_Toc168642272" w:history="1">
        <w:r w:rsidR="001E07E2" w:rsidRPr="00980507">
          <w:rPr>
            <w:rStyle w:val="Hiperhivatkozs"/>
            <w:noProof/>
          </w:rPr>
          <w:t>5 Megismert modellek/módszerek</w:t>
        </w:r>
        <w:r w:rsidR="001E07E2">
          <w:rPr>
            <w:noProof/>
            <w:webHidden/>
          </w:rPr>
          <w:tab/>
        </w:r>
        <w:r w:rsidR="001E07E2">
          <w:rPr>
            <w:noProof/>
            <w:webHidden/>
          </w:rPr>
          <w:fldChar w:fldCharType="begin"/>
        </w:r>
        <w:r w:rsidR="001E07E2">
          <w:rPr>
            <w:noProof/>
            <w:webHidden/>
          </w:rPr>
          <w:instrText xml:space="preserve"> PAGEREF _Toc168642272 \h </w:instrText>
        </w:r>
        <w:r w:rsidR="001E07E2">
          <w:rPr>
            <w:noProof/>
            <w:webHidden/>
          </w:rPr>
        </w:r>
        <w:r w:rsidR="001E07E2">
          <w:rPr>
            <w:noProof/>
            <w:webHidden/>
          </w:rPr>
          <w:fldChar w:fldCharType="separate"/>
        </w:r>
        <w:r w:rsidR="001D096C">
          <w:rPr>
            <w:noProof/>
            <w:webHidden/>
          </w:rPr>
          <w:t>12</w:t>
        </w:r>
        <w:r w:rsidR="001E07E2">
          <w:rPr>
            <w:noProof/>
            <w:webHidden/>
          </w:rPr>
          <w:fldChar w:fldCharType="end"/>
        </w:r>
      </w:hyperlink>
    </w:p>
    <w:p w14:paraId="7954E5F5" w14:textId="08182B47" w:rsidR="001E07E2" w:rsidRDefault="00000000">
      <w:pPr>
        <w:pStyle w:val="TJ2"/>
        <w:tabs>
          <w:tab w:val="right" w:leader="dot" w:pos="8494"/>
        </w:tabs>
        <w:rPr>
          <w:rFonts w:asciiTheme="minorHAnsi" w:eastAsiaTheme="minorEastAsia" w:hAnsiTheme="minorHAnsi" w:cstheme="minorBidi"/>
          <w:noProof/>
          <w:kern w:val="2"/>
          <w:lang w:val="en-US"/>
          <w14:ligatures w14:val="standardContextual"/>
        </w:rPr>
      </w:pPr>
      <w:hyperlink w:anchor="_Toc168642273" w:history="1">
        <w:r w:rsidR="001E07E2" w:rsidRPr="00980507">
          <w:rPr>
            <w:rStyle w:val="Hiperhivatkozs"/>
            <w:noProof/>
          </w:rPr>
          <w:t>5.1 Variációs Autoencoder (VAE)</w:t>
        </w:r>
        <w:r w:rsidR="001E07E2">
          <w:rPr>
            <w:noProof/>
            <w:webHidden/>
          </w:rPr>
          <w:tab/>
        </w:r>
        <w:r w:rsidR="001E07E2">
          <w:rPr>
            <w:noProof/>
            <w:webHidden/>
          </w:rPr>
          <w:fldChar w:fldCharType="begin"/>
        </w:r>
        <w:r w:rsidR="001E07E2">
          <w:rPr>
            <w:noProof/>
            <w:webHidden/>
          </w:rPr>
          <w:instrText xml:space="preserve"> PAGEREF _Toc168642273 \h </w:instrText>
        </w:r>
        <w:r w:rsidR="001E07E2">
          <w:rPr>
            <w:noProof/>
            <w:webHidden/>
          </w:rPr>
        </w:r>
        <w:r w:rsidR="001E07E2">
          <w:rPr>
            <w:noProof/>
            <w:webHidden/>
          </w:rPr>
          <w:fldChar w:fldCharType="separate"/>
        </w:r>
        <w:r w:rsidR="001D096C">
          <w:rPr>
            <w:noProof/>
            <w:webHidden/>
          </w:rPr>
          <w:t>12</w:t>
        </w:r>
        <w:r w:rsidR="001E07E2">
          <w:rPr>
            <w:noProof/>
            <w:webHidden/>
          </w:rPr>
          <w:fldChar w:fldCharType="end"/>
        </w:r>
      </w:hyperlink>
    </w:p>
    <w:p w14:paraId="4906E0DD" w14:textId="34340436" w:rsidR="001E07E2" w:rsidRDefault="00000000">
      <w:pPr>
        <w:pStyle w:val="TJ3"/>
        <w:tabs>
          <w:tab w:val="right" w:leader="dot" w:pos="8494"/>
        </w:tabs>
        <w:rPr>
          <w:rFonts w:asciiTheme="minorHAnsi" w:eastAsiaTheme="minorEastAsia" w:hAnsiTheme="minorHAnsi" w:cstheme="minorBidi"/>
          <w:noProof/>
          <w:kern w:val="2"/>
          <w:lang w:val="en-US"/>
          <w14:ligatures w14:val="standardContextual"/>
        </w:rPr>
      </w:pPr>
      <w:hyperlink w:anchor="_Toc168642274" w:history="1">
        <w:r w:rsidR="001E07E2" w:rsidRPr="00980507">
          <w:rPr>
            <w:rStyle w:val="Hiperhivatkozs"/>
            <w:noProof/>
          </w:rPr>
          <w:t>5.1.1 Mi az a VAE?</w:t>
        </w:r>
        <w:r w:rsidR="001E07E2">
          <w:rPr>
            <w:noProof/>
            <w:webHidden/>
          </w:rPr>
          <w:tab/>
        </w:r>
        <w:r w:rsidR="001E07E2">
          <w:rPr>
            <w:noProof/>
            <w:webHidden/>
          </w:rPr>
          <w:fldChar w:fldCharType="begin"/>
        </w:r>
        <w:r w:rsidR="001E07E2">
          <w:rPr>
            <w:noProof/>
            <w:webHidden/>
          </w:rPr>
          <w:instrText xml:space="preserve"> PAGEREF _Toc168642274 \h </w:instrText>
        </w:r>
        <w:r w:rsidR="001E07E2">
          <w:rPr>
            <w:noProof/>
            <w:webHidden/>
          </w:rPr>
        </w:r>
        <w:r w:rsidR="001E07E2">
          <w:rPr>
            <w:noProof/>
            <w:webHidden/>
          </w:rPr>
          <w:fldChar w:fldCharType="separate"/>
        </w:r>
        <w:r w:rsidR="001D096C">
          <w:rPr>
            <w:noProof/>
            <w:webHidden/>
          </w:rPr>
          <w:t>12</w:t>
        </w:r>
        <w:r w:rsidR="001E07E2">
          <w:rPr>
            <w:noProof/>
            <w:webHidden/>
          </w:rPr>
          <w:fldChar w:fldCharType="end"/>
        </w:r>
      </w:hyperlink>
    </w:p>
    <w:p w14:paraId="27ED57AD" w14:textId="694E9916" w:rsidR="001E07E2" w:rsidRDefault="00000000">
      <w:pPr>
        <w:pStyle w:val="TJ2"/>
        <w:tabs>
          <w:tab w:val="right" w:leader="dot" w:pos="8494"/>
        </w:tabs>
        <w:rPr>
          <w:rFonts w:asciiTheme="minorHAnsi" w:eastAsiaTheme="minorEastAsia" w:hAnsiTheme="minorHAnsi" w:cstheme="minorBidi"/>
          <w:noProof/>
          <w:kern w:val="2"/>
          <w:lang w:val="en-US"/>
          <w14:ligatures w14:val="standardContextual"/>
        </w:rPr>
      </w:pPr>
      <w:hyperlink w:anchor="_Toc168642275" w:history="1">
        <w:r w:rsidR="001E07E2" w:rsidRPr="00980507">
          <w:rPr>
            <w:rStyle w:val="Hiperhivatkozs"/>
            <w:noProof/>
          </w:rPr>
          <w:t>5.2 Modellekben felhasznált rétegek</w:t>
        </w:r>
        <w:r w:rsidR="001E07E2">
          <w:rPr>
            <w:noProof/>
            <w:webHidden/>
          </w:rPr>
          <w:tab/>
        </w:r>
        <w:r w:rsidR="001E07E2">
          <w:rPr>
            <w:noProof/>
            <w:webHidden/>
          </w:rPr>
          <w:fldChar w:fldCharType="begin"/>
        </w:r>
        <w:r w:rsidR="001E07E2">
          <w:rPr>
            <w:noProof/>
            <w:webHidden/>
          </w:rPr>
          <w:instrText xml:space="preserve"> PAGEREF _Toc168642275 \h </w:instrText>
        </w:r>
        <w:r w:rsidR="001E07E2">
          <w:rPr>
            <w:noProof/>
            <w:webHidden/>
          </w:rPr>
        </w:r>
        <w:r w:rsidR="001E07E2">
          <w:rPr>
            <w:noProof/>
            <w:webHidden/>
          </w:rPr>
          <w:fldChar w:fldCharType="separate"/>
        </w:r>
        <w:r w:rsidR="001D096C">
          <w:rPr>
            <w:noProof/>
            <w:webHidden/>
          </w:rPr>
          <w:t>13</w:t>
        </w:r>
        <w:r w:rsidR="001E07E2">
          <w:rPr>
            <w:noProof/>
            <w:webHidden/>
          </w:rPr>
          <w:fldChar w:fldCharType="end"/>
        </w:r>
      </w:hyperlink>
    </w:p>
    <w:p w14:paraId="57495612" w14:textId="32E866E8" w:rsidR="001E07E2" w:rsidRDefault="00000000">
      <w:pPr>
        <w:pStyle w:val="TJ3"/>
        <w:tabs>
          <w:tab w:val="right" w:leader="dot" w:pos="8494"/>
        </w:tabs>
        <w:rPr>
          <w:rFonts w:asciiTheme="minorHAnsi" w:eastAsiaTheme="minorEastAsia" w:hAnsiTheme="minorHAnsi" w:cstheme="minorBidi"/>
          <w:noProof/>
          <w:kern w:val="2"/>
          <w:lang w:val="en-US"/>
          <w14:ligatures w14:val="standardContextual"/>
        </w:rPr>
      </w:pPr>
      <w:hyperlink w:anchor="_Toc168642276" w:history="1">
        <w:r w:rsidR="001E07E2" w:rsidRPr="00980507">
          <w:rPr>
            <w:rStyle w:val="Hiperhivatkozs"/>
            <w:noProof/>
          </w:rPr>
          <w:t>5.2.1 Linear/Fully-Connected Layer</w:t>
        </w:r>
        <w:r w:rsidR="001E07E2">
          <w:rPr>
            <w:noProof/>
            <w:webHidden/>
          </w:rPr>
          <w:tab/>
        </w:r>
        <w:r w:rsidR="001E07E2">
          <w:rPr>
            <w:noProof/>
            <w:webHidden/>
          </w:rPr>
          <w:fldChar w:fldCharType="begin"/>
        </w:r>
        <w:r w:rsidR="001E07E2">
          <w:rPr>
            <w:noProof/>
            <w:webHidden/>
          </w:rPr>
          <w:instrText xml:space="preserve"> PAGEREF _Toc168642276 \h </w:instrText>
        </w:r>
        <w:r w:rsidR="001E07E2">
          <w:rPr>
            <w:noProof/>
            <w:webHidden/>
          </w:rPr>
        </w:r>
        <w:r w:rsidR="001E07E2">
          <w:rPr>
            <w:noProof/>
            <w:webHidden/>
          </w:rPr>
          <w:fldChar w:fldCharType="separate"/>
        </w:r>
        <w:r w:rsidR="001D096C">
          <w:rPr>
            <w:noProof/>
            <w:webHidden/>
          </w:rPr>
          <w:t>13</w:t>
        </w:r>
        <w:r w:rsidR="001E07E2">
          <w:rPr>
            <w:noProof/>
            <w:webHidden/>
          </w:rPr>
          <w:fldChar w:fldCharType="end"/>
        </w:r>
      </w:hyperlink>
    </w:p>
    <w:p w14:paraId="3377E2A8" w14:textId="2E1D0689" w:rsidR="001E07E2" w:rsidRDefault="00000000">
      <w:pPr>
        <w:pStyle w:val="TJ3"/>
        <w:tabs>
          <w:tab w:val="right" w:leader="dot" w:pos="8494"/>
        </w:tabs>
        <w:rPr>
          <w:rFonts w:asciiTheme="minorHAnsi" w:eastAsiaTheme="minorEastAsia" w:hAnsiTheme="minorHAnsi" w:cstheme="minorBidi"/>
          <w:noProof/>
          <w:kern w:val="2"/>
          <w:lang w:val="en-US"/>
          <w14:ligatures w14:val="standardContextual"/>
        </w:rPr>
      </w:pPr>
      <w:hyperlink w:anchor="_Toc168642277" w:history="1">
        <w:r w:rsidR="001E07E2" w:rsidRPr="00980507">
          <w:rPr>
            <w:rStyle w:val="Hiperhivatkozs"/>
            <w:noProof/>
          </w:rPr>
          <w:t>5.2.2 ReLu Activation Function</w:t>
        </w:r>
        <w:r w:rsidR="001E07E2">
          <w:rPr>
            <w:noProof/>
            <w:webHidden/>
          </w:rPr>
          <w:tab/>
        </w:r>
        <w:r w:rsidR="001E07E2">
          <w:rPr>
            <w:noProof/>
            <w:webHidden/>
          </w:rPr>
          <w:fldChar w:fldCharType="begin"/>
        </w:r>
        <w:r w:rsidR="001E07E2">
          <w:rPr>
            <w:noProof/>
            <w:webHidden/>
          </w:rPr>
          <w:instrText xml:space="preserve"> PAGEREF _Toc168642277 \h </w:instrText>
        </w:r>
        <w:r w:rsidR="001E07E2">
          <w:rPr>
            <w:noProof/>
            <w:webHidden/>
          </w:rPr>
        </w:r>
        <w:r w:rsidR="001E07E2">
          <w:rPr>
            <w:noProof/>
            <w:webHidden/>
          </w:rPr>
          <w:fldChar w:fldCharType="separate"/>
        </w:r>
        <w:r w:rsidR="001D096C">
          <w:rPr>
            <w:noProof/>
            <w:webHidden/>
          </w:rPr>
          <w:t>15</w:t>
        </w:r>
        <w:r w:rsidR="001E07E2">
          <w:rPr>
            <w:noProof/>
            <w:webHidden/>
          </w:rPr>
          <w:fldChar w:fldCharType="end"/>
        </w:r>
      </w:hyperlink>
    </w:p>
    <w:p w14:paraId="193F1303" w14:textId="0604CF4E" w:rsidR="001E07E2" w:rsidRDefault="00000000">
      <w:pPr>
        <w:pStyle w:val="TJ3"/>
        <w:tabs>
          <w:tab w:val="right" w:leader="dot" w:pos="8494"/>
        </w:tabs>
        <w:rPr>
          <w:rFonts w:asciiTheme="minorHAnsi" w:eastAsiaTheme="minorEastAsia" w:hAnsiTheme="minorHAnsi" w:cstheme="minorBidi"/>
          <w:noProof/>
          <w:kern w:val="2"/>
          <w:lang w:val="en-US"/>
          <w14:ligatures w14:val="standardContextual"/>
        </w:rPr>
      </w:pPr>
      <w:hyperlink w:anchor="_Toc168642278" w:history="1">
        <w:r w:rsidR="001E07E2" w:rsidRPr="00980507">
          <w:rPr>
            <w:rStyle w:val="Hiperhivatkozs"/>
            <w:noProof/>
          </w:rPr>
          <w:t>5.2.3 Sigmoid Activation Function</w:t>
        </w:r>
        <w:r w:rsidR="001E07E2">
          <w:rPr>
            <w:noProof/>
            <w:webHidden/>
          </w:rPr>
          <w:tab/>
        </w:r>
        <w:r w:rsidR="001E07E2">
          <w:rPr>
            <w:noProof/>
            <w:webHidden/>
          </w:rPr>
          <w:fldChar w:fldCharType="begin"/>
        </w:r>
        <w:r w:rsidR="001E07E2">
          <w:rPr>
            <w:noProof/>
            <w:webHidden/>
          </w:rPr>
          <w:instrText xml:space="preserve"> PAGEREF _Toc168642278 \h </w:instrText>
        </w:r>
        <w:r w:rsidR="001E07E2">
          <w:rPr>
            <w:noProof/>
            <w:webHidden/>
          </w:rPr>
        </w:r>
        <w:r w:rsidR="001E07E2">
          <w:rPr>
            <w:noProof/>
            <w:webHidden/>
          </w:rPr>
          <w:fldChar w:fldCharType="separate"/>
        </w:r>
        <w:r w:rsidR="001D096C">
          <w:rPr>
            <w:noProof/>
            <w:webHidden/>
          </w:rPr>
          <w:t>16</w:t>
        </w:r>
        <w:r w:rsidR="001E07E2">
          <w:rPr>
            <w:noProof/>
            <w:webHidden/>
          </w:rPr>
          <w:fldChar w:fldCharType="end"/>
        </w:r>
      </w:hyperlink>
    </w:p>
    <w:p w14:paraId="23C9149C" w14:textId="4AD1CA09" w:rsidR="001E07E2" w:rsidRDefault="00000000">
      <w:pPr>
        <w:pStyle w:val="TJ3"/>
        <w:tabs>
          <w:tab w:val="right" w:leader="dot" w:pos="8494"/>
        </w:tabs>
        <w:rPr>
          <w:rFonts w:asciiTheme="minorHAnsi" w:eastAsiaTheme="minorEastAsia" w:hAnsiTheme="minorHAnsi" w:cstheme="minorBidi"/>
          <w:noProof/>
          <w:kern w:val="2"/>
          <w:lang w:val="en-US"/>
          <w14:ligatures w14:val="standardContextual"/>
        </w:rPr>
      </w:pPr>
      <w:hyperlink w:anchor="_Toc168642279" w:history="1">
        <w:r w:rsidR="001E07E2" w:rsidRPr="00980507">
          <w:rPr>
            <w:rStyle w:val="Hiperhivatkozs"/>
            <w:noProof/>
          </w:rPr>
          <w:t>5.2.4 Kullback-Leibler divergence</w:t>
        </w:r>
        <w:r w:rsidR="001E07E2">
          <w:rPr>
            <w:noProof/>
            <w:webHidden/>
          </w:rPr>
          <w:tab/>
        </w:r>
        <w:r w:rsidR="001E07E2">
          <w:rPr>
            <w:noProof/>
            <w:webHidden/>
          </w:rPr>
          <w:fldChar w:fldCharType="begin"/>
        </w:r>
        <w:r w:rsidR="001E07E2">
          <w:rPr>
            <w:noProof/>
            <w:webHidden/>
          </w:rPr>
          <w:instrText xml:space="preserve"> PAGEREF _Toc168642279 \h </w:instrText>
        </w:r>
        <w:r w:rsidR="001E07E2">
          <w:rPr>
            <w:noProof/>
            <w:webHidden/>
          </w:rPr>
        </w:r>
        <w:r w:rsidR="001E07E2">
          <w:rPr>
            <w:noProof/>
            <w:webHidden/>
          </w:rPr>
          <w:fldChar w:fldCharType="separate"/>
        </w:r>
        <w:r w:rsidR="001D096C">
          <w:rPr>
            <w:noProof/>
            <w:webHidden/>
          </w:rPr>
          <w:t>17</w:t>
        </w:r>
        <w:r w:rsidR="001E07E2">
          <w:rPr>
            <w:noProof/>
            <w:webHidden/>
          </w:rPr>
          <w:fldChar w:fldCharType="end"/>
        </w:r>
      </w:hyperlink>
    </w:p>
    <w:p w14:paraId="74287930" w14:textId="5FED6418" w:rsidR="001E07E2" w:rsidRDefault="00000000">
      <w:pPr>
        <w:pStyle w:val="TJ2"/>
        <w:tabs>
          <w:tab w:val="right" w:leader="dot" w:pos="8494"/>
        </w:tabs>
        <w:rPr>
          <w:rFonts w:asciiTheme="minorHAnsi" w:eastAsiaTheme="minorEastAsia" w:hAnsiTheme="minorHAnsi" w:cstheme="minorBidi"/>
          <w:noProof/>
          <w:kern w:val="2"/>
          <w:lang w:val="en-US"/>
          <w14:ligatures w14:val="standardContextual"/>
        </w:rPr>
      </w:pPr>
      <w:hyperlink w:anchor="_Toc168642280" w:history="1">
        <w:r w:rsidR="001E07E2" w:rsidRPr="00980507">
          <w:rPr>
            <w:rStyle w:val="Hiperhivatkozs"/>
            <w:noProof/>
          </w:rPr>
          <w:t>5.3 Készített modellek</w:t>
        </w:r>
        <w:r w:rsidR="001E07E2">
          <w:rPr>
            <w:noProof/>
            <w:webHidden/>
          </w:rPr>
          <w:tab/>
        </w:r>
        <w:r w:rsidR="001E07E2">
          <w:rPr>
            <w:noProof/>
            <w:webHidden/>
          </w:rPr>
          <w:fldChar w:fldCharType="begin"/>
        </w:r>
        <w:r w:rsidR="001E07E2">
          <w:rPr>
            <w:noProof/>
            <w:webHidden/>
          </w:rPr>
          <w:instrText xml:space="preserve"> PAGEREF _Toc168642280 \h </w:instrText>
        </w:r>
        <w:r w:rsidR="001E07E2">
          <w:rPr>
            <w:noProof/>
            <w:webHidden/>
          </w:rPr>
        </w:r>
        <w:r w:rsidR="001E07E2">
          <w:rPr>
            <w:noProof/>
            <w:webHidden/>
          </w:rPr>
          <w:fldChar w:fldCharType="separate"/>
        </w:r>
        <w:r w:rsidR="001D096C">
          <w:rPr>
            <w:noProof/>
            <w:webHidden/>
          </w:rPr>
          <w:t>18</w:t>
        </w:r>
        <w:r w:rsidR="001E07E2">
          <w:rPr>
            <w:noProof/>
            <w:webHidden/>
          </w:rPr>
          <w:fldChar w:fldCharType="end"/>
        </w:r>
      </w:hyperlink>
    </w:p>
    <w:p w14:paraId="4FBE2271" w14:textId="12811F24" w:rsidR="001E07E2" w:rsidRDefault="00000000">
      <w:pPr>
        <w:pStyle w:val="TJ3"/>
        <w:tabs>
          <w:tab w:val="right" w:leader="dot" w:pos="8494"/>
        </w:tabs>
        <w:rPr>
          <w:rFonts w:asciiTheme="minorHAnsi" w:eastAsiaTheme="minorEastAsia" w:hAnsiTheme="minorHAnsi" w:cstheme="minorBidi"/>
          <w:noProof/>
          <w:kern w:val="2"/>
          <w:lang w:val="en-US"/>
          <w14:ligatures w14:val="standardContextual"/>
        </w:rPr>
      </w:pPr>
      <w:hyperlink w:anchor="_Toc168642281" w:history="1">
        <w:r w:rsidR="001E07E2" w:rsidRPr="00980507">
          <w:rPr>
            <w:rStyle w:val="Hiperhivatkozs"/>
            <w:noProof/>
          </w:rPr>
          <w:t>5.3.1 Saját modell</w:t>
        </w:r>
        <w:r w:rsidR="001E07E2">
          <w:rPr>
            <w:noProof/>
            <w:webHidden/>
          </w:rPr>
          <w:tab/>
        </w:r>
        <w:r w:rsidR="001E07E2">
          <w:rPr>
            <w:noProof/>
            <w:webHidden/>
          </w:rPr>
          <w:fldChar w:fldCharType="begin"/>
        </w:r>
        <w:r w:rsidR="001E07E2">
          <w:rPr>
            <w:noProof/>
            <w:webHidden/>
          </w:rPr>
          <w:instrText xml:space="preserve"> PAGEREF _Toc168642281 \h </w:instrText>
        </w:r>
        <w:r w:rsidR="001E07E2">
          <w:rPr>
            <w:noProof/>
            <w:webHidden/>
          </w:rPr>
        </w:r>
        <w:r w:rsidR="001E07E2">
          <w:rPr>
            <w:noProof/>
            <w:webHidden/>
          </w:rPr>
          <w:fldChar w:fldCharType="separate"/>
        </w:r>
        <w:r w:rsidR="001D096C">
          <w:rPr>
            <w:noProof/>
            <w:webHidden/>
          </w:rPr>
          <w:t>18</w:t>
        </w:r>
        <w:r w:rsidR="001E07E2">
          <w:rPr>
            <w:noProof/>
            <w:webHidden/>
          </w:rPr>
          <w:fldChar w:fldCharType="end"/>
        </w:r>
      </w:hyperlink>
    </w:p>
    <w:p w14:paraId="4C3C3A91" w14:textId="1C49EB1B" w:rsidR="001E07E2" w:rsidRDefault="00000000">
      <w:pPr>
        <w:pStyle w:val="TJ3"/>
        <w:tabs>
          <w:tab w:val="right" w:leader="dot" w:pos="8494"/>
        </w:tabs>
        <w:rPr>
          <w:rFonts w:asciiTheme="minorHAnsi" w:eastAsiaTheme="minorEastAsia" w:hAnsiTheme="minorHAnsi" w:cstheme="minorBidi"/>
          <w:noProof/>
          <w:kern w:val="2"/>
          <w:lang w:val="en-US"/>
          <w14:ligatures w14:val="standardContextual"/>
        </w:rPr>
      </w:pPr>
      <w:hyperlink w:anchor="_Toc168642282" w:history="1">
        <w:r w:rsidR="001E07E2" w:rsidRPr="00980507">
          <w:rPr>
            <w:rStyle w:val="Hiperhivatkozs"/>
            <w:noProof/>
          </w:rPr>
          <w:t>5.3.2 MNIST Modell konvolúció nélkül</w:t>
        </w:r>
        <w:r w:rsidR="001E07E2">
          <w:rPr>
            <w:noProof/>
            <w:webHidden/>
          </w:rPr>
          <w:tab/>
        </w:r>
        <w:r w:rsidR="001E07E2">
          <w:rPr>
            <w:noProof/>
            <w:webHidden/>
          </w:rPr>
          <w:fldChar w:fldCharType="begin"/>
        </w:r>
        <w:r w:rsidR="001E07E2">
          <w:rPr>
            <w:noProof/>
            <w:webHidden/>
          </w:rPr>
          <w:instrText xml:space="preserve"> PAGEREF _Toc168642282 \h </w:instrText>
        </w:r>
        <w:r w:rsidR="001E07E2">
          <w:rPr>
            <w:noProof/>
            <w:webHidden/>
          </w:rPr>
        </w:r>
        <w:r w:rsidR="001E07E2">
          <w:rPr>
            <w:noProof/>
            <w:webHidden/>
          </w:rPr>
          <w:fldChar w:fldCharType="separate"/>
        </w:r>
        <w:r w:rsidR="001D096C">
          <w:rPr>
            <w:noProof/>
            <w:webHidden/>
          </w:rPr>
          <w:t>19</w:t>
        </w:r>
        <w:r w:rsidR="001E07E2">
          <w:rPr>
            <w:noProof/>
            <w:webHidden/>
          </w:rPr>
          <w:fldChar w:fldCharType="end"/>
        </w:r>
      </w:hyperlink>
    </w:p>
    <w:p w14:paraId="3D9FADA2" w14:textId="0C1510EB" w:rsidR="001E07E2" w:rsidRDefault="00000000">
      <w:pPr>
        <w:pStyle w:val="TJ1"/>
        <w:rPr>
          <w:rFonts w:asciiTheme="minorHAnsi" w:eastAsiaTheme="minorEastAsia" w:hAnsiTheme="minorHAnsi" w:cstheme="minorBidi"/>
          <w:b w:val="0"/>
          <w:noProof/>
          <w:kern w:val="2"/>
          <w:lang w:val="en-US"/>
          <w14:ligatures w14:val="standardContextual"/>
        </w:rPr>
      </w:pPr>
      <w:hyperlink w:anchor="_Toc168642283" w:history="1">
        <w:r w:rsidR="001E07E2" w:rsidRPr="00980507">
          <w:rPr>
            <w:rStyle w:val="Hiperhivatkozs"/>
            <w:noProof/>
          </w:rPr>
          <w:t>6 Eredmények</w:t>
        </w:r>
        <w:r w:rsidR="001E07E2">
          <w:rPr>
            <w:noProof/>
            <w:webHidden/>
          </w:rPr>
          <w:tab/>
        </w:r>
        <w:r w:rsidR="001E07E2">
          <w:rPr>
            <w:noProof/>
            <w:webHidden/>
          </w:rPr>
          <w:fldChar w:fldCharType="begin"/>
        </w:r>
        <w:r w:rsidR="001E07E2">
          <w:rPr>
            <w:noProof/>
            <w:webHidden/>
          </w:rPr>
          <w:instrText xml:space="preserve"> PAGEREF _Toc168642283 \h </w:instrText>
        </w:r>
        <w:r w:rsidR="001E07E2">
          <w:rPr>
            <w:noProof/>
            <w:webHidden/>
          </w:rPr>
        </w:r>
        <w:r w:rsidR="001E07E2">
          <w:rPr>
            <w:noProof/>
            <w:webHidden/>
          </w:rPr>
          <w:fldChar w:fldCharType="separate"/>
        </w:r>
        <w:r w:rsidR="001D096C">
          <w:rPr>
            <w:noProof/>
            <w:webHidden/>
          </w:rPr>
          <w:t>21</w:t>
        </w:r>
        <w:r w:rsidR="001E07E2">
          <w:rPr>
            <w:noProof/>
            <w:webHidden/>
          </w:rPr>
          <w:fldChar w:fldCharType="end"/>
        </w:r>
      </w:hyperlink>
    </w:p>
    <w:p w14:paraId="31D4FB57" w14:textId="0FAB3F87" w:rsidR="001E07E2" w:rsidRDefault="00000000">
      <w:pPr>
        <w:pStyle w:val="TJ2"/>
        <w:tabs>
          <w:tab w:val="right" w:leader="dot" w:pos="8494"/>
        </w:tabs>
        <w:rPr>
          <w:rFonts w:asciiTheme="minorHAnsi" w:eastAsiaTheme="minorEastAsia" w:hAnsiTheme="minorHAnsi" w:cstheme="minorBidi"/>
          <w:noProof/>
          <w:kern w:val="2"/>
          <w:lang w:val="en-US"/>
          <w14:ligatures w14:val="standardContextual"/>
        </w:rPr>
      </w:pPr>
      <w:hyperlink w:anchor="_Toc168642284" w:history="1">
        <w:r w:rsidR="001E07E2" w:rsidRPr="00980507">
          <w:rPr>
            <w:rStyle w:val="Hiperhivatkozs"/>
            <w:noProof/>
          </w:rPr>
          <w:t>6.1 Útvonal visszaállítása</w:t>
        </w:r>
        <w:r w:rsidR="001E07E2">
          <w:rPr>
            <w:noProof/>
            <w:webHidden/>
          </w:rPr>
          <w:tab/>
        </w:r>
        <w:r w:rsidR="001E07E2">
          <w:rPr>
            <w:noProof/>
            <w:webHidden/>
          </w:rPr>
          <w:fldChar w:fldCharType="begin"/>
        </w:r>
        <w:r w:rsidR="001E07E2">
          <w:rPr>
            <w:noProof/>
            <w:webHidden/>
          </w:rPr>
          <w:instrText xml:space="preserve"> PAGEREF _Toc168642284 \h </w:instrText>
        </w:r>
        <w:r w:rsidR="001E07E2">
          <w:rPr>
            <w:noProof/>
            <w:webHidden/>
          </w:rPr>
        </w:r>
        <w:r w:rsidR="001E07E2">
          <w:rPr>
            <w:noProof/>
            <w:webHidden/>
          </w:rPr>
          <w:fldChar w:fldCharType="separate"/>
        </w:r>
        <w:r w:rsidR="001D096C">
          <w:rPr>
            <w:noProof/>
            <w:webHidden/>
          </w:rPr>
          <w:t>21</w:t>
        </w:r>
        <w:r w:rsidR="001E07E2">
          <w:rPr>
            <w:noProof/>
            <w:webHidden/>
          </w:rPr>
          <w:fldChar w:fldCharType="end"/>
        </w:r>
      </w:hyperlink>
    </w:p>
    <w:p w14:paraId="52BB0A20" w14:textId="1603A5C0" w:rsidR="001E07E2" w:rsidRDefault="00000000">
      <w:pPr>
        <w:pStyle w:val="TJ3"/>
        <w:tabs>
          <w:tab w:val="right" w:leader="dot" w:pos="8494"/>
        </w:tabs>
        <w:rPr>
          <w:rFonts w:asciiTheme="minorHAnsi" w:eastAsiaTheme="minorEastAsia" w:hAnsiTheme="minorHAnsi" w:cstheme="minorBidi"/>
          <w:noProof/>
          <w:kern w:val="2"/>
          <w:lang w:val="en-US"/>
          <w14:ligatures w14:val="standardContextual"/>
        </w:rPr>
      </w:pPr>
      <w:hyperlink w:anchor="_Toc168642285" w:history="1">
        <w:r w:rsidR="001E07E2" w:rsidRPr="00980507">
          <w:rPr>
            <w:rStyle w:val="Hiperhivatkozs"/>
            <w:noProof/>
          </w:rPr>
          <w:t>6.1.1 Novelti</w:t>
        </w:r>
        <w:r w:rsidR="001E07E2">
          <w:rPr>
            <w:noProof/>
            <w:webHidden/>
          </w:rPr>
          <w:tab/>
        </w:r>
        <w:r w:rsidR="001E07E2">
          <w:rPr>
            <w:noProof/>
            <w:webHidden/>
          </w:rPr>
          <w:fldChar w:fldCharType="begin"/>
        </w:r>
        <w:r w:rsidR="001E07E2">
          <w:rPr>
            <w:noProof/>
            <w:webHidden/>
          </w:rPr>
          <w:instrText xml:space="preserve"> PAGEREF _Toc168642285 \h </w:instrText>
        </w:r>
        <w:r w:rsidR="001E07E2">
          <w:rPr>
            <w:noProof/>
            <w:webHidden/>
          </w:rPr>
        </w:r>
        <w:r w:rsidR="001E07E2">
          <w:rPr>
            <w:noProof/>
            <w:webHidden/>
          </w:rPr>
          <w:fldChar w:fldCharType="separate"/>
        </w:r>
        <w:r w:rsidR="001D096C">
          <w:rPr>
            <w:noProof/>
            <w:webHidden/>
          </w:rPr>
          <w:t>21</w:t>
        </w:r>
        <w:r w:rsidR="001E07E2">
          <w:rPr>
            <w:noProof/>
            <w:webHidden/>
          </w:rPr>
          <w:fldChar w:fldCharType="end"/>
        </w:r>
      </w:hyperlink>
    </w:p>
    <w:p w14:paraId="6C805F70" w14:textId="35A1C68E" w:rsidR="001E07E2" w:rsidRDefault="00000000">
      <w:pPr>
        <w:pStyle w:val="TJ3"/>
        <w:tabs>
          <w:tab w:val="right" w:leader="dot" w:pos="8494"/>
        </w:tabs>
        <w:rPr>
          <w:rFonts w:asciiTheme="minorHAnsi" w:eastAsiaTheme="minorEastAsia" w:hAnsiTheme="minorHAnsi" w:cstheme="minorBidi"/>
          <w:noProof/>
          <w:kern w:val="2"/>
          <w:lang w:val="en-US"/>
          <w14:ligatures w14:val="standardContextual"/>
        </w:rPr>
      </w:pPr>
      <w:hyperlink w:anchor="_Toc168642286" w:history="1">
        <w:r w:rsidR="001E07E2" w:rsidRPr="00980507">
          <w:rPr>
            <w:rStyle w:val="Hiperhivatkozs"/>
            <w:noProof/>
          </w:rPr>
          <w:t>6.1.2 Validiti</w:t>
        </w:r>
        <w:r w:rsidR="001E07E2">
          <w:rPr>
            <w:noProof/>
            <w:webHidden/>
          </w:rPr>
          <w:tab/>
        </w:r>
        <w:r w:rsidR="001E07E2">
          <w:rPr>
            <w:noProof/>
            <w:webHidden/>
          </w:rPr>
          <w:fldChar w:fldCharType="begin"/>
        </w:r>
        <w:r w:rsidR="001E07E2">
          <w:rPr>
            <w:noProof/>
            <w:webHidden/>
          </w:rPr>
          <w:instrText xml:space="preserve"> PAGEREF _Toc168642286 \h </w:instrText>
        </w:r>
        <w:r w:rsidR="001E07E2">
          <w:rPr>
            <w:noProof/>
            <w:webHidden/>
          </w:rPr>
        </w:r>
        <w:r w:rsidR="001E07E2">
          <w:rPr>
            <w:noProof/>
            <w:webHidden/>
          </w:rPr>
          <w:fldChar w:fldCharType="separate"/>
        </w:r>
        <w:r w:rsidR="001D096C">
          <w:rPr>
            <w:noProof/>
            <w:webHidden/>
          </w:rPr>
          <w:t>21</w:t>
        </w:r>
        <w:r w:rsidR="001E07E2">
          <w:rPr>
            <w:noProof/>
            <w:webHidden/>
          </w:rPr>
          <w:fldChar w:fldCharType="end"/>
        </w:r>
      </w:hyperlink>
    </w:p>
    <w:p w14:paraId="13DA4885" w14:textId="49B03BE5" w:rsidR="001E07E2" w:rsidRDefault="00000000">
      <w:pPr>
        <w:pStyle w:val="TJ2"/>
        <w:tabs>
          <w:tab w:val="right" w:leader="dot" w:pos="8494"/>
        </w:tabs>
        <w:rPr>
          <w:rFonts w:asciiTheme="minorHAnsi" w:eastAsiaTheme="minorEastAsia" w:hAnsiTheme="minorHAnsi" w:cstheme="minorBidi"/>
          <w:noProof/>
          <w:kern w:val="2"/>
          <w:lang w:val="en-US"/>
          <w14:ligatures w14:val="standardContextual"/>
        </w:rPr>
      </w:pPr>
      <w:hyperlink w:anchor="_Toc168642287" w:history="1">
        <w:r w:rsidR="001E07E2" w:rsidRPr="00980507">
          <w:rPr>
            <w:rStyle w:val="Hiperhivatkozs"/>
            <w:noProof/>
          </w:rPr>
          <w:t>6.2 Látens tér mintavételezése</w:t>
        </w:r>
        <w:r w:rsidR="001E07E2">
          <w:rPr>
            <w:noProof/>
            <w:webHidden/>
          </w:rPr>
          <w:tab/>
        </w:r>
        <w:r w:rsidR="001E07E2">
          <w:rPr>
            <w:noProof/>
            <w:webHidden/>
          </w:rPr>
          <w:fldChar w:fldCharType="begin"/>
        </w:r>
        <w:r w:rsidR="001E07E2">
          <w:rPr>
            <w:noProof/>
            <w:webHidden/>
          </w:rPr>
          <w:instrText xml:space="preserve"> PAGEREF _Toc168642287 \h </w:instrText>
        </w:r>
        <w:r w:rsidR="001E07E2">
          <w:rPr>
            <w:noProof/>
            <w:webHidden/>
          </w:rPr>
        </w:r>
        <w:r w:rsidR="001E07E2">
          <w:rPr>
            <w:noProof/>
            <w:webHidden/>
          </w:rPr>
          <w:fldChar w:fldCharType="separate"/>
        </w:r>
        <w:r w:rsidR="001D096C">
          <w:rPr>
            <w:noProof/>
            <w:webHidden/>
          </w:rPr>
          <w:t>22</w:t>
        </w:r>
        <w:r w:rsidR="001E07E2">
          <w:rPr>
            <w:noProof/>
            <w:webHidden/>
          </w:rPr>
          <w:fldChar w:fldCharType="end"/>
        </w:r>
      </w:hyperlink>
    </w:p>
    <w:p w14:paraId="381CE178" w14:textId="77073C02" w:rsidR="001E07E2" w:rsidRDefault="00000000">
      <w:pPr>
        <w:pStyle w:val="TJ3"/>
        <w:tabs>
          <w:tab w:val="right" w:leader="dot" w:pos="8494"/>
        </w:tabs>
        <w:rPr>
          <w:rFonts w:asciiTheme="minorHAnsi" w:eastAsiaTheme="minorEastAsia" w:hAnsiTheme="minorHAnsi" w:cstheme="minorBidi"/>
          <w:noProof/>
          <w:kern w:val="2"/>
          <w:lang w:val="en-US"/>
          <w14:ligatures w14:val="standardContextual"/>
        </w:rPr>
      </w:pPr>
      <w:hyperlink w:anchor="_Toc168642288" w:history="1">
        <w:r w:rsidR="001E07E2" w:rsidRPr="00980507">
          <w:rPr>
            <w:rStyle w:val="Hiperhivatkozs"/>
            <w:noProof/>
          </w:rPr>
          <w:t>6.2.1 Validiti</w:t>
        </w:r>
        <w:r w:rsidR="001E07E2">
          <w:rPr>
            <w:noProof/>
            <w:webHidden/>
          </w:rPr>
          <w:tab/>
        </w:r>
        <w:r w:rsidR="001E07E2">
          <w:rPr>
            <w:noProof/>
            <w:webHidden/>
          </w:rPr>
          <w:fldChar w:fldCharType="begin"/>
        </w:r>
        <w:r w:rsidR="001E07E2">
          <w:rPr>
            <w:noProof/>
            <w:webHidden/>
          </w:rPr>
          <w:instrText xml:space="preserve"> PAGEREF _Toc168642288 \h </w:instrText>
        </w:r>
        <w:r w:rsidR="001E07E2">
          <w:rPr>
            <w:noProof/>
            <w:webHidden/>
          </w:rPr>
        </w:r>
        <w:r w:rsidR="001E07E2">
          <w:rPr>
            <w:noProof/>
            <w:webHidden/>
          </w:rPr>
          <w:fldChar w:fldCharType="separate"/>
        </w:r>
        <w:r w:rsidR="001D096C">
          <w:rPr>
            <w:noProof/>
            <w:webHidden/>
          </w:rPr>
          <w:t>22</w:t>
        </w:r>
        <w:r w:rsidR="001E07E2">
          <w:rPr>
            <w:noProof/>
            <w:webHidden/>
          </w:rPr>
          <w:fldChar w:fldCharType="end"/>
        </w:r>
      </w:hyperlink>
    </w:p>
    <w:p w14:paraId="4702998D" w14:textId="75675550" w:rsidR="001E07E2" w:rsidRDefault="00000000">
      <w:pPr>
        <w:pStyle w:val="TJ1"/>
        <w:rPr>
          <w:rFonts w:asciiTheme="minorHAnsi" w:eastAsiaTheme="minorEastAsia" w:hAnsiTheme="minorHAnsi" w:cstheme="minorBidi"/>
          <w:b w:val="0"/>
          <w:noProof/>
          <w:kern w:val="2"/>
          <w:lang w:val="en-US"/>
          <w14:ligatures w14:val="standardContextual"/>
        </w:rPr>
      </w:pPr>
      <w:hyperlink w:anchor="_Toc168642289" w:history="1">
        <w:r w:rsidR="001E07E2" w:rsidRPr="00980507">
          <w:rPr>
            <w:rStyle w:val="Hiperhivatkozs"/>
            <w:noProof/>
          </w:rPr>
          <w:t>7 Összefoglalás</w:t>
        </w:r>
        <w:r w:rsidR="001E07E2">
          <w:rPr>
            <w:noProof/>
            <w:webHidden/>
          </w:rPr>
          <w:tab/>
        </w:r>
        <w:r w:rsidR="001E07E2">
          <w:rPr>
            <w:noProof/>
            <w:webHidden/>
          </w:rPr>
          <w:fldChar w:fldCharType="begin"/>
        </w:r>
        <w:r w:rsidR="001E07E2">
          <w:rPr>
            <w:noProof/>
            <w:webHidden/>
          </w:rPr>
          <w:instrText xml:space="preserve"> PAGEREF _Toc168642289 \h </w:instrText>
        </w:r>
        <w:r w:rsidR="001E07E2">
          <w:rPr>
            <w:noProof/>
            <w:webHidden/>
          </w:rPr>
        </w:r>
        <w:r w:rsidR="001E07E2">
          <w:rPr>
            <w:noProof/>
            <w:webHidden/>
          </w:rPr>
          <w:fldChar w:fldCharType="separate"/>
        </w:r>
        <w:r w:rsidR="001D096C">
          <w:rPr>
            <w:noProof/>
            <w:webHidden/>
          </w:rPr>
          <w:t>23</w:t>
        </w:r>
        <w:r w:rsidR="001E07E2">
          <w:rPr>
            <w:noProof/>
            <w:webHidden/>
          </w:rPr>
          <w:fldChar w:fldCharType="end"/>
        </w:r>
      </w:hyperlink>
    </w:p>
    <w:p w14:paraId="49C991B6" w14:textId="09B8BE2E" w:rsidR="001E07E2" w:rsidRDefault="00000000">
      <w:pPr>
        <w:pStyle w:val="TJ1"/>
        <w:rPr>
          <w:rFonts w:asciiTheme="minorHAnsi" w:eastAsiaTheme="minorEastAsia" w:hAnsiTheme="minorHAnsi" w:cstheme="minorBidi"/>
          <w:b w:val="0"/>
          <w:noProof/>
          <w:kern w:val="2"/>
          <w:lang w:val="en-US"/>
          <w14:ligatures w14:val="standardContextual"/>
        </w:rPr>
      </w:pPr>
      <w:hyperlink w:anchor="_Toc168642290" w:history="1">
        <w:r w:rsidR="001E07E2" w:rsidRPr="00980507">
          <w:rPr>
            <w:rStyle w:val="Hiperhivatkozs"/>
            <w:noProof/>
          </w:rPr>
          <w:t>8 Irodalomjegyzék</w:t>
        </w:r>
        <w:r w:rsidR="001E07E2">
          <w:rPr>
            <w:noProof/>
            <w:webHidden/>
          </w:rPr>
          <w:tab/>
        </w:r>
        <w:r w:rsidR="001E07E2">
          <w:rPr>
            <w:noProof/>
            <w:webHidden/>
          </w:rPr>
          <w:fldChar w:fldCharType="begin"/>
        </w:r>
        <w:r w:rsidR="001E07E2">
          <w:rPr>
            <w:noProof/>
            <w:webHidden/>
          </w:rPr>
          <w:instrText xml:space="preserve"> PAGEREF _Toc168642290 \h </w:instrText>
        </w:r>
        <w:r w:rsidR="001E07E2">
          <w:rPr>
            <w:noProof/>
            <w:webHidden/>
          </w:rPr>
        </w:r>
        <w:r w:rsidR="001E07E2">
          <w:rPr>
            <w:noProof/>
            <w:webHidden/>
          </w:rPr>
          <w:fldChar w:fldCharType="separate"/>
        </w:r>
        <w:r w:rsidR="001D096C">
          <w:rPr>
            <w:noProof/>
            <w:webHidden/>
          </w:rPr>
          <w:t>24</w:t>
        </w:r>
        <w:r w:rsidR="001E07E2">
          <w:rPr>
            <w:noProof/>
            <w:webHidden/>
          </w:rPr>
          <w:fldChar w:fldCharType="end"/>
        </w:r>
      </w:hyperlink>
    </w:p>
    <w:p w14:paraId="45012F29" w14:textId="54E7C4A3" w:rsidR="00730B3C" w:rsidRDefault="00730B3C">
      <w:r>
        <w:rPr>
          <w:b/>
          <w:bCs/>
        </w:rPr>
        <w:fldChar w:fldCharType="end"/>
      </w:r>
    </w:p>
    <w:p w14:paraId="597B17CD" w14:textId="77777777" w:rsidR="0063585C" w:rsidRPr="00B50CAA" w:rsidRDefault="0063585C" w:rsidP="00BF5EB3">
      <w:pPr>
        <w:pStyle w:val="Kpalrs"/>
      </w:pPr>
    </w:p>
    <w:p w14:paraId="08004FBD" w14:textId="77777777" w:rsidR="00FD70E3" w:rsidRDefault="00FD70E3" w:rsidP="00FD70E3">
      <w:pPr>
        <w:pStyle w:val="Cmsor1"/>
      </w:pPr>
      <w:bookmarkStart w:id="0" w:name="_Toc332797397"/>
      <w:bookmarkStart w:id="1" w:name="_Toc153488550"/>
      <w:bookmarkStart w:id="2" w:name="_Toc168642258"/>
      <w:bookmarkStart w:id="3" w:name="_Ref433098505"/>
      <w:bookmarkStart w:id="4" w:name="_Toc332797398"/>
      <w:r w:rsidRPr="00FF1964">
        <w:lastRenderedPageBreak/>
        <w:t>Bevezetés</w:t>
      </w:r>
      <w:bookmarkEnd w:id="0"/>
      <w:bookmarkEnd w:id="1"/>
      <w:bookmarkEnd w:id="2"/>
    </w:p>
    <w:p w14:paraId="0EFFA9C7" w14:textId="77777777" w:rsidR="00FD70E3" w:rsidRPr="00FF1964" w:rsidRDefault="00FD70E3" w:rsidP="00FD70E3">
      <w:r w:rsidRPr="00FF1964">
        <w:t>Manapság egyre nagyobb figyelmet kap a mesterséges intelligencia, ami nem is meglepő, mert rengeteg eddig megoldatlan problémára egyszerű és gyors megoldást adnak. Ezen problémák körébe tartozik a közlekedés fejlesztése, ami kiemelten fontos a mai világban, mert egyre több az olyan nagy város, ahol egész nap áll a forgalom és emiatt az emberek rengeteg időt veszítenek el. Ezen probléma esetében a cél az, hogy a jelenleg rendelkezésre álló utak, táblák, lámpák és a közlekedési szabályok segítségével a legoptimálisabb kombinációt hozzák létre, amivel a legnagyobb mértékben gyorsul a közlekedés. Ezen probléma esetében könnyen belátható, hogy olyan sok változótól függ, a feladat megoldása, hogy ez egy ember számára emberi időn belül megoldhatatlan, azonban egy jól betanított mesterséges intelligencia, az optimumhoz közeli megoldást tud adni, elfogadható időn belül, ami hatalmas előrelépést jelent az ilyen típusú feladatok esetében.</w:t>
      </w:r>
    </w:p>
    <w:p w14:paraId="7BF6DBC9" w14:textId="4A040CC7" w:rsidR="00264F0B" w:rsidRPr="001E07E2" w:rsidRDefault="00FD70E3" w:rsidP="001E07E2">
      <w:r w:rsidRPr="00FF1964">
        <w:t xml:space="preserve">Az én témám is a közlekedésre épül, de egy kevésbé kutatott témára épül. Én egy közlekedésből véletlenszerűen kiválasztott járműnek az útvonalát szeretném meghatározni, </w:t>
      </w:r>
      <w:r w:rsidR="001E07E2">
        <w:t>adott esetben rekonstruálni vagy kiegészíteni.</w:t>
      </w:r>
    </w:p>
    <w:p w14:paraId="018BF7B9" w14:textId="77777777" w:rsidR="00FD70E3" w:rsidRPr="00FF1964" w:rsidRDefault="00FD70E3" w:rsidP="00FD70E3">
      <w:pPr>
        <w:pStyle w:val="Cmsor1"/>
      </w:pPr>
      <w:bookmarkStart w:id="5" w:name="_Toc153488551"/>
      <w:bookmarkStart w:id="6" w:name="_Toc168642259"/>
      <w:r w:rsidRPr="00FF1964">
        <w:lastRenderedPageBreak/>
        <w:t>Előz</w:t>
      </w:r>
      <w:r>
        <w:t>etes ismeretek</w:t>
      </w:r>
      <w:bookmarkEnd w:id="5"/>
      <w:bookmarkEnd w:id="6"/>
    </w:p>
    <w:p w14:paraId="71AB1E17" w14:textId="77777777" w:rsidR="00FD70E3" w:rsidRPr="00FF1964" w:rsidRDefault="00FD70E3" w:rsidP="00FD70E3">
      <w:pPr>
        <w:pStyle w:val="Cmsor2"/>
      </w:pPr>
      <w:bookmarkStart w:id="7" w:name="_Toc153488552"/>
      <w:bookmarkStart w:id="8" w:name="_Toc168642260"/>
      <w:r w:rsidRPr="00FF1964">
        <w:t>Python</w:t>
      </w:r>
      <w:bookmarkEnd w:id="7"/>
      <w:bookmarkEnd w:id="8"/>
      <w:r w:rsidRPr="00FF1964">
        <w:t xml:space="preserve"> </w:t>
      </w:r>
    </w:p>
    <w:p w14:paraId="4CAE46CD" w14:textId="4634FCAB" w:rsidR="00FD70E3" w:rsidRPr="00FF1964" w:rsidRDefault="00FD70E3" w:rsidP="00FD70E3">
      <w:r w:rsidRPr="00FF1964">
        <w:rPr>
          <w:noProof/>
        </w:rPr>
        <w:drawing>
          <wp:anchor distT="0" distB="0" distL="114300" distR="114300" simplePos="0" relativeHeight="251659264" behindDoc="1" locked="0" layoutInCell="1" allowOverlap="1" wp14:anchorId="64D3D052" wp14:editId="2CEBBAE6">
            <wp:simplePos x="0" y="0"/>
            <wp:positionH relativeFrom="column">
              <wp:posOffset>27305</wp:posOffset>
            </wp:positionH>
            <wp:positionV relativeFrom="paragraph">
              <wp:posOffset>71893</wp:posOffset>
            </wp:positionV>
            <wp:extent cx="805180" cy="882015"/>
            <wp:effectExtent l="0" t="0" r="0" b="0"/>
            <wp:wrapSquare wrapText="bothSides"/>
            <wp:docPr id="264371206" name="Kép 264371206" descr="A képen clipart, Grafika, szimbólum, rajzfil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clipart, Grafika, szimbólum, rajzfilm látható&#10;&#10;Automatikusan generált leírá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5180" cy="882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96187">
        <w:t>Python</w:t>
      </w:r>
      <w:r w:rsidR="00DA0584">
        <w:t xml:space="preserve"> </w:t>
      </w:r>
      <w:r w:rsidRPr="00FF1964">
        <w:t>egy magas szintű, általános célú programozási nyelv, amelyet könnyen érthető és olvasható szintaxis jellemzi. Előnye, hogy egyszerűen használható és széles körben elterjedt a szoftverfejlesztésben, tudományos kutatásban, adatelemzésben és számos más területen.</w:t>
      </w:r>
    </w:p>
    <w:p w14:paraId="54DF01CF" w14:textId="77777777" w:rsidR="00FD70E3" w:rsidRPr="00FF1964" w:rsidRDefault="00FD70E3" w:rsidP="00FD70E3">
      <w:r w:rsidRPr="00FF1964">
        <w:t>Könnyen tanulható és hatékony programozási nyelv, amely sokoldalúságával és széleskörű könyvtárainak támogatásával rendkívül népszerű a fejlesztők körében. A szintaxisa és a magas absztrakciós szintje révén lehetővé teszi a programozók számára, hogy hatékonyan és produktívan dolgozzanak különböző alkalmazások és projektek fejlesztése során.</w:t>
      </w:r>
    </w:p>
    <w:p w14:paraId="0A554C27" w14:textId="77777777" w:rsidR="00FD70E3" w:rsidRPr="00FF1964" w:rsidRDefault="00FD70E3" w:rsidP="00FD70E3">
      <w:pPr>
        <w:pStyle w:val="Cmsor2"/>
      </w:pPr>
      <w:bookmarkStart w:id="9" w:name="_Toc153488553"/>
      <w:bookmarkStart w:id="10" w:name="_Toc168642261"/>
      <w:r w:rsidRPr="00FF1964">
        <w:rPr>
          <w:noProof/>
        </w:rPr>
        <w:drawing>
          <wp:anchor distT="0" distB="0" distL="114300" distR="114300" simplePos="0" relativeHeight="251660288" behindDoc="1" locked="0" layoutInCell="1" allowOverlap="1" wp14:anchorId="6A6DCC9D" wp14:editId="114F92AE">
            <wp:simplePos x="0" y="0"/>
            <wp:positionH relativeFrom="column">
              <wp:posOffset>35560</wp:posOffset>
            </wp:positionH>
            <wp:positionV relativeFrom="paragraph">
              <wp:posOffset>407670</wp:posOffset>
            </wp:positionV>
            <wp:extent cx="890270" cy="890270"/>
            <wp:effectExtent l="0" t="0" r="5080" b="5080"/>
            <wp:wrapTight wrapText="bothSides">
              <wp:wrapPolygon edited="0">
                <wp:start x="13866" y="0"/>
                <wp:lineTo x="0" y="5084"/>
                <wp:lineTo x="0" y="16177"/>
                <wp:lineTo x="13866" y="21261"/>
                <wp:lineTo x="17563" y="21261"/>
                <wp:lineTo x="21261" y="19874"/>
                <wp:lineTo x="21261" y="1849"/>
                <wp:lineTo x="17563" y="0"/>
                <wp:lineTo x="13866" y="0"/>
              </wp:wrapPolygon>
            </wp:wrapTight>
            <wp:docPr id="564382962" name="Kép 564382962" descr="A képen Grafika, képernyőkép, szimbólu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descr="A képen Grafika, képernyőkép, szimbólum, sor látható&#10;&#10;Automatikusan generált leírá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90270" cy="890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1964">
        <w:t xml:space="preserve">Visual </w:t>
      </w:r>
      <w:proofErr w:type="spellStart"/>
      <w:r w:rsidRPr="00FF1964">
        <w:t>Studio</w:t>
      </w:r>
      <w:proofErr w:type="spellEnd"/>
      <w:r w:rsidRPr="00FF1964">
        <w:t xml:space="preserve"> </w:t>
      </w:r>
      <w:proofErr w:type="spellStart"/>
      <w:r w:rsidRPr="00FF1964">
        <w:t>Code</w:t>
      </w:r>
      <w:proofErr w:type="spellEnd"/>
      <w:r w:rsidRPr="00FF1964">
        <w:t xml:space="preserve"> (VS </w:t>
      </w:r>
      <w:proofErr w:type="spellStart"/>
      <w:r w:rsidRPr="00FF1964">
        <w:t>Code</w:t>
      </w:r>
      <w:proofErr w:type="spellEnd"/>
      <w:r w:rsidRPr="00FF1964">
        <w:t>)</w:t>
      </w:r>
      <w:bookmarkEnd w:id="9"/>
      <w:bookmarkEnd w:id="10"/>
      <w:r w:rsidRPr="00FF1964">
        <w:t xml:space="preserve"> </w:t>
      </w:r>
    </w:p>
    <w:p w14:paraId="05572181" w14:textId="79CDF3AD" w:rsidR="00FD70E3" w:rsidRPr="00FF1964" w:rsidRDefault="00FD70E3" w:rsidP="00FD70E3">
      <w:r w:rsidRPr="00FF1964">
        <w:t xml:space="preserve">Az </w:t>
      </w:r>
      <w:r w:rsidRPr="00796187">
        <w:t xml:space="preserve">Visual </w:t>
      </w:r>
      <w:proofErr w:type="spellStart"/>
      <w:r w:rsidRPr="00796187">
        <w:t>Studio</w:t>
      </w:r>
      <w:proofErr w:type="spellEnd"/>
      <w:r w:rsidRPr="00796187">
        <w:t xml:space="preserve"> </w:t>
      </w:r>
      <w:proofErr w:type="spellStart"/>
      <w:r w:rsidRPr="00796187">
        <w:t>Code</w:t>
      </w:r>
      <w:proofErr w:type="spellEnd"/>
      <w:r w:rsidRPr="00FF1964">
        <w:t xml:space="preserve"> (VS </w:t>
      </w:r>
      <w:proofErr w:type="spellStart"/>
      <w:r w:rsidRPr="00FF1964">
        <w:t>Code</w:t>
      </w:r>
      <w:proofErr w:type="spellEnd"/>
      <w:r w:rsidRPr="00FF1964">
        <w:t xml:space="preserve">) egy ingyenesen elérhető, nyílt forráskódú fejlesztői környezet, amelyet kifejezetten az alkalmazásfejlesztők számára terveztek. Könnyen </w:t>
      </w:r>
      <w:proofErr w:type="spellStart"/>
      <w:r w:rsidRPr="00FF1964">
        <w:t>testreszabható</w:t>
      </w:r>
      <w:proofErr w:type="spellEnd"/>
      <w:r w:rsidRPr="00FF1964">
        <w:t xml:space="preserve"> és bővíthető, és támogatja a számos programozási nyelvet és keretrendszert. </w:t>
      </w:r>
    </w:p>
    <w:p w14:paraId="7AAD0137" w14:textId="77777777" w:rsidR="00FD70E3" w:rsidRPr="00FF1964" w:rsidRDefault="00FD70E3" w:rsidP="00FD70E3">
      <w:r w:rsidRPr="00FF1964">
        <w:t>Rendelkezik egy intuitív felhasználói felülettel, amelyet könnyű kezelni. Az editor lehetővé teszi a szövegszerkesztési funkciók, például a kódkiegészítés, a szintaxiskiemelés és a formázás használatát, hogy hatékonyan és hibamentesen írhassunk kódot. Az integrált hibakeresés és hibakereső eszközök segítségével könnyedén megtalálhatjuk és javíthatjuk a hibákat a kódunkban.</w:t>
      </w:r>
    </w:p>
    <w:p w14:paraId="5A149364" w14:textId="77777777" w:rsidR="00FD70E3" w:rsidRPr="00FF1964" w:rsidRDefault="00FD70E3" w:rsidP="00FD70E3">
      <w:pPr>
        <w:pStyle w:val="Cmsor2"/>
      </w:pPr>
      <w:bookmarkStart w:id="11" w:name="_Toc153488554"/>
      <w:bookmarkStart w:id="12" w:name="_Toc168642262"/>
      <w:r w:rsidRPr="00FF1964">
        <w:t xml:space="preserve">JSON (JavaScript </w:t>
      </w:r>
      <w:proofErr w:type="spellStart"/>
      <w:r w:rsidRPr="00FF1964">
        <w:t>Object</w:t>
      </w:r>
      <w:proofErr w:type="spellEnd"/>
      <w:r w:rsidRPr="00FF1964">
        <w:t xml:space="preserve"> </w:t>
      </w:r>
      <w:proofErr w:type="spellStart"/>
      <w:r w:rsidRPr="00FF1964">
        <w:t>Notation</w:t>
      </w:r>
      <w:proofErr w:type="spellEnd"/>
      <w:r w:rsidRPr="00FF1964">
        <w:t>)</w:t>
      </w:r>
      <w:bookmarkEnd w:id="11"/>
      <w:bookmarkEnd w:id="12"/>
    </w:p>
    <w:p w14:paraId="62673945" w14:textId="66E93BE9" w:rsidR="00FD70E3" w:rsidRPr="00FF1964" w:rsidRDefault="00FD70E3" w:rsidP="00FD70E3">
      <w:r w:rsidRPr="00FF1964">
        <w:rPr>
          <w:noProof/>
        </w:rPr>
        <w:drawing>
          <wp:anchor distT="0" distB="0" distL="114300" distR="114300" simplePos="0" relativeHeight="251661312" behindDoc="1" locked="0" layoutInCell="1" allowOverlap="1" wp14:anchorId="34BAE96A" wp14:editId="019956F0">
            <wp:simplePos x="0" y="0"/>
            <wp:positionH relativeFrom="column">
              <wp:posOffset>-20320</wp:posOffset>
            </wp:positionH>
            <wp:positionV relativeFrom="paragraph">
              <wp:posOffset>3175</wp:posOffset>
            </wp:positionV>
            <wp:extent cx="962107" cy="962107"/>
            <wp:effectExtent l="0" t="0" r="9525" b="9525"/>
            <wp:wrapTight wrapText="bothSides">
              <wp:wrapPolygon edited="0">
                <wp:start x="6844" y="0"/>
                <wp:lineTo x="4277" y="1283"/>
                <wp:lineTo x="0" y="5560"/>
                <wp:lineTo x="0" y="15826"/>
                <wp:lineTo x="4705" y="20531"/>
                <wp:lineTo x="6844" y="21386"/>
                <wp:lineTo x="14543" y="21386"/>
                <wp:lineTo x="16681" y="20531"/>
                <wp:lineTo x="21386" y="15826"/>
                <wp:lineTo x="21386" y="5560"/>
                <wp:lineTo x="17109" y="1283"/>
                <wp:lineTo x="14543" y="0"/>
                <wp:lineTo x="6844" y="0"/>
              </wp:wrapPolygon>
            </wp:wrapTight>
            <wp:docPr id="1601706667" name="Kép 1601706667" descr="JS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SON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2107" cy="962107"/>
                    </a:xfrm>
                    <a:prstGeom prst="rect">
                      <a:avLst/>
                    </a:prstGeom>
                    <a:noFill/>
                    <a:ln>
                      <a:noFill/>
                    </a:ln>
                  </pic:spPr>
                </pic:pic>
              </a:graphicData>
            </a:graphic>
          </wp:anchor>
        </w:drawing>
      </w:r>
      <w:r w:rsidRPr="00FF1964">
        <w:t xml:space="preserve">A </w:t>
      </w:r>
      <w:r w:rsidRPr="00796187">
        <w:t>JSON</w:t>
      </w:r>
      <w:r w:rsidR="00DA0584">
        <w:t xml:space="preserve"> </w:t>
      </w:r>
      <w:r w:rsidRPr="00FF1964">
        <w:t>egy könnyen olvasható és írható adatállomány formátum, amelyet gyakran használnak adatok strukturált reprezentálására és azok közvetítésére a weben. A JSON adatok emberi olvasható formában vannak, és könnyen feldolgozhatók és generálhatók különböző programozási nyelvekben.</w:t>
      </w:r>
    </w:p>
    <w:p w14:paraId="2D0CF305" w14:textId="77777777" w:rsidR="00FD70E3" w:rsidRDefault="00FD70E3" w:rsidP="00FD70E3">
      <w:r w:rsidRPr="00FF1964">
        <w:t xml:space="preserve">A JSON adatokat objektumok és tömbök hierarchiájában szervezik. Az objektumokat kapcsos zárójelek között adhatjuk meg, ahol kulcs-érték párokat </w:t>
      </w:r>
      <w:r w:rsidRPr="00FF1964">
        <w:lastRenderedPageBreak/>
        <w:t>tartalmaznak. A kulcsokat szöveg formájában adjuk meg, és az értékek lehetnek szövegek, számok, logikai értékek, null, más objektumok vagy tömbök. A tömbök négyzetes zárójelek között találhatók, és tartalmazhatnak bármilyen típusú értéket.</w:t>
      </w:r>
    </w:p>
    <w:p w14:paraId="5D78CA73" w14:textId="0E7F4136" w:rsidR="00FD70E3" w:rsidRDefault="00FD70E3" w:rsidP="00BF2753">
      <w:pPr>
        <w:pStyle w:val="Cmsor2"/>
      </w:pPr>
      <w:bookmarkStart w:id="13" w:name="_Toc153488555"/>
      <w:bookmarkStart w:id="14" w:name="_Toc168642263"/>
      <w:r>
        <w:t>Neurális hálózat</w:t>
      </w:r>
      <w:bookmarkEnd w:id="13"/>
      <w:bookmarkEnd w:id="14"/>
    </w:p>
    <w:p w14:paraId="7DFB8480" w14:textId="481A293B" w:rsidR="00FD70E3" w:rsidRDefault="00FD70E3" w:rsidP="00FD70E3">
      <w:r>
        <w:t>A neurális hálózat (vagy mesterséges neurális hálózat)</w:t>
      </w:r>
      <w:r w:rsidR="00DA0584">
        <w:t xml:space="preserve"> </w:t>
      </w:r>
      <w:r>
        <w:t xml:space="preserve">egy olyan számítási modell, amely az emberi agy működéséből </w:t>
      </w:r>
      <w:proofErr w:type="spellStart"/>
      <w:r>
        <w:t>inspirálódik</w:t>
      </w:r>
      <w:proofErr w:type="spellEnd"/>
      <w:r>
        <w:t xml:space="preserve">. A neurális </w:t>
      </w:r>
      <w:proofErr w:type="spellStart"/>
      <w:r>
        <w:t>hálózatokat</w:t>
      </w:r>
      <w:proofErr w:type="spellEnd"/>
      <w:r>
        <w:t xml:space="preserve"> alkalmazzák gépi tanulási feladatokra, például mintázatfelismerésre, osztályozásra, regresszióra, </w:t>
      </w:r>
      <w:proofErr w:type="spellStart"/>
      <w:r>
        <w:t>klaszterezésre</w:t>
      </w:r>
      <w:proofErr w:type="spellEnd"/>
      <w:r>
        <w:t xml:space="preserve"> és egyéb feladatokra.</w:t>
      </w:r>
      <w:r w:rsidR="00BF2753" w:rsidRPr="00BF2753">
        <w:t xml:space="preserve"> </w:t>
      </w:r>
    </w:p>
    <w:p w14:paraId="351723D4" w14:textId="16F3F7A3" w:rsidR="00FD70E3" w:rsidRDefault="00FD70E3" w:rsidP="00FD70E3">
      <w:r>
        <w:t>Egy neurális hálózat számos egyszerű egységből vagy "neuronból" épül fel, amelyek az emberi idegsejtek (neuronok) működését modellezik. Ezek a neuronok rétegekbe szerveződnek, és kapcsolatokkal vannak összekötve, amelyek súlyokkal vannak ellátva. Az első réteg a bemeneti réteg, az utolsó réteg pedig a kimeneti réteg. A köztes rétegek pedig "rejtett rétegek".</w:t>
      </w:r>
    </w:p>
    <w:p w14:paraId="53C64346" w14:textId="757A41A4" w:rsidR="00FD70E3" w:rsidRDefault="00FD70E3" w:rsidP="00FD70E3">
      <w:r>
        <w:t xml:space="preserve">A neurális hálózatokban a tanulás azáltal történik, hogy a rendszer beállítja a kapcsolatok súlyait a bemeneti adatok és a kimeneti válaszok alapján. A tanítás során a hálózat </w:t>
      </w:r>
      <w:proofErr w:type="spellStart"/>
      <w:r>
        <w:t>predikciót</w:t>
      </w:r>
      <w:proofErr w:type="spellEnd"/>
      <w:r>
        <w:t xml:space="preserve"> hoz létre, majd a </w:t>
      </w:r>
      <w:proofErr w:type="spellStart"/>
      <w:r>
        <w:t>predikció</w:t>
      </w:r>
      <w:proofErr w:type="spellEnd"/>
      <w:r>
        <w:t xml:space="preserve"> hibáját visszaterjeszti a hálózatba a </w:t>
      </w:r>
      <w:proofErr w:type="spellStart"/>
      <w:r>
        <w:t>hibavisszaterjesztés</w:t>
      </w:r>
      <w:proofErr w:type="spellEnd"/>
      <w:r>
        <w:t xml:space="preserve"> (</w:t>
      </w:r>
      <w:proofErr w:type="spellStart"/>
      <w:r>
        <w:t>backpropagation</w:t>
      </w:r>
      <w:proofErr w:type="spellEnd"/>
      <w:r>
        <w:t xml:space="preserve">) algoritmus segítségével. A súlyokat úgy állítják be, hogy minimalizálják a </w:t>
      </w:r>
      <w:proofErr w:type="spellStart"/>
      <w:r>
        <w:t>predikció</w:t>
      </w:r>
      <w:proofErr w:type="spellEnd"/>
      <w:r>
        <w:t xml:space="preserve"> és a valóságos válasz közötti hibát.</w:t>
      </w:r>
    </w:p>
    <w:p w14:paraId="3D476FAC" w14:textId="2A245918" w:rsidR="00A13266" w:rsidRDefault="00FD70E3" w:rsidP="00A13266">
      <w:r>
        <w:t xml:space="preserve">A neurális hálózatoknak különböző architektúráik vannak, beleértve az egyszerűbb típusokat, mint a többrétegű </w:t>
      </w:r>
      <w:proofErr w:type="spellStart"/>
      <w:r>
        <w:t>perceptronok</w:t>
      </w:r>
      <w:proofErr w:type="spellEnd"/>
      <w:r>
        <w:t xml:space="preserve">, és bonyolultabbakat, mint a </w:t>
      </w:r>
      <w:proofErr w:type="spellStart"/>
      <w:r>
        <w:t>konvolúciós</w:t>
      </w:r>
      <w:proofErr w:type="spellEnd"/>
      <w:r>
        <w:t xml:space="preserve"> neurális hálózatok (CNN) vagy a </w:t>
      </w:r>
      <w:proofErr w:type="spellStart"/>
      <w:r>
        <w:t>rekurrens</w:t>
      </w:r>
      <w:proofErr w:type="spellEnd"/>
      <w:r>
        <w:t xml:space="preserve"> neurális hálózatok (RNN). Az ilyen különböző típusú hálózatoknak különböző felhasználási területeik vannak, és alkalmazzák őket a képfelismeréstől és a nyelvi modellezésig.</w:t>
      </w:r>
    </w:p>
    <w:p w14:paraId="45EEF680" w14:textId="60F35282" w:rsidR="00A13266" w:rsidRDefault="001729A1" w:rsidP="00A13266">
      <w:pPr>
        <w:pStyle w:val="Cmsor1"/>
      </w:pPr>
      <w:bookmarkStart w:id="15" w:name="_Toc168642264"/>
      <w:r w:rsidRPr="00BF2753">
        <w:rPr>
          <w:noProof/>
        </w:rPr>
        <w:lastRenderedPageBreak/>
        <w:drawing>
          <wp:anchor distT="0" distB="0" distL="114300" distR="114300" simplePos="0" relativeHeight="251665408" behindDoc="0" locked="0" layoutInCell="1" allowOverlap="1" wp14:anchorId="2FF95357" wp14:editId="276CBC62">
            <wp:simplePos x="0" y="0"/>
            <wp:positionH relativeFrom="column">
              <wp:posOffset>-267335</wp:posOffset>
            </wp:positionH>
            <wp:positionV relativeFrom="paragraph">
              <wp:posOffset>580</wp:posOffset>
            </wp:positionV>
            <wp:extent cx="5400040" cy="2319020"/>
            <wp:effectExtent l="0" t="0" r="0" b="5080"/>
            <wp:wrapTopAndBottom/>
            <wp:docPr id="94826575" name="Kép 1" descr="A képen diagram, sor, Betűtípus,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6575" name="Kép 1" descr="A képen diagram, sor, Betűtípus, képernyőkép látható&#10;&#10;Automatikusan generált leírás"/>
                    <pic:cNvPicPr/>
                  </pic:nvPicPr>
                  <pic:blipFill>
                    <a:blip r:embed="rId12">
                      <a:extLst>
                        <a:ext uri="{28A0092B-C50C-407E-A947-70E740481C1C}">
                          <a14:useLocalDpi xmlns:a14="http://schemas.microsoft.com/office/drawing/2010/main" val="0"/>
                        </a:ext>
                      </a:extLst>
                    </a:blip>
                    <a:stretch>
                      <a:fillRect/>
                    </a:stretch>
                  </pic:blipFill>
                  <pic:spPr>
                    <a:xfrm>
                      <a:off x="0" y="0"/>
                      <a:ext cx="5400040" cy="2319020"/>
                    </a:xfrm>
                    <a:prstGeom prst="rect">
                      <a:avLst/>
                    </a:prstGeom>
                  </pic:spPr>
                </pic:pic>
              </a:graphicData>
            </a:graphic>
          </wp:anchor>
        </w:drawing>
      </w:r>
      <w:r>
        <w:rPr>
          <w:noProof/>
        </w:rPr>
        <mc:AlternateContent>
          <mc:Choice Requires="wps">
            <w:drawing>
              <wp:anchor distT="0" distB="0" distL="114300" distR="114300" simplePos="0" relativeHeight="251681792" behindDoc="0" locked="0" layoutInCell="1" allowOverlap="1" wp14:anchorId="6B7D5157" wp14:editId="1B4B5442">
                <wp:simplePos x="0" y="0"/>
                <wp:positionH relativeFrom="column">
                  <wp:posOffset>-28410</wp:posOffset>
                </wp:positionH>
                <wp:positionV relativeFrom="paragraph">
                  <wp:posOffset>2295332</wp:posOffset>
                </wp:positionV>
                <wp:extent cx="5400040" cy="635"/>
                <wp:effectExtent l="0" t="0" r="0" b="0"/>
                <wp:wrapTopAndBottom/>
                <wp:docPr id="251571657" name="Szövegdoboz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98079D6" w14:textId="709B2AF3" w:rsidR="00BF5EB3" w:rsidRDefault="001729A1" w:rsidP="00BF5EB3">
                            <w:pPr>
                              <w:pStyle w:val="Kpalrs"/>
                            </w:pPr>
                            <w:r>
                              <w:fldChar w:fldCharType="begin"/>
                            </w:r>
                            <w:r>
                              <w:instrText xml:space="preserve"> SEQ 1._ábra \* ARABIC </w:instrText>
                            </w:r>
                            <w:r>
                              <w:fldChar w:fldCharType="separate"/>
                            </w:r>
                            <w:r w:rsidR="001D096C">
                              <w:rPr>
                                <w:noProof/>
                              </w:rPr>
                              <w:t>1</w:t>
                            </w:r>
                            <w:r>
                              <w:fldChar w:fldCharType="end"/>
                            </w:r>
                            <w:r>
                              <w:t>. ábra Neurális hálózat</w:t>
                            </w:r>
                          </w:p>
                          <w:p w14:paraId="45216515" w14:textId="53B608E7" w:rsidR="001729A1" w:rsidRPr="002F4C7B" w:rsidRDefault="00BF5EB3" w:rsidP="00BF5EB3">
                            <w:pPr>
                              <w:pStyle w:val="Kpalrs"/>
                            </w:pPr>
                            <w:r>
                              <w:t>(</w:t>
                            </w:r>
                            <w:r w:rsidRPr="00BF5EB3">
                              <w:t>http://project.mit.bme.hu/mi_almanach/books/neuralis/ch01s02</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7D5157" id="_x0000_t202" coordsize="21600,21600" o:spt="202" path="m,l,21600r21600,l21600,xe">
                <v:stroke joinstyle="miter"/>
                <v:path gradientshapeok="t" o:connecttype="rect"/>
              </v:shapetype>
              <v:shape id="Szövegdoboz 1" o:spid="_x0000_s1026" type="#_x0000_t202" style="position:absolute;left:0;text-align:left;margin-left:-2.25pt;margin-top:180.75pt;width:425.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" stroked="f">
                <v:textbox style="mso-fit-shape-to-text:t" inset="0,0,0,0">
                  <w:txbxContent>
                    <w:p w14:paraId="098079D6" w14:textId="709B2AF3" w:rsidR="00BF5EB3" w:rsidRDefault="001729A1" w:rsidP="00BF5EB3">
                      <w:pPr>
                        <w:pStyle w:val="Kpalrs"/>
                      </w:pPr>
                      <w:r>
                        <w:fldChar w:fldCharType="begin"/>
                      </w:r>
                      <w:r>
                        <w:instrText xml:space="preserve"> SEQ 1._ábra \* ARABIC </w:instrText>
                      </w:r>
                      <w:r>
                        <w:fldChar w:fldCharType="separate"/>
                      </w:r>
                      <w:r w:rsidR="001D096C">
                        <w:rPr>
                          <w:noProof/>
                        </w:rPr>
                        <w:t>1</w:t>
                      </w:r>
                      <w:r>
                        <w:fldChar w:fldCharType="end"/>
                      </w:r>
                      <w:r>
                        <w:t>. ábra Neurális hálózat</w:t>
                      </w:r>
                    </w:p>
                    <w:p w14:paraId="45216515" w14:textId="53B608E7" w:rsidR="001729A1" w:rsidRPr="002F4C7B" w:rsidRDefault="00BF5EB3" w:rsidP="00BF5EB3">
                      <w:pPr>
                        <w:pStyle w:val="Kpalrs"/>
                      </w:pPr>
                      <w:r>
                        <w:t>(</w:t>
                      </w:r>
                      <w:r w:rsidRPr="00BF5EB3">
                        <w:t>http://project.mit.bme.hu/mi_almanach/books/neuralis/ch01s02</w:t>
                      </w:r>
                      <w:r>
                        <w:t>)</w:t>
                      </w:r>
                    </w:p>
                  </w:txbxContent>
                </v:textbox>
                <w10:wrap type="topAndBottom"/>
              </v:shape>
            </w:pict>
          </mc:Fallback>
        </mc:AlternateContent>
      </w:r>
      <w:r w:rsidR="00A13266">
        <w:t>Feladat</w:t>
      </w:r>
      <w:bookmarkEnd w:id="15"/>
    </w:p>
    <w:p w14:paraId="010391F9" w14:textId="0103BD00" w:rsidR="002151FE" w:rsidRDefault="00A13266" w:rsidP="002151FE">
      <w:r>
        <w:t>Ebben a félévben az volt a feladatom, hogy a rendelkezésre álló adatot feldolgozzam és egy modellt tanítsak rajta. Az adat autókat és azokhoz tartozó útvonalakat tartalmazott. Mint modell a VAE-</w:t>
      </w:r>
      <w:proofErr w:type="spellStart"/>
      <w:r>
        <w:t>ra</w:t>
      </w:r>
      <w:proofErr w:type="spellEnd"/>
      <w:r>
        <w:t xml:space="preserve"> esett a választás, ami</w:t>
      </w:r>
      <w:r w:rsidR="002151FE">
        <w:t xml:space="preserve">nek a célja, hogy a bemenetként érkező útvonalakat egy látens térbe kódolja és onnan minél pontosabban visszaállítsa az bemenetre érkező adatot. Ezért most a cél nem az volt, hogy a beérkező útvonalakat folytassam tovább, hanem hogy az </w:t>
      </w:r>
      <w:proofErr w:type="spellStart"/>
      <w:r w:rsidR="002151FE">
        <w:t>Encoder</w:t>
      </w:r>
      <w:proofErr w:type="spellEnd"/>
      <w:r w:rsidR="002151FE">
        <w:t xml:space="preserve"> leválasztásával és a látens tér segítségével új útvonalakat generáljak. Új útvonal alatt olyat utakra gondolunk, amiket a tanító adat nem tartalmaz, azonban az eredeti térkép tartalmaz.</w:t>
      </w:r>
    </w:p>
    <w:p w14:paraId="62F48F6C" w14:textId="5E7A0A29" w:rsidR="002151FE" w:rsidRPr="00A13266" w:rsidRDefault="002151FE" w:rsidP="002151FE">
      <w:r>
        <w:t xml:space="preserve">Tehát az erre félévre kitűzött cél egy Variációs </w:t>
      </w:r>
      <w:proofErr w:type="spellStart"/>
      <w:r>
        <w:t>Autoencoder</w:t>
      </w:r>
      <w:proofErr w:type="spellEnd"/>
      <w:r>
        <w:t xml:space="preserve"> betanítása, a bemeneti adat minél pontosabb visszaállítása és új adat generálása.</w:t>
      </w:r>
    </w:p>
    <w:p w14:paraId="1D7C32FF" w14:textId="62685BBB" w:rsidR="009F64A7" w:rsidRDefault="009F64A7" w:rsidP="009F64A7">
      <w:pPr>
        <w:pStyle w:val="Cmsor1"/>
      </w:pPr>
      <w:bookmarkStart w:id="16" w:name="_Toc168642265"/>
      <w:r>
        <w:lastRenderedPageBreak/>
        <w:t xml:space="preserve">Adat </w:t>
      </w:r>
      <w:proofErr w:type="spellStart"/>
      <w:r>
        <w:t>augmentáció</w:t>
      </w:r>
      <w:bookmarkEnd w:id="16"/>
      <w:proofErr w:type="spellEnd"/>
    </w:p>
    <w:p w14:paraId="3E80F080" w14:textId="06A6DB47" w:rsidR="009F64A7" w:rsidRDefault="009F64A7" w:rsidP="009F64A7">
      <w:pPr>
        <w:pStyle w:val="Cmsor2"/>
      </w:pPr>
      <w:bookmarkStart w:id="17" w:name="_Toc168642266"/>
      <w:r>
        <w:t>Adatstruktúra</w:t>
      </w:r>
      <w:bookmarkEnd w:id="17"/>
    </w:p>
    <w:p w14:paraId="3E3546EA" w14:textId="64B1DF05" w:rsidR="009F64A7" w:rsidRPr="009F64A7" w:rsidRDefault="001729A1" w:rsidP="00500BD9">
      <w:r>
        <w:rPr>
          <w:noProof/>
        </w:rPr>
        <mc:AlternateContent>
          <mc:Choice Requires="wps">
            <w:drawing>
              <wp:anchor distT="0" distB="0" distL="114300" distR="114300" simplePos="0" relativeHeight="251700224" behindDoc="0" locked="0" layoutInCell="1" allowOverlap="1" wp14:anchorId="16C5B443" wp14:editId="0A99CD2B">
                <wp:simplePos x="0" y="0"/>
                <wp:positionH relativeFrom="column">
                  <wp:posOffset>-130810</wp:posOffset>
                </wp:positionH>
                <wp:positionV relativeFrom="paragraph">
                  <wp:posOffset>1393190</wp:posOffset>
                </wp:positionV>
                <wp:extent cx="5454650" cy="635"/>
                <wp:effectExtent l="0" t="0" r="0" b="0"/>
                <wp:wrapTopAndBottom/>
                <wp:docPr id="348694061" name="Szövegdoboz 1"/>
                <wp:cNvGraphicFramePr/>
                <a:graphic xmlns:a="http://schemas.openxmlformats.org/drawingml/2006/main">
                  <a:graphicData uri="http://schemas.microsoft.com/office/word/2010/wordprocessingShape">
                    <wps:wsp>
                      <wps:cNvSpPr txBox="1"/>
                      <wps:spPr>
                        <a:xfrm>
                          <a:off x="0" y="0"/>
                          <a:ext cx="5454650" cy="635"/>
                        </a:xfrm>
                        <a:prstGeom prst="rect">
                          <a:avLst/>
                        </a:prstGeom>
                        <a:solidFill>
                          <a:prstClr val="white"/>
                        </a:solidFill>
                        <a:ln>
                          <a:noFill/>
                        </a:ln>
                      </wps:spPr>
                      <wps:txbx>
                        <w:txbxContent>
                          <w:p w14:paraId="6FDDA68F" w14:textId="443C3C87" w:rsidR="001729A1" w:rsidRPr="00DD1A4B" w:rsidRDefault="001729A1" w:rsidP="00BF5EB3">
                            <w:pPr>
                              <w:pStyle w:val="Kpalrs"/>
                              <w:rPr>
                                <w:noProof/>
                              </w:rPr>
                            </w:pPr>
                            <w:r>
                              <w:rPr>
                                <w:noProof/>
                              </w:rPr>
                              <w:fldChar w:fldCharType="begin"/>
                            </w:r>
                            <w:r>
                              <w:rPr>
                                <w:noProof/>
                              </w:rPr>
                              <w:instrText xml:space="preserve"> SEQ 1._ábra \* ARABIC </w:instrText>
                            </w:r>
                            <w:r>
                              <w:rPr>
                                <w:noProof/>
                              </w:rPr>
                              <w:fldChar w:fldCharType="separate"/>
                            </w:r>
                            <w:r w:rsidR="001D096C">
                              <w:rPr>
                                <w:noProof/>
                              </w:rPr>
                              <w:t>2</w:t>
                            </w:r>
                            <w:r>
                              <w:rPr>
                                <w:noProof/>
                              </w:rPr>
                              <w:fldChar w:fldCharType="end"/>
                            </w:r>
                            <w:r>
                              <w:t>. ábra Adatstruktúra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C5B443" id="_x0000_s1027" type="#_x0000_t202" style="position:absolute;left:0;text-align:left;margin-left:-10.3pt;margin-top:109.7pt;width:429.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" stroked="f">
                <v:textbox style="mso-fit-shape-to-text:t" inset="0,0,0,0">
                  <w:txbxContent>
                    <w:p w14:paraId="6FDDA68F" w14:textId="443C3C87" w:rsidR="001729A1" w:rsidRPr="00DD1A4B" w:rsidRDefault="001729A1" w:rsidP="00BF5EB3">
                      <w:pPr>
                        <w:pStyle w:val="Kpalrs"/>
                        <w:rPr>
                          <w:noProof/>
                        </w:rPr>
                      </w:pPr>
                      <w:r>
                        <w:rPr>
                          <w:noProof/>
                        </w:rPr>
                        <w:fldChar w:fldCharType="begin"/>
                      </w:r>
                      <w:r>
                        <w:rPr>
                          <w:noProof/>
                        </w:rPr>
                        <w:instrText xml:space="preserve"> SEQ 1._ábra \* ARABIC </w:instrText>
                      </w:r>
                      <w:r>
                        <w:rPr>
                          <w:noProof/>
                        </w:rPr>
                        <w:fldChar w:fldCharType="separate"/>
                      </w:r>
                      <w:r w:rsidR="001D096C">
                        <w:rPr>
                          <w:noProof/>
                        </w:rPr>
                        <w:t>2</w:t>
                      </w:r>
                      <w:r>
                        <w:rPr>
                          <w:noProof/>
                        </w:rPr>
                        <w:fldChar w:fldCharType="end"/>
                      </w:r>
                      <w:r>
                        <w:t>. ábra Adatstruktúra</w:t>
                      </w:r>
                    </w:p>
                  </w:txbxContent>
                </v:textbox>
                <w10:wrap type="topAndBottom"/>
              </v:shape>
            </w:pict>
          </mc:Fallback>
        </mc:AlternateContent>
      </w:r>
      <w:r w:rsidR="00500BD9">
        <w:rPr>
          <w:noProof/>
        </w:rPr>
        <w:drawing>
          <wp:anchor distT="0" distB="0" distL="114300" distR="114300" simplePos="0" relativeHeight="251671552" behindDoc="0" locked="0" layoutInCell="1" allowOverlap="1" wp14:anchorId="2F469D15" wp14:editId="5D7A931E">
            <wp:simplePos x="0" y="0"/>
            <wp:positionH relativeFrom="column">
              <wp:posOffset>-131123</wp:posOffset>
            </wp:positionH>
            <wp:positionV relativeFrom="paragraph">
              <wp:posOffset>1144684</wp:posOffset>
            </wp:positionV>
            <wp:extent cx="5454954" cy="191792"/>
            <wp:effectExtent l="0" t="0" r="0" b="0"/>
            <wp:wrapTopAndBottom/>
            <wp:docPr id="252973309"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54954" cy="191792"/>
                    </a:xfrm>
                    <a:prstGeom prst="rect">
                      <a:avLst/>
                    </a:prstGeom>
                    <a:noFill/>
                  </pic:spPr>
                </pic:pic>
              </a:graphicData>
            </a:graphic>
            <wp14:sizeRelH relativeFrom="margin">
              <wp14:pctWidth>0</wp14:pctWidth>
            </wp14:sizeRelH>
            <wp14:sizeRelV relativeFrom="margin">
              <wp14:pctHeight>0</wp14:pctHeight>
            </wp14:sizeRelV>
          </wp:anchor>
        </w:drawing>
      </w:r>
      <w:r w:rsidR="009F64A7">
        <w:t xml:space="preserve">A rendelkezésre álló adat kulcsérték párokból épült fel, ahol a kulcs egy autónak az ID-ja és a hozzá tartozó érték egy lista, ami </w:t>
      </w:r>
      <w:r w:rsidR="00500BD9">
        <w:t>utcáknak az ID-ját tartalmazta. A lista sorrendben tartalmaz utcákat, amik együtt egy útvonalat határoz meg, amin az autó közlekedett.</w:t>
      </w:r>
    </w:p>
    <w:p w14:paraId="74CC0EB3" w14:textId="6636E36B" w:rsidR="00500BD9" w:rsidRDefault="00500BD9" w:rsidP="00A13266"/>
    <w:p w14:paraId="669016DC" w14:textId="7097BF56" w:rsidR="00500BD9" w:rsidRDefault="00500BD9" w:rsidP="00A13266">
      <w:r>
        <w:t xml:space="preserve">A munkám folyamán az adatot többféleképpen </w:t>
      </w:r>
      <w:proofErr w:type="spellStart"/>
      <w:r>
        <w:t>augmentáltam</w:t>
      </w:r>
      <w:proofErr w:type="spellEnd"/>
      <w:r>
        <w:t>. Ezek a változtatások azt a célt szolgálták, hogy megtaláljam az adatnak egy olyan reprezentációját, amit az álltalám választott modellt a legjobban segíti abban, hogy rátanuljon az adatban található összefüggésekre.</w:t>
      </w:r>
    </w:p>
    <w:p w14:paraId="2EA72CAE" w14:textId="48567E02" w:rsidR="009D7DBD" w:rsidRDefault="009D7DBD" w:rsidP="009D7DBD">
      <w:pPr>
        <w:pStyle w:val="Cmsor2"/>
      </w:pPr>
      <w:bookmarkStart w:id="18" w:name="_Toc168642267"/>
      <w:r>
        <w:t>Adat egységesítése</w:t>
      </w:r>
      <w:bookmarkEnd w:id="18"/>
    </w:p>
    <w:p w14:paraId="0CF64762" w14:textId="49BEF1A2" w:rsidR="009D7DBD" w:rsidRDefault="009D7DBD" w:rsidP="009D7DBD">
      <w:r>
        <w:t>Kezdetből szükségem volt arra, hogy egységesítsem az adatot, ami azt jelenti, hogy minden adatnak ugyanúgy kell kinézni jelen esetben ez azt jelenti, hogy az utakat egységes hosszúságra kell hozni, hogy a modellnek át lehessen adni.</w:t>
      </w:r>
    </w:p>
    <w:p w14:paraId="5DB4AE71" w14:textId="79C64AE1" w:rsidR="009D7DBD" w:rsidRDefault="009D7DBD" w:rsidP="009D7DBD">
      <w:r>
        <w:t>Az utak hosszának eloszlása az alábbi ábráról leolvasható.</w:t>
      </w:r>
    </w:p>
    <w:p w14:paraId="72919F31" w14:textId="77777777" w:rsidR="001729A1" w:rsidRDefault="009D7DBD" w:rsidP="001729A1">
      <w:pPr>
        <w:keepNext/>
      </w:pPr>
      <w:r w:rsidRPr="009D7DBD">
        <w:rPr>
          <w:noProof/>
        </w:rPr>
        <w:lastRenderedPageBreak/>
        <w:drawing>
          <wp:inline distT="0" distB="0" distL="0" distR="0" wp14:anchorId="3A006513" wp14:editId="1374E0B9">
            <wp:extent cx="4393984" cy="3164620"/>
            <wp:effectExtent l="0" t="0" r="6985" b="0"/>
            <wp:docPr id="927182972" name="Kép 1" descr="A képen diagram, képernyőkép, Diagram,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82972" name="Kép 1" descr="A képen diagram, képernyőkép, Diagram, szöveg látható&#10;&#10;Automatikusan generált leírás"/>
                    <pic:cNvPicPr/>
                  </pic:nvPicPr>
                  <pic:blipFill>
                    <a:blip r:embed="rId14"/>
                    <a:stretch>
                      <a:fillRect/>
                    </a:stretch>
                  </pic:blipFill>
                  <pic:spPr>
                    <a:xfrm>
                      <a:off x="0" y="0"/>
                      <a:ext cx="4400404" cy="3169244"/>
                    </a:xfrm>
                    <a:prstGeom prst="rect">
                      <a:avLst/>
                    </a:prstGeom>
                  </pic:spPr>
                </pic:pic>
              </a:graphicData>
            </a:graphic>
          </wp:inline>
        </w:drawing>
      </w:r>
    </w:p>
    <w:p w14:paraId="2A305A79" w14:textId="43F00F52" w:rsidR="009D7DBD" w:rsidRDefault="001729A1" w:rsidP="00BF5EB3">
      <w:pPr>
        <w:pStyle w:val="Kpalrs"/>
      </w:pPr>
      <w:r>
        <w:fldChar w:fldCharType="begin"/>
      </w:r>
      <w:r>
        <w:instrText xml:space="preserve"> SEQ 1._ábra \* ARABIC </w:instrText>
      </w:r>
      <w:r>
        <w:fldChar w:fldCharType="separate"/>
      </w:r>
      <w:r w:rsidR="001D096C">
        <w:rPr>
          <w:noProof/>
        </w:rPr>
        <w:t>3</w:t>
      </w:r>
      <w:r>
        <w:fldChar w:fldCharType="end"/>
      </w:r>
      <w:r>
        <w:t>. ábra Utak eloszlása az adathalmazban</w:t>
      </w:r>
    </w:p>
    <w:p w14:paraId="20AE4F6C" w14:textId="1A43D16A" w:rsidR="009D7DBD" w:rsidRDefault="009D7DBD" w:rsidP="009D7DBD">
      <w:r>
        <w:t>A legtöbb a 6 hosszú utakból van és minden út a 2 és 12 hosszú tartományba esik. Ebből következően az egységes hosszúság a 6 lesz, ami azt jelenti, hogy minden 6-nál rövidebb utat elhagyunk az adathalmazból és minden 6-nál hosszabb utat egy csúszó ablak segítségével adat dúsítunk.</w:t>
      </w:r>
    </w:p>
    <w:p w14:paraId="531F0521" w14:textId="1D47370E" w:rsidR="009D7DBD" w:rsidRDefault="009D7DBD" w:rsidP="009D7DBD">
      <w:r>
        <w:t xml:space="preserve">A 6-nál rövidebb utakat elhagyva vesztünk valamennyi információt, azonban ez nem okoz problémát, mert a hosszabb utak adat dúsításával összeségében több utunk lesz, mint ami eleve rendelkezésre állt, illetve a hosszabb utak nagy valószínűséggel tartalmazták a rövidebb utakat részhalmazaikként, </w:t>
      </w:r>
      <w:r w:rsidR="005B56CD">
        <w:t>ezért kevesebb információt vesztünk, mint azt gondolnánk.</w:t>
      </w:r>
    </w:p>
    <w:p w14:paraId="68BDCE87" w14:textId="50BC41EC" w:rsidR="008533DA" w:rsidRDefault="008533DA" w:rsidP="009D7DBD">
      <w:r>
        <w:t xml:space="preserve">Eredetileg </w:t>
      </w:r>
      <w:r w:rsidRPr="008533DA">
        <w:rPr>
          <w:b/>
          <w:bCs/>
        </w:rPr>
        <w:t>4849</w:t>
      </w:r>
      <w:r>
        <w:t xml:space="preserve"> különböző utunk volt, ami az egységesítés végén </w:t>
      </w:r>
      <w:r w:rsidRPr="008533DA">
        <w:rPr>
          <w:b/>
          <w:bCs/>
        </w:rPr>
        <w:t>6730</w:t>
      </w:r>
      <w:r>
        <w:t>-ra bővült.</w:t>
      </w:r>
    </w:p>
    <w:p w14:paraId="3C91A280" w14:textId="2F4C9234" w:rsidR="005B56CD" w:rsidRDefault="005B56CD" w:rsidP="005B56CD">
      <w:pPr>
        <w:pStyle w:val="Cmsor2"/>
      </w:pPr>
      <w:bookmarkStart w:id="19" w:name="_Toc168642268"/>
      <w:proofErr w:type="spellStart"/>
      <w:r>
        <w:t>One</w:t>
      </w:r>
      <w:proofErr w:type="spellEnd"/>
      <w:r>
        <w:t xml:space="preserve"> Hot </w:t>
      </w:r>
      <w:proofErr w:type="spellStart"/>
      <w:r>
        <w:t>Encoding</w:t>
      </w:r>
      <w:bookmarkEnd w:id="19"/>
      <w:proofErr w:type="spellEnd"/>
    </w:p>
    <w:p w14:paraId="579AA474" w14:textId="44B2D161" w:rsidR="009D7DBD" w:rsidRDefault="005B56CD" w:rsidP="009D7DBD">
      <w:r>
        <w:t xml:space="preserve">A </w:t>
      </w:r>
      <w:proofErr w:type="spellStart"/>
      <w:r>
        <w:t>One</w:t>
      </w:r>
      <w:proofErr w:type="spellEnd"/>
      <w:r>
        <w:t xml:space="preserve"> Hot </w:t>
      </w:r>
      <w:proofErr w:type="spellStart"/>
      <w:r>
        <w:t>Encoding</w:t>
      </w:r>
      <w:proofErr w:type="spellEnd"/>
      <w:r>
        <w:t xml:space="preserve"> kategorikus változok kódolására alkalmazzák, ami azt a célt szolgálja, hogy modell a kategóriákat egyenértékűnek tekintse. Ez a probléma azért merül fel, mert amikor valamit ID-</w:t>
      </w:r>
      <w:proofErr w:type="spellStart"/>
      <w:r>
        <w:t>val</w:t>
      </w:r>
      <w:proofErr w:type="spellEnd"/>
      <w:r>
        <w:t xml:space="preserve"> reprezentálunk az a modell számára csak egy szám és mi szeretnénk azt az információt átadni a modellnek, hogy nem számít a szám értéke, az csak egy egyedi azonosító, erre szolgál a </w:t>
      </w:r>
      <w:proofErr w:type="spellStart"/>
      <w:r>
        <w:t>One</w:t>
      </w:r>
      <w:proofErr w:type="spellEnd"/>
      <w:r>
        <w:t xml:space="preserve"> Hot </w:t>
      </w:r>
      <w:proofErr w:type="spellStart"/>
      <w:r>
        <w:t>Encoding</w:t>
      </w:r>
      <w:proofErr w:type="spellEnd"/>
      <w:r>
        <w:t>.</w:t>
      </w:r>
    </w:p>
    <w:p w14:paraId="5B13402B" w14:textId="77777777" w:rsidR="005174F3" w:rsidRDefault="005B56CD" w:rsidP="005174F3">
      <w:pPr>
        <w:pStyle w:val="Cmsor3"/>
      </w:pPr>
      <w:bookmarkStart w:id="20" w:name="_Toc168642269"/>
      <w:r w:rsidRPr="005B56CD">
        <w:lastRenderedPageBreak/>
        <w:t>Működése</w:t>
      </w:r>
      <w:bookmarkEnd w:id="20"/>
    </w:p>
    <w:p w14:paraId="30B3C375" w14:textId="0351255E" w:rsidR="005B56CD" w:rsidRDefault="00B46222" w:rsidP="00B46222">
      <w:r>
        <w:t>Minden kategóriás változót egységen egy olyan vektorral ábrázolunk, aminek a hossza a különböző kategóriák száma és kizárólag 0-ákat tartalmaz és 1db 1-est azon a helyiértéken, ami azt az adott kategóriát reprezentálja.</w:t>
      </w:r>
    </w:p>
    <w:p w14:paraId="7DC7FFF3" w14:textId="4F921DAE" w:rsidR="005174F3" w:rsidRDefault="005174F3" w:rsidP="005174F3">
      <w:pPr>
        <w:pStyle w:val="Cmsor3"/>
      </w:pPr>
      <w:bookmarkStart w:id="21" w:name="_Toc168642270"/>
      <w:proofErr w:type="spellStart"/>
      <w:r>
        <w:t>One</w:t>
      </w:r>
      <w:proofErr w:type="spellEnd"/>
      <w:r>
        <w:t xml:space="preserve"> Hot </w:t>
      </w:r>
      <w:proofErr w:type="spellStart"/>
      <w:r>
        <w:t>Endcoding</w:t>
      </w:r>
      <w:proofErr w:type="spellEnd"/>
      <w:r>
        <w:t xml:space="preserve"> másképp</w:t>
      </w:r>
      <w:bookmarkEnd w:id="21"/>
    </w:p>
    <w:p w14:paraId="34158DF6" w14:textId="7621925A" w:rsidR="00B46222" w:rsidRPr="00B46222" w:rsidRDefault="001729A1" w:rsidP="00B46222">
      <w:pPr>
        <w:rPr>
          <w:b/>
          <w:bCs/>
        </w:rPr>
      </w:pPr>
      <w:r>
        <w:rPr>
          <w:noProof/>
        </w:rPr>
        <mc:AlternateContent>
          <mc:Choice Requires="wps">
            <w:drawing>
              <wp:anchor distT="0" distB="0" distL="114300" distR="114300" simplePos="0" relativeHeight="251683840" behindDoc="0" locked="0" layoutInCell="1" allowOverlap="1" wp14:anchorId="00F86FD3" wp14:editId="54C1F93C">
                <wp:simplePos x="0" y="0"/>
                <wp:positionH relativeFrom="column">
                  <wp:posOffset>-28575</wp:posOffset>
                </wp:positionH>
                <wp:positionV relativeFrom="paragraph">
                  <wp:posOffset>1754505</wp:posOffset>
                </wp:positionV>
                <wp:extent cx="5400040" cy="635"/>
                <wp:effectExtent l="0" t="0" r="0" b="0"/>
                <wp:wrapTopAndBottom/>
                <wp:docPr id="1183746356" name="Szövegdoboz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5D736F78" w14:textId="35045BC7" w:rsidR="001729A1" w:rsidRPr="007C23E7" w:rsidRDefault="001729A1" w:rsidP="00BF5EB3">
                            <w:pPr>
                              <w:pStyle w:val="Kpalrs"/>
                            </w:pPr>
                            <w:r>
                              <w:fldChar w:fldCharType="begin"/>
                            </w:r>
                            <w:r>
                              <w:instrText xml:space="preserve"> SEQ 1._ábra \* ARABIC </w:instrText>
                            </w:r>
                            <w:r>
                              <w:fldChar w:fldCharType="separate"/>
                            </w:r>
                            <w:r w:rsidR="001D096C">
                              <w:rPr>
                                <w:noProof/>
                              </w:rPr>
                              <w:t>4</w:t>
                            </w:r>
                            <w:r>
                              <w:fldChar w:fldCharType="end"/>
                            </w:r>
                            <w:r>
                              <w:t>. ábra One Hot Encoding másképp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F86FD3" id="_x0000_s1028" type="#_x0000_t202" style="position:absolute;left:0;text-align:left;margin-left:-2.25pt;margin-top:138.15pt;width:425.2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" stroked="f">
                <v:textbox style="mso-fit-shape-to-text:t" inset="0,0,0,0">
                  <w:txbxContent>
                    <w:p w14:paraId="5D736F78" w14:textId="35045BC7" w:rsidR="001729A1" w:rsidRPr="007C23E7" w:rsidRDefault="001729A1" w:rsidP="00BF5EB3">
                      <w:pPr>
                        <w:pStyle w:val="Kpalrs"/>
                      </w:pPr>
                      <w:r>
                        <w:fldChar w:fldCharType="begin"/>
                      </w:r>
                      <w:r>
                        <w:instrText xml:space="preserve"> SEQ 1._ábra \* ARABIC </w:instrText>
                      </w:r>
                      <w:r>
                        <w:fldChar w:fldCharType="separate"/>
                      </w:r>
                      <w:r w:rsidR="001D096C">
                        <w:rPr>
                          <w:noProof/>
                        </w:rPr>
                        <w:t>4</w:t>
                      </w:r>
                      <w:r>
                        <w:fldChar w:fldCharType="end"/>
                      </w:r>
                      <w:r>
                        <w:t>. ábra One Hot Encoding másképp</w:t>
                      </w:r>
                    </w:p>
                  </w:txbxContent>
                </v:textbox>
                <w10:wrap type="topAndBottom"/>
              </v:shape>
            </w:pict>
          </mc:Fallback>
        </mc:AlternateContent>
      </w:r>
      <w:r w:rsidR="00B46222" w:rsidRPr="00B46222">
        <w:rPr>
          <w:noProof/>
        </w:rPr>
        <w:drawing>
          <wp:anchor distT="0" distB="0" distL="114300" distR="114300" simplePos="0" relativeHeight="251672576" behindDoc="0" locked="0" layoutInCell="1" allowOverlap="1" wp14:anchorId="285F176A" wp14:editId="2796716E">
            <wp:simplePos x="0" y="0"/>
            <wp:positionH relativeFrom="column">
              <wp:posOffset>-28575</wp:posOffset>
            </wp:positionH>
            <wp:positionV relativeFrom="paragraph">
              <wp:posOffset>1391285</wp:posOffset>
            </wp:positionV>
            <wp:extent cx="5400040" cy="306070"/>
            <wp:effectExtent l="0" t="0" r="0" b="0"/>
            <wp:wrapTopAndBottom/>
            <wp:docPr id="4" name="Kép 3">
              <a:extLst xmlns:a="http://schemas.openxmlformats.org/drawingml/2006/main">
                <a:ext uri="{FF2B5EF4-FFF2-40B4-BE49-F238E27FC236}">
                  <a16:creationId xmlns:a16="http://schemas.microsoft.com/office/drawing/2014/main" id="{0E1D7EC0-C0B6-B030-5887-02612A2FBB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3">
                      <a:extLst>
                        <a:ext uri="{FF2B5EF4-FFF2-40B4-BE49-F238E27FC236}">
                          <a16:creationId xmlns:a16="http://schemas.microsoft.com/office/drawing/2014/main" id="{0E1D7EC0-C0B6-B030-5887-02612A2FBB73}"/>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400040" cy="306070"/>
                    </a:xfrm>
                    <a:prstGeom prst="rect">
                      <a:avLst/>
                    </a:prstGeom>
                  </pic:spPr>
                </pic:pic>
              </a:graphicData>
            </a:graphic>
            <wp14:sizeRelH relativeFrom="margin">
              <wp14:pctWidth>0</wp14:pctWidth>
            </wp14:sizeRelH>
            <wp14:sizeRelV relativeFrom="margin">
              <wp14:pctHeight>0</wp14:pctHeight>
            </wp14:sizeRelV>
          </wp:anchor>
        </w:drawing>
      </w:r>
      <w:r w:rsidR="00B46222">
        <w:t xml:space="preserve">Jelen esetünkben előszőr kísérletezésként kipróbáltam egy egyedi megközelítését a </w:t>
      </w:r>
      <w:proofErr w:type="spellStart"/>
      <w:r w:rsidR="00B46222">
        <w:t>One</w:t>
      </w:r>
      <w:proofErr w:type="spellEnd"/>
      <w:r w:rsidR="00B46222">
        <w:t xml:space="preserve"> Hot </w:t>
      </w:r>
      <w:proofErr w:type="spellStart"/>
      <w:r w:rsidR="00B46222">
        <w:t>Encoding-nak</w:t>
      </w:r>
      <w:proofErr w:type="spellEnd"/>
      <w:r w:rsidR="00B46222">
        <w:t>, ami úgy működött, hogy a vektor nem csak 0-ákat és 1db 1-est tartalmazott, hanem megpróbáltam a teljes 6 hosszú utamat 1db vektorba lekódolni oly módon, hogy az első utca ID-ja helyén 1-es állt a 2. utca ID-ja helyén 2-es és így tovább egészen 6-ig, minden más maradt 0.</w:t>
      </w:r>
    </w:p>
    <w:p w14:paraId="4085179E" w14:textId="77777777" w:rsidR="00B46222" w:rsidRDefault="00B46222" w:rsidP="009D7DBD"/>
    <w:p w14:paraId="362F1DB8" w14:textId="2A121BC0" w:rsidR="00B46222" w:rsidRDefault="00375D85" w:rsidP="009D7DBD">
      <w:r>
        <w:t xml:space="preserve">Erre azért volt szükség, mert valahogy szükséges átadnom azt az információt a modell számára, hogy mi az utcák sorrendje, különben nincs milyen összefüggést megtanulnia. Azonban ez ahhoz a problémához vezetett, hogy nem használhattam </w:t>
      </w:r>
      <w:proofErr w:type="spellStart"/>
      <w:r>
        <w:t>Sigmoid</w:t>
      </w:r>
      <w:proofErr w:type="spellEnd"/>
      <w:r>
        <w:t xml:space="preserve"> aktivációs függvényt a </w:t>
      </w:r>
      <w:proofErr w:type="spellStart"/>
      <w:r>
        <w:t>Decoderem</w:t>
      </w:r>
      <w:proofErr w:type="spellEnd"/>
      <w:r>
        <w:t xml:space="preserve"> utolsó rétegéként, </w:t>
      </w:r>
      <w:r w:rsidR="00BD2006">
        <w:t xml:space="preserve">hanem az alapján választottam ki a </w:t>
      </w:r>
      <w:proofErr w:type="spellStart"/>
      <w:r w:rsidR="00BD2006">
        <w:t>predikált</w:t>
      </w:r>
      <w:proofErr w:type="spellEnd"/>
      <w:r w:rsidR="00BD2006">
        <w:t xml:space="preserve"> útvonalat, hogy a kiválasztottam sorban a 6 legnagyobb értéket a </w:t>
      </w:r>
      <w:proofErr w:type="spellStart"/>
      <w:r w:rsidR="00BD2006">
        <w:t>predikált</w:t>
      </w:r>
      <w:proofErr w:type="spellEnd"/>
      <w:r w:rsidR="00BD2006">
        <w:t xml:space="preserve"> vektorból.</w:t>
      </w:r>
    </w:p>
    <w:p w14:paraId="07BFA512" w14:textId="77777777" w:rsidR="00BD2006" w:rsidRDefault="00BD2006" w:rsidP="009D7DBD">
      <w:r>
        <w:t xml:space="preserve">Azonban az így tanított modellem nagyon alacsony pontossággal rendelkezett, aminek az okát nem tudtam pontosan megállapítani, ezért szerettem volna, a sima </w:t>
      </w:r>
      <w:proofErr w:type="spellStart"/>
      <w:r>
        <w:t>One</w:t>
      </w:r>
      <w:proofErr w:type="spellEnd"/>
      <w:r>
        <w:t xml:space="preserve"> Hot </w:t>
      </w:r>
      <w:proofErr w:type="spellStart"/>
      <w:r>
        <w:t>Encoding</w:t>
      </w:r>
      <w:proofErr w:type="spellEnd"/>
      <w:r>
        <w:t xml:space="preserve">-hoz visszatérni, ami azt is jelentette, hogy a modellemben az </w:t>
      </w:r>
      <w:proofErr w:type="spellStart"/>
      <w:r>
        <w:t>Encoder</w:t>
      </w:r>
      <w:proofErr w:type="spellEnd"/>
      <w:r>
        <w:t xml:space="preserve"> utolsó aktivációs függvényét </w:t>
      </w:r>
      <w:proofErr w:type="spellStart"/>
      <w:r>
        <w:t>Sigmoidra</w:t>
      </w:r>
      <w:proofErr w:type="spellEnd"/>
      <w:r>
        <w:t xml:space="preserve"> cserélhettem.</w:t>
      </w:r>
    </w:p>
    <w:p w14:paraId="31DD0A36" w14:textId="5F0F3EC0" w:rsidR="00BD2006" w:rsidRDefault="00BD2006" w:rsidP="005174F3">
      <w:pPr>
        <w:pStyle w:val="Cmsor3"/>
      </w:pPr>
      <w:r>
        <w:t xml:space="preserve"> </w:t>
      </w:r>
      <w:bookmarkStart w:id="22" w:name="_Toc168642271"/>
      <w:r w:rsidR="005174F3">
        <w:t xml:space="preserve">Az Adat </w:t>
      </w:r>
      <w:proofErr w:type="spellStart"/>
      <w:r w:rsidR="005174F3">
        <w:t>One</w:t>
      </w:r>
      <w:proofErr w:type="spellEnd"/>
      <w:r w:rsidR="005174F3">
        <w:t xml:space="preserve"> Hot </w:t>
      </w:r>
      <w:proofErr w:type="spellStart"/>
      <w:r w:rsidR="005174F3">
        <w:t>Encodolása</w:t>
      </w:r>
      <w:bookmarkEnd w:id="22"/>
      <w:proofErr w:type="spellEnd"/>
    </w:p>
    <w:p w14:paraId="66485C9A" w14:textId="481B19C4" w:rsidR="005174F3" w:rsidRDefault="005174F3" w:rsidP="005174F3">
      <w:r>
        <w:t xml:space="preserve">Hogyan tudnám </w:t>
      </w:r>
      <w:proofErr w:type="spellStart"/>
      <w:r>
        <w:t>One</w:t>
      </w:r>
      <w:proofErr w:type="spellEnd"/>
      <w:r>
        <w:t xml:space="preserve"> Hot </w:t>
      </w:r>
      <w:proofErr w:type="spellStart"/>
      <w:r>
        <w:t>Encodolni</w:t>
      </w:r>
      <w:proofErr w:type="spellEnd"/>
      <w:r>
        <w:t xml:space="preserve"> az </w:t>
      </w:r>
      <w:proofErr w:type="spellStart"/>
      <w:r>
        <w:t>adatomat</w:t>
      </w:r>
      <w:proofErr w:type="spellEnd"/>
      <w:r>
        <w:t xml:space="preserve"> úgy, hogy megőrzőm a sorrendiséget? Arra a döntésre jutottam, hogy az egy 70 hosszú vektoromat átalakítom 6db 70 hosszú vektorrá úgy, hogy minden 70 hosszú vektor csak 1db 1-est fog tartalmazni és minden más 0. A sorrendiséget pedig az reprezentálja, hogy egymás után milyen sorrendben szerepel a 6 db vektor.</w:t>
      </w:r>
    </w:p>
    <w:p w14:paraId="024C3C8B" w14:textId="7721F589" w:rsidR="005174F3" w:rsidRDefault="001729A1" w:rsidP="005174F3">
      <w:r>
        <w:rPr>
          <w:noProof/>
        </w:rPr>
        <w:lastRenderedPageBreak/>
        <mc:AlternateContent>
          <mc:Choice Requires="wps">
            <w:drawing>
              <wp:anchor distT="0" distB="0" distL="114300" distR="114300" simplePos="0" relativeHeight="251685888" behindDoc="0" locked="0" layoutInCell="1" allowOverlap="1" wp14:anchorId="44A08884" wp14:editId="52EF7880">
                <wp:simplePos x="0" y="0"/>
                <wp:positionH relativeFrom="column">
                  <wp:posOffset>-250632</wp:posOffset>
                </wp:positionH>
                <wp:positionV relativeFrom="paragraph">
                  <wp:posOffset>1051560</wp:posOffset>
                </wp:positionV>
                <wp:extent cx="5636895" cy="635"/>
                <wp:effectExtent l="0" t="0" r="1905" b="9525"/>
                <wp:wrapTopAndBottom/>
                <wp:docPr id="393389032" name="Szövegdoboz 1"/>
                <wp:cNvGraphicFramePr/>
                <a:graphic xmlns:a="http://schemas.openxmlformats.org/drawingml/2006/main">
                  <a:graphicData uri="http://schemas.microsoft.com/office/word/2010/wordprocessingShape">
                    <wps:wsp>
                      <wps:cNvSpPr txBox="1"/>
                      <wps:spPr>
                        <a:xfrm>
                          <a:off x="0" y="0"/>
                          <a:ext cx="5636895" cy="635"/>
                        </a:xfrm>
                        <a:prstGeom prst="rect">
                          <a:avLst/>
                        </a:prstGeom>
                        <a:solidFill>
                          <a:prstClr val="white"/>
                        </a:solidFill>
                        <a:ln>
                          <a:noFill/>
                        </a:ln>
                      </wps:spPr>
                      <wps:txbx>
                        <w:txbxContent>
                          <w:p w14:paraId="4B53E27A" w14:textId="0AC25CC8" w:rsidR="001729A1" w:rsidRPr="0092257E" w:rsidRDefault="001729A1" w:rsidP="00BF5EB3">
                            <w:pPr>
                              <w:pStyle w:val="Kpalrs"/>
                            </w:pPr>
                            <w:r>
                              <w:t>5. ábra One Hot Encoding 1. lépés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A08884" id="_x0000_s1029" type="#_x0000_t202" style="position:absolute;left:0;text-align:left;margin-left:-19.75pt;margin-top:82.8pt;width:443.8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" stroked="f">
                <v:textbox style="mso-fit-shape-to-text:t" inset="0,0,0,0">
                  <w:txbxContent>
                    <w:p w14:paraId="4B53E27A" w14:textId="0AC25CC8" w:rsidR="001729A1" w:rsidRPr="0092257E" w:rsidRDefault="001729A1" w:rsidP="00BF5EB3">
                      <w:pPr>
                        <w:pStyle w:val="Kpalrs"/>
                      </w:pPr>
                      <w:r>
                        <w:t>5. ábra One Hot Encoding 1. lépés</w:t>
                      </w:r>
                    </w:p>
                  </w:txbxContent>
                </v:textbox>
                <w10:wrap type="topAndBottom"/>
              </v:shape>
            </w:pict>
          </mc:Fallback>
        </mc:AlternateContent>
      </w:r>
      <w:r>
        <w:rPr>
          <w:noProof/>
        </w:rPr>
        <mc:AlternateContent>
          <mc:Choice Requires="wps">
            <w:drawing>
              <wp:anchor distT="0" distB="0" distL="114300" distR="114300" simplePos="0" relativeHeight="251687936" behindDoc="0" locked="0" layoutInCell="1" allowOverlap="1" wp14:anchorId="2F615F61" wp14:editId="2C765F75">
                <wp:simplePos x="0" y="0"/>
                <wp:positionH relativeFrom="column">
                  <wp:posOffset>-179705</wp:posOffset>
                </wp:positionH>
                <wp:positionV relativeFrom="paragraph">
                  <wp:posOffset>2224405</wp:posOffset>
                </wp:positionV>
                <wp:extent cx="5636895" cy="635"/>
                <wp:effectExtent l="0" t="0" r="0" b="0"/>
                <wp:wrapTopAndBottom/>
                <wp:docPr id="810778408" name="Szövegdoboz 1"/>
                <wp:cNvGraphicFramePr/>
                <a:graphic xmlns:a="http://schemas.openxmlformats.org/drawingml/2006/main">
                  <a:graphicData uri="http://schemas.microsoft.com/office/word/2010/wordprocessingShape">
                    <wps:wsp>
                      <wps:cNvSpPr txBox="1"/>
                      <wps:spPr>
                        <a:xfrm>
                          <a:off x="0" y="0"/>
                          <a:ext cx="5636895" cy="635"/>
                        </a:xfrm>
                        <a:prstGeom prst="rect">
                          <a:avLst/>
                        </a:prstGeom>
                        <a:solidFill>
                          <a:prstClr val="white"/>
                        </a:solidFill>
                        <a:ln>
                          <a:noFill/>
                        </a:ln>
                      </wps:spPr>
                      <wps:txbx>
                        <w:txbxContent>
                          <w:p w14:paraId="0EAAFB95" w14:textId="64361B4C" w:rsidR="001729A1" w:rsidRPr="004A7D3E" w:rsidRDefault="001729A1" w:rsidP="00BF5EB3">
                            <w:pPr>
                              <w:pStyle w:val="Kpalrs"/>
                            </w:pPr>
                            <w:r>
                              <w:t>6. ábra One Hot Encoding 2. lépés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615F61" id="_x0000_s1030" type="#_x0000_t202" style="position:absolute;left:0;text-align:left;margin-left:-14.15pt;margin-top:175.15pt;width:443.8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" stroked="f">
                <v:textbox style="mso-fit-shape-to-text:t" inset="0,0,0,0">
                  <w:txbxContent>
                    <w:p w14:paraId="0EAAFB95" w14:textId="64361B4C" w:rsidR="001729A1" w:rsidRPr="004A7D3E" w:rsidRDefault="001729A1" w:rsidP="00BF5EB3">
                      <w:pPr>
                        <w:pStyle w:val="Kpalrs"/>
                      </w:pPr>
                      <w:r>
                        <w:t>6. ábra One Hot Encoding 2. lépés</w:t>
                      </w:r>
                    </w:p>
                  </w:txbxContent>
                </v:textbox>
                <w10:wrap type="topAndBottom"/>
              </v:shape>
            </w:pict>
          </mc:Fallback>
        </mc:AlternateContent>
      </w:r>
      <w:r w:rsidRPr="005174F3">
        <w:rPr>
          <w:noProof/>
        </w:rPr>
        <w:drawing>
          <wp:anchor distT="0" distB="0" distL="114300" distR="114300" simplePos="0" relativeHeight="251679744" behindDoc="0" locked="0" layoutInCell="1" allowOverlap="1" wp14:anchorId="7B370C20" wp14:editId="6AF0AA95">
            <wp:simplePos x="0" y="0"/>
            <wp:positionH relativeFrom="column">
              <wp:posOffset>-179705</wp:posOffset>
            </wp:positionH>
            <wp:positionV relativeFrom="paragraph">
              <wp:posOffset>1497192</wp:posOffset>
            </wp:positionV>
            <wp:extent cx="5636895" cy="670560"/>
            <wp:effectExtent l="0" t="0" r="1905" b="0"/>
            <wp:wrapTopAndBottom/>
            <wp:docPr id="50987330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73300" name=""/>
                    <pic:cNvPicPr/>
                  </pic:nvPicPr>
                  <pic:blipFill>
                    <a:blip r:embed="rId16">
                      <a:extLst>
                        <a:ext uri="{28A0092B-C50C-407E-A947-70E740481C1C}">
                          <a14:useLocalDpi xmlns:a14="http://schemas.microsoft.com/office/drawing/2010/main" val="0"/>
                        </a:ext>
                      </a:extLst>
                    </a:blip>
                    <a:stretch>
                      <a:fillRect/>
                    </a:stretch>
                  </pic:blipFill>
                  <pic:spPr>
                    <a:xfrm>
                      <a:off x="0" y="0"/>
                      <a:ext cx="5636895" cy="670560"/>
                    </a:xfrm>
                    <a:prstGeom prst="rect">
                      <a:avLst/>
                    </a:prstGeom>
                  </pic:spPr>
                </pic:pic>
              </a:graphicData>
            </a:graphic>
            <wp14:sizeRelH relativeFrom="margin">
              <wp14:pctWidth>0</wp14:pctWidth>
            </wp14:sizeRelH>
            <wp14:sizeRelV relativeFrom="margin">
              <wp14:pctHeight>0</wp14:pctHeight>
            </wp14:sizeRelV>
          </wp:anchor>
        </w:drawing>
      </w:r>
      <w:r w:rsidR="005174F3" w:rsidRPr="005174F3">
        <w:rPr>
          <w:noProof/>
        </w:rPr>
        <w:drawing>
          <wp:anchor distT="0" distB="0" distL="114300" distR="114300" simplePos="0" relativeHeight="251678720" behindDoc="0" locked="0" layoutInCell="1" allowOverlap="1" wp14:anchorId="578F3D3A" wp14:editId="2CCC0E07">
            <wp:simplePos x="0" y="0"/>
            <wp:positionH relativeFrom="column">
              <wp:posOffset>-179539</wp:posOffset>
            </wp:positionH>
            <wp:positionV relativeFrom="paragraph">
              <wp:posOffset>383540</wp:posOffset>
            </wp:positionV>
            <wp:extent cx="5636895" cy="610870"/>
            <wp:effectExtent l="0" t="0" r="0" b="0"/>
            <wp:wrapTopAndBottom/>
            <wp:docPr id="109861866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618669" name=""/>
                    <pic:cNvPicPr/>
                  </pic:nvPicPr>
                  <pic:blipFill>
                    <a:blip r:embed="rId17">
                      <a:extLst>
                        <a:ext uri="{28A0092B-C50C-407E-A947-70E740481C1C}">
                          <a14:useLocalDpi xmlns:a14="http://schemas.microsoft.com/office/drawing/2010/main" val="0"/>
                        </a:ext>
                      </a:extLst>
                    </a:blip>
                    <a:stretch>
                      <a:fillRect/>
                    </a:stretch>
                  </pic:blipFill>
                  <pic:spPr>
                    <a:xfrm>
                      <a:off x="0" y="0"/>
                      <a:ext cx="5636895" cy="610870"/>
                    </a:xfrm>
                    <a:prstGeom prst="rect">
                      <a:avLst/>
                    </a:prstGeom>
                  </pic:spPr>
                </pic:pic>
              </a:graphicData>
            </a:graphic>
            <wp14:sizeRelH relativeFrom="margin">
              <wp14:pctWidth>0</wp14:pctWidth>
            </wp14:sizeRelH>
            <wp14:sizeRelV relativeFrom="margin">
              <wp14:pctHeight>0</wp14:pctHeight>
            </wp14:sizeRelV>
          </wp:anchor>
        </w:drawing>
      </w:r>
      <w:r w:rsidR="005174F3">
        <w:t>Ezt az átalakítást 2 lépésben végeztem el, ami az alábbi ábrákon látható.</w:t>
      </w:r>
    </w:p>
    <w:p w14:paraId="0B1205DD" w14:textId="37603E84" w:rsidR="005174F3" w:rsidRPr="005174F3" w:rsidRDefault="005174F3" w:rsidP="005174F3"/>
    <w:p w14:paraId="2B2A0E6B" w14:textId="579F0BAA" w:rsidR="009D7DBD" w:rsidRDefault="009D7DBD" w:rsidP="009D7DBD"/>
    <w:p w14:paraId="5696A760" w14:textId="36C84BE9" w:rsidR="005174F3" w:rsidRPr="009D7DBD" w:rsidRDefault="005174F3" w:rsidP="005174F3">
      <w:pPr>
        <w:ind w:firstLine="0"/>
      </w:pPr>
      <w:r>
        <w:tab/>
        <w:t xml:space="preserve">Most már az adatom minden feltételét teljesítette a </w:t>
      </w:r>
      <w:proofErr w:type="spellStart"/>
      <w:r>
        <w:t>One</w:t>
      </w:r>
      <w:proofErr w:type="spellEnd"/>
      <w:r>
        <w:t xml:space="preserve"> Hot </w:t>
      </w:r>
      <w:proofErr w:type="spellStart"/>
      <w:r>
        <w:t>Encodolásnak</w:t>
      </w:r>
      <w:proofErr w:type="spellEnd"/>
      <w:r>
        <w:t xml:space="preserve">. Ez volt az adatom végső formája, </w:t>
      </w:r>
      <w:r w:rsidR="008533DA">
        <w:t>a végén elért eredményeket ezzel produkáltam.</w:t>
      </w:r>
    </w:p>
    <w:p w14:paraId="67488A11" w14:textId="77777777" w:rsidR="00FD70E3" w:rsidRDefault="00FD70E3" w:rsidP="00FD70E3">
      <w:pPr>
        <w:pStyle w:val="Cmsor1"/>
      </w:pPr>
      <w:bookmarkStart w:id="23" w:name="_Toc153488557"/>
      <w:bookmarkStart w:id="24" w:name="_Toc168642272"/>
      <w:r>
        <w:lastRenderedPageBreak/>
        <w:t>Megismert modellek/módszerek</w:t>
      </w:r>
      <w:bookmarkEnd w:id="23"/>
      <w:bookmarkEnd w:id="24"/>
    </w:p>
    <w:p w14:paraId="64E58B9C" w14:textId="77777777" w:rsidR="00FD70E3" w:rsidRDefault="00FD70E3" w:rsidP="00FD70E3">
      <w:pPr>
        <w:pStyle w:val="Cmsor2"/>
      </w:pPr>
      <w:bookmarkStart w:id="25" w:name="_Toc153488558"/>
      <w:bookmarkStart w:id="26" w:name="_Toc168642273"/>
      <w:r>
        <w:t xml:space="preserve">Variációs </w:t>
      </w:r>
      <w:proofErr w:type="spellStart"/>
      <w:r>
        <w:t>Autoencoder</w:t>
      </w:r>
      <w:proofErr w:type="spellEnd"/>
      <w:r>
        <w:t xml:space="preserve"> (VAE)</w:t>
      </w:r>
      <w:bookmarkEnd w:id="25"/>
      <w:bookmarkEnd w:id="26"/>
    </w:p>
    <w:p w14:paraId="5529CCEB" w14:textId="77777777" w:rsidR="00FD70E3" w:rsidRPr="00BD1912" w:rsidRDefault="00FD70E3" w:rsidP="00FD70E3">
      <w:pPr>
        <w:pStyle w:val="Cmsor3"/>
      </w:pPr>
      <w:bookmarkStart w:id="27" w:name="_Toc153488559"/>
      <w:bookmarkStart w:id="28" w:name="_Toc168642274"/>
      <w:r>
        <w:t>Mi az a VAE?</w:t>
      </w:r>
      <w:bookmarkEnd w:id="27"/>
      <w:bookmarkEnd w:id="28"/>
    </w:p>
    <w:p w14:paraId="3FA726C4" w14:textId="28FCC6EC" w:rsidR="00FD70E3" w:rsidRPr="004E4978" w:rsidRDefault="00FD70E3" w:rsidP="00FD70E3">
      <w:r w:rsidRPr="004E4978">
        <w:t xml:space="preserve">A Variációs </w:t>
      </w:r>
      <w:proofErr w:type="spellStart"/>
      <w:r w:rsidRPr="004E4978">
        <w:t>Autoencoder</w:t>
      </w:r>
      <w:proofErr w:type="spellEnd"/>
      <w:r w:rsidRPr="004E4978">
        <w:t xml:space="preserve"> (VAE) egy olyan típusú mesterséges neurális hálózat, amely a generatív modellek kategóriájába tartozik. A VAE egyesíti az </w:t>
      </w:r>
      <w:proofErr w:type="spellStart"/>
      <w:r w:rsidR="0062717A">
        <w:t>A</w:t>
      </w:r>
      <w:r w:rsidRPr="004E4978">
        <w:t>utoencoder</w:t>
      </w:r>
      <w:proofErr w:type="spellEnd"/>
      <w:r w:rsidRPr="004E4978">
        <w:t xml:space="preserve"> és a valószínűségi modellezés elemeket. Az </w:t>
      </w:r>
      <w:proofErr w:type="spellStart"/>
      <w:r w:rsidR="0062717A">
        <w:t>A</w:t>
      </w:r>
      <w:r w:rsidRPr="004E4978">
        <w:t>utoencoder</w:t>
      </w:r>
      <w:proofErr w:type="spellEnd"/>
      <w:r w:rsidRPr="004E4978">
        <w:t xml:space="preserve"> egy olyan hálózat, amely képes tömör kódot létrehozni az input adatokból, majd azt kibővíteni a kódból eredeti formájukba. A </w:t>
      </w:r>
      <w:r w:rsidR="0062717A">
        <w:t>V</w:t>
      </w:r>
      <w:r w:rsidRPr="004E4978">
        <w:t xml:space="preserve">ariációs </w:t>
      </w:r>
      <w:proofErr w:type="spellStart"/>
      <w:r w:rsidR="0062717A">
        <w:t>A</w:t>
      </w:r>
      <w:r w:rsidRPr="004E4978">
        <w:t>utoencoder</w:t>
      </w:r>
      <w:proofErr w:type="spellEnd"/>
      <w:r w:rsidRPr="004E4978">
        <w:t xml:space="preserve"> további elemekkel kiegészül, amelyek valószínűségi elveken alapulnak.</w:t>
      </w:r>
    </w:p>
    <w:p w14:paraId="0A870D6A" w14:textId="77777777" w:rsidR="00FD70E3" w:rsidRPr="004E4978" w:rsidRDefault="00FD70E3" w:rsidP="00FD70E3">
      <w:pPr>
        <w:ind w:firstLine="0"/>
      </w:pPr>
      <w:r w:rsidRPr="004E4978">
        <w:t>A VAE két fő részből áll:</w:t>
      </w:r>
    </w:p>
    <w:p w14:paraId="7A1A57AC" w14:textId="77777777" w:rsidR="00FD70E3" w:rsidRPr="004E4978" w:rsidRDefault="00FD70E3" w:rsidP="00FD70E3">
      <w:proofErr w:type="spellStart"/>
      <w:r w:rsidRPr="004E4978">
        <w:rPr>
          <w:b/>
          <w:bCs/>
        </w:rPr>
        <w:t>Encoder</w:t>
      </w:r>
      <w:proofErr w:type="spellEnd"/>
      <w:r w:rsidRPr="004E4978">
        <w:rPr>
          <w:b/>
          <w:bCs/>
        </w:rPr>
        <w:t xml:space="preserve"> (kódoló):</w:t>
      </w:r>
      <w:r>
        <w:t xml:space="preserve"> </w:t>
      </w:r>
      <w:r w:rsidRPr="004E4978">
        <w:t xml:space="preserve">Az </w:t>
      </w:r>
      <w:proofErr w:type="spellStart"/>
      <w:r w:rsidRPr="004E4978">
        <w:t>encoder</w:t>
      </w:r>
      <w:proofErr w:type="spellEnd"/>
      <w:r w:rsidRPr="004E4978">
        <w:t xml:space="preserve"> feladata egy adott bemeneti adathalmazt (például képeket) átalakítani egy latens térbe tartozó valószínűségi eloszlásba. Azaz, az input adatokat egy valószínűségi térbe képviseli, ahol minden pont (kód) egy különböző lehetséges reprezentációt jelent.</w:t>
      </w:r>
    </w:p>
    <w:p w14:paraId="7006BC94" w14:textId="4D7D7014" w:rsidR="00453206" w:rsidRPr="004E4978" w:rsidRDefault="00FD70E3" w:rsidP="00453206">
      <w:proofErr w:type="spellStart"/>
      <w:r w:rsidRPr="004E4978">
        <w:rPr>
          <w:b/>
          <w:bCs/>
        </w:rPr>
        <w:t>Decoder</w:t>
      </w:r>
      <w:proofErr w:type="spellEnd"/>
      <w:r w:rsidRPr="004E4978">
        <w:rPr>
          <w:b/>
          <w:bCs/>
        </w:rPr>
        <w:t xml:space="preserve"> (dekódoló):</w:t>
      </w:r>
      <w:r w:rsidRPr="004E4978">
        <w:t xml:space="preserve"> A </w:t>
      </w:r>
      <w:proofErr w:type="spellStart"/>
      <w:r w:rsidRPr="004E4978">
        <w:t>decoder</w:t>
      </w:r>
      <w:proofErr w:type="spellEnd"/>
      <w:r w:rsidRPr="004E4978">
        <w:t xml:space="preserve"> az előző lépésben létrehozott latens kódot visszaalakítja az eredeti adathalmazzá. A </w:t>
      </w:r>
      <w:proofErr w:type="spellStart"/>
      <w:r w:rsidRPr="004E4978">
        <w:t>decoder</w:t>
      </w:r>
      <w:proofErr w:type="spellEnd"/>
      <w:r w:rsidRPr="004E4978">
        <w:t xml:space="preserve"> tehát a latens térből visszaállítja az eredeti adatokat.</w:t>
      </w:r>
    </w:p>
    <w:p w14:paraId="196CE262" w14:textId="78764EF3" w:rsidR="0062717A" w:rsidRDefault="00FD70E3" w:rsidP="0062717A">
      <w:r w:rsidRPr="004E4978">
        <w:t>Az egyik kulcsfontosságú jellemzője a VAE-</w:t>
      </w:r>
      <w:proofErr w:type="spellStart"/>
      <w:r w:rsidRPr="004E4978">
        <w:t>nek</w:t>
      </w:r>
      <w:proofErr w:type="spellEnd"/>
      <w:r w:rsidRPr="004E4978">
        <w:t xml:space="preserve"> az, hogy a latens tér elemei valószínűségi változók. Ez azt jelenti, hogy a VAE nem csak egy konkrét latens reprezentációt generál, hanem egy teljes valószínűségi eloszlást a latens térben.</w:t>
      </w:r>
      <w:r w:rsidR="00453206">
        <w:t xml:space="preserve"> Ezáltal a látens tér tartalmaz egyfajta </w:t>
      </w:r>
      <w:proofErr w:type="spellStart"/>
      <w:r w:rsidR="00453206">
        <w:t>randomizációt</w:t>
      </w:r>
      <w:proofErr w:type="spellEnd"/>
      <w:r w:rsidR="00453206">
        <w:t xml:space="preserve">, ami azt biztosítja, hogy ne alakuljon ki az </w:t>
      </w:r>
      <w:proofErr w:type="spellStart"/>
      <w:r w:rsidR="00453206">
        <w:t>Encoder</w:t>
      </w:r>
      <w:proofErr w:type="spellEnd"/>
      <w:r w:rsidR="00453206">
        <w:t xml:space="preserve"> és a </w:t>
      </w:r>
      <w:proofErr w:type="spellStart"/>
      <w:r w:rsidR="00453206">
        <w:t>Decoder</w:t>
      </w:r>
      <w:proofErr w:type="spellEnd"/>
      <w:r w:rsidR="00453206">
        <w:t xml:space="preserve"> között szótározás. Ez azért kiemelkedően fontos, mert enélkül kialakulhatna egy olyan rendszer, hogy az </w:t>
      </w:r>
      <w:proofErr w:type="spellStart"/>
      <w:r w:rsidR="00453206">
        <w:t>Encoder</w:t>
      </w:r>
      <w:proofErr w:type="spellEnd"/>
      <w:r w:rsidR="00453206">
        <w:t xml:space="preserve"> minden bemenetet ugyanarra a látens tér </w:t>
      </w:r>
      <w:proofErr w:type="spellStart"/>
      <w:r w:rsidR="00453206">
        <w:t>beli</w:t>
      </w:r>
      <w:proofErr w:type="spellEnd"/>
      <w:r w:rsidR="00453206">
        <w:t xml:space="preserve"> reprezentációra kódol és a </w:t>
      </w:r>
      <w:proofErr w:type="spellStart"/>
      <w:r w:rsidR="00453206">
        <w:t>Decoder</w:t>
      </w:r>
      <w:proofErr w:type="spellEnd"/>
      <w:r w:rsidR="00453206">
        <w:t xml:space="preserve">, pedig ezt mindig tökéletes visszaállítja az eredeti bemenetté, mert megtanulja, hogy melyik bemenetnek mi a kimeneteli párja. Ez azért okozna hatalmas problémát, mert ha egy a Modellünk álltál nem ismert bemenetet adnánk neki (nincs a tanító adathalmazban), akkor a nem tudna vele mit kezdeni vele és a gyakorlatban használhatatlanná válna. Ezért van szükség arra, hogy a látenstér egy eloszlást fejezzen ki. </w:t>
      </w:r>
      <w:r w:rsidR="0062717A">
        <w:t xml:space="preserve">Ez különbözteti meg az </w:t>
      </w:r>
      <w:proofErr w:type="spellStart"/>
      <w:r w:rsidR="0062717A">
        <w:t>Autoencodert</w:t>
      </w:r>
      <w:proofErr w:type="spellEnd"/>
      <w:r w:rsidR="0062717A">
        <w:t xml:space="preserve"> a Variációs </w:t>
      </w:r>
      <w:proofErr w:type="spellStart"/>
      <w:r w:rsidR="0062717A">
        <w:t>Autoencoderektől</w:t>
      </w:r>
      <w:proofErr w:type="spellEnd"/>
      <w:r w:rsidR="0062717A">
        <w:t>.</w:t>
      </w:r>
    </w:p>
    <w:p w14:paraId="5E3D9DF9" w14:textId="25C03CE4" w:rsidR="00375D85" w:rsidRDefault="001729A1" w:rsidP="00093507">
      <w:r>
        <w:rPr>
          <w:noProof/>
        </w:rPr>
        <w:lastRenderedPageBreak/>
        <mc:AlternateContent>
          <mc:Choice Requires="wps">
            <w:drawing>
              <wp:anchor distT="0" distB="0" distL="114300" distR="114300" simplePos="0" relativeHeight="251689984" behindDoc="0" locked="0" layoutInCell="1" allowOverlap="1" wp14:anchorId="5AECB2EB" wp14:editId="3921CBFC">
                <wp:simplePos x="0" y="0"/>
                <wp:positionH relativeFrom="column">
                  <wp:posOffset>-67945</wp:posOffset>
                </wp:positionH>
                <wp:positionV relativeFrom="paragraph">
                  <wp:posOffset>2796540</wp:posOffset>
                </wp:positionV>
                <wp:extent cx="5400040" cy="500380"/>
                <wp:effectExtent l="0" t="0" r="0" b="0"/>
                <wp:wrapTopAndBottom/>
                <wp:docPr id="941832126" name="Szövegdoboz 1"/>
                <wp:cNvGraphicFramePr/>
                <a:graphic xmlns:a="http://schemas.openxmlformats.org/drawingml/2006/main">
                  <a:graphicData uri="http://schemas.microsoft.com/office/word/2010/wordprocessingShape">
                    <wps:wsp>
                      <wps:cNvSpPr txBox="1"/>
                      <wps:spPr>
                        <a:xfrm>
                          <a:off x="0" y="0"/>
                          <a:ext cx="5400040" cy="500380"/>
                        </a:xfrm>
                        <a:prstGeom prst="rect">
                          <a:avLst/>
                        </a:prstGeom>
                        <a:solidFill>
                          <a:prstClr val="white"/>
                        </a:solidFill>
                        <a:ln>
                          <a:noFill/>
                        </a:ln>
                      </wps:spPr>
                      <wps:txbx>
                        <w:txbxContent>
                          <w:p w14:paraId="3DFDE71A" w14:textId="77777777" w:rsidR="00BF5EB3" w:rsidRDefault="001729A1" w:rsidP="00BF5EB3">
                            <w:pPr>
                              <w:pStyle w:val="Kpalrs"/>
                            </w:pPr>
                            <w:r>
                              <w:rPr>
                                <w:noProof/>
                              </w:rPr>
                              <w:t>7</w:t>
                            </w:r>
                            <w:r>
                              <w:t xml:space="preserve">.ábra Variációs </w:t>
                            </w:r>
                            <w:proofErr w:type="spellStart"/>
                            <w:r>
                              <w:t>Autóenkóder</w:t>
                            </w:r>
                            <w:proofErr w:type="spellEnd"/>
                            <w:r>
                              <w:t xml:space="preserve"> architektúra</w:t>
                            </w:r>
                          </w:p>
                          <w:p w14:paraId="3181F78F" w14:textId="72583BE0" w:rsidR="001729A1" w:rsidRPr="00247068" w:rsidRDefault="00BF5EB3" w:rsidP="00BF5EB3">
                            <w:pPr>
                              <w:pStyle w:val="Kpalrs"/>
                              <w:rPr>
                                <w:noProof/>
                              </w:rPr>
                            </w:pPr>
                            <w:r>
                              <w:t>(</w:t>
                            </w:r>
                            <w:r w:rsidRPr="00BF5EB3">
                              <w:t>https://lilianweng.github.io/posts/2018-08-12-vae/</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ECB2EB" id="_x0000_s1031" type="#_x0000_t202" style="position:absolute;left:0;text-align:left;margin-left:-5.35pt;margin-top:220.2pt;width:425.2pt;height:39.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" stroked="f">
                <v:textbox inset="0,0,0,0">
                  <w:txbxContent>
                    <w:p w14:paraId="3DFDE71A" w14:textId="77777777" w:rsidR="00BF5EB3" w:rsidRDefault="001729A1" w:rsidP="00BF5EB3">
                      <w:pPr>
                        <w:pStyle w:val="Kpalrs"/>
                      </w:pPr>
                      <w:r>
                        <w:rPr>
                          <w:noProof/>
                        </w:rPr>
                        <w:t>7</w:t>
                      </w:r>
                      <w:r>
                        <w:t xml:space="preserve">.ábra Variációs </w:t>
                      </w:r>
                      <w:proofErr w:type="spellStart"/>
                      <w:r>
                        <w:t>Autóenkóder</w:t>
                      </w:r>
                      <w:proofErr w:type="spellEnd"/>
                      <w:r>
                        <w:t xml:space="preserve"> architektúra</w:t>
                      </w:r>
                    </w:p>
                    <w:p w14:paraId="3181F78F" w14:textId="72583BE0" w:rsidR="001729A1" w:rsidRPr="00247068" w:rsidRDefault="00BF5EB3" w:rsidP="00BF5EB3">
                      <w:pPr>
                        <w:pStyle w:val="Kpalrs"/>
                        <w:rPr>
                          <w:noProof/>
                        </w:rPr>
                      </w:pPr>
                      <w:r>
                        <w:t>(</w:t>
                      </w:r>
                      <w:r w:rsidRPr="00BF5EB3">
                        <w:t>https://lilianweng.github.io/posts/2018-08-12-vae/</w:t>
                      </w:r>
                      <w:r>
                        <w:t>)</w:t>
                      </w:r>
                    </w:p>
                  </w:txbxContent>
                </v:textbox>
                <w10:wrap type="topAndBottom"/>
              </v:shape>
            </w:pict>
          </mc:Fallback>
        </mc:AlternateContent>
      </w:r>
      <w:r w:rsidR="00093507" w:rsidRPr="004E4978">
        <w:rPr>
          <w:noProof/>
        </w:rPr>
        <w:drawing>
          <wp:anchor distT="0" distB="0" distL="114300" distR="114300" simplePos="0" relativeHeight="251663360" behindDoc="0" locked="0" layoutInCell="1" allowOverlap="1" wp14:anchorId="5FEC10D7" wp14:editId="734E0599">
            <wp:simplePos x="0" y="0"/>
            <wp:positionH relativeFrom="column">
              <wp:posOffset>-71368</wp:posOffset>
            </wp:positionH>
            <wp:positionV relativeFrom="paragraph">
              <wp:posOffset>69215</wp:posOffset>
            </wp:positionV>
            <wp:extent cx="5400040" cy="2672715"/>
            <wp:effectExtent l="0" t="0" r="0" b="0"/>
            <wp:wrapTopAndBottom/>
            <wp:docPr id="151048821" name="Kép 151048821" descr="A képen szöveg, diagram, képernyőkép, sor látható&#10;&#10;Automatikusan generált leírás">
              <a:extLst xmlns:a="http://schemas.openxmlformats.org/drawingml/2006/main">
                <a:ext uri="{FF2B5EF4-FFF2-40B4-BE49-F238E27FC236}">
                  <a16:creationId xmlns:a16="http://schemas.microsoft.com/office/drawing/2014/main" id="{6734BB67-85E4-4F50-5C0D-0C316B2FE31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1048821" name="Kép 151048821" descr="A képen szöveg, diagram, képernyőkép, sor látható&#10;&#10;Automatikusan generált leírás">
                      <a:extLst>
                        <a:ext uri="{FF2B5EF4-FFF2-40B4-BE49-F238E27FC236}">
                          <a16:creationId xmlns:a16="http://schemas.microsoft.com/office/drawing/2014/main" id="{6734BB67-85E4-4F50-5C0D-0C316B2FE314}"/>
                        </a:ext>
                      </a:extLst>
                    </pic:cNvPr>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400040" cy="2672715"/>
                    </a:xfrm>
                    <a:prstGeom prst="rect">
                      <a:avLst/>
                    </a:prstGeom>
                  </pic:spPr>
                </pic:pic>
              </a:graphicData>
            </a:graphic>
          </wp:anchor>
        </w:drawing>
      </w:r>
      <w:r w:rsidR="0062717A">
        <w:t xml:space="preserve">Ezenkívül még egy kiemelendően fontos tulajdonsága, hogy az </w:t>
      </w:r>
      <w:proofErr w:type="spellStart"/>
      <w:r w:rsidR="0062717A">
        <w:t>Encoder</w:t>
      </w:r>
      <w:proofErr w:type="spellEnd"/>
      <w:r w:rsidR="0062717A">
        <w:t xml:space="preserve"> és a </w:t>
      </w:r>
      <w:proofErr w:type="spellStart"/>
      <w:r w:rsidR="0062717A">
        <w:t>Decoder</w:t>
      </w:r>
      <w:proofErr w:type="spellEnd"/>
      <w:r w:rsidR="0062717A">
        <w:t xml:space="preserve"> elválasztható egymástól és külön-külön is egy önálló szerepet tudnak betölteni. Ez azért nagyon jó nekünk, mert a látens tért megfigyelhetjük is és mi is tudunk irányítottan saját látens vektorokat létrehozni és ezt tovább adni a </w:t>
      </w:r>
      <w:proofErr w:type="spellStart"/>
      <w:r w:rsidR="0062717A">
        <w:t>Decodernek</w:t>
      </w:r>
      <w:proofErr w:type="spellEnd"/>
      <w:r w:rsidR="0062717A">
        <w:t xml:space="preserve">, ami egy olyan új fajta kimenetet fog tudni nekünk generálni, amit a tanító adathalmaz nem tartalmazott, azonban egy új teljes értékű adat. Tehát képesek lehetünk a </w:t>
      </w:r>
      <w:proofErr w:type="spellStart"/>
      <w:r w:rsidR="0062717A">
        <w:t>Decoder</w:t>
      </w:r>
      <w:proofErr w:type="spellEnd"/>
      <w:r w:rsidR="0062717A">
        <w:t xml:space="preserve"> és a látens tért segítségével új adatot generálni, ami egy kiemelkedően, ha nem a legfontosabb tulajdonsága.</w:t>
      </w:r>
    </w:p>
    <w:p w14:paraId="39F4D599" w14:textId="27CC7A20" w:rsidR="00FD70E3" w:rsidRDefault="00FD70E3" w:rsidP="00375D85">
      <w:pPr>
        <w:pStyle w:val="Cmsor2"/>
      </w:pPr>
      <w:bookmarkStart w:id="29" w:name="_Toc168642275"/>
      <w:r>
        <w:rPr>
          <w:noProof/>
        </w:rPr>
        <mc:AlternateContent>
          <mc:Choice Requires="wps">
            <w:drawing>
              <wp:anchor distT="0" distB="0" distL="114300" distR="114300" simplePos="0" relativeHeight="251664384" behindDoc="0" locked="0" layoutInCell="1" allowOverlap="1" wp14:anchorId="36E5088E" wp14:editId="56F00FA8">
                <wp:simplePos x="0" y="0"/>
                <wp:positionH relativeFrom="column">
                  <wp:posOffset>-107950</wp:posOffset>
                </wp:positionH>
                <wp:positionV relativeFrom="paragraph">
                  <wp:posOffset>2395220</wp:posOffset>
                </wp:positionV>
                <wp:extent cx="5400040" cy="348615"/>
                <wp:effectExtent l="0" t="0" r="635" b="3810"/>
                <wp:wrapTopAndBottom/>
                <wp:docPr id="1634920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348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AE4201" w14:textId="0627A27B" w:rsidR="00FD70E3" w:rsidRPr="007272D3" w:rsidRDefault="00FD70E3" w:rsidP="00BF5EB3">
                            <w:pPr>
                              <w:pStyle w:val="Kpalrs"/>
                              <w:rPr>
                                <w:sz w:val="24"/>
                                <w:szCs w:val="24"/>
                              </w:rPr>
                            </w:pPr>
                            <w:r>
                              <w:fldChar w:fldCharType="begin"/>
                            </w:r>
                            <w:r>
                              <w:instrText xml:space="preserve"> SEQ 1._ábra \* ARABIC </w:instrText>
                            </w:r>
                            <w:r>
                              <w:fldChar w:fldCharType="separate"/>
                            </w:r>
                            <w:r w:rsidR="001D096C">
                              <w:rPr>
                                <w:noProof/>
                              </w:rPr>
                              <w:t>5</w:t>
                            </w:r>
                            <w:r>
                              <w:rPr>
                                <w:noProof/>
                              </w:rPr>
                              <w:fldChar w:fldCharType="end"/>
                            </w:r>
                            <w:r>
                              <w:t>. ábra. VAE felépítése</w:t>
                            </w:r>
                          </w:p>
                          <w:p w14:paraId="522704EB" w14:textId="77777777" w:rsidR="00FD70E3" w:rsidRDefault="00FD70E3" w:rsidP="00FD70E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E5088E" id="Text Box 7" o:spid="_x0000_s1032" type="#_x0000_t202" style="position:absolute;left:0;text-align:left;margin-left:-8.5pt;margin-top:188.6pt;width:425.2pt;height:2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" stroked="f">
                <v:textbox inset="0,0,0,0">
                  <w:txbxContent>
                    <w:p w14:paraId="62AE4201" w14:textId="0627A27B" w:rsidR="00FD70E3" w:rsidRPr="007272D3" w:rsidRDefault="00FD70E3" w:rsidP="00BF5EB3">
                      <w:pPr>
                        <w:pStyle w:val="Kpalrs"/>
                        <w:rPr>
                          <w:sz w:val="24"/>
                          <w:szCs w:val="24"/>
                        </w:rPr>
                      </w:pPr>
                      <w:r>
                        <w:fldChar w:fldCharType="begin"/>
                      </w:r>
                      <w:r>
                        <w:instrText xml:space="preserve"> SEQ 1._ábra \* ARABIC </w:instrText>
                      </w:r>
                      <w:r>
                        <w:fldChar w:fldCharType="separate"/>
                      </w:r>
                      <w:r w:rsidR="001D096C">
                        <w:rPr>
                          <w:noProof/>
                        </w:rPr>
                        <w:t>5</w:t>
                      </w:r>
                      <w:r>
                        <w:rPr>
                          <w:noProof/>
                        </w:rPr>
                        <w:fldChar w:fldCharType="end"/>
                      </w:r>
                      <w:r>
                        <w:t>. ábra. VAE felépítése</w:t>
                      </w:r>
                    </w:p>
                    <w:p w14:paraId="522704EB" w14:textId="77777777" w:rsidR="00FD70E3" w:rsidRDefault="00FD70E3" w:rsidP="00FD70E3"/>
                  </w:txbxContent>
                </v:textbox>
                <w10:wrap type="topAndBottom"/>
              </v:shape>
            </w:pict>
          </mc:Fallback>
        </mc:AlternateContent>
      </w:r>
      <w:r w:rsidR="00375D85">
        <w:t>Modellekben felhasznált rétegek</w:t>
      </w:r>
      <w:bookmarkEnd w:id="29"/>
    </w:p>
    <w:p w14:paraId="36347B52" w14:textId="77777777" w:rsidR="00375D85" w:rsidRDefault="00375D85" w:rsidP="00375D85">
      <w:pPr>
        <w:pStyle w:val="Cmsor3"/>
      </w:pPr>
      <w:bookmarkStart w:id="30" w:name="_Toc168642276"/>
      <w:proofErr w:type="spellStart"/>
      <w:r>
        <w:t>Linear</w:t>
      </w:r>
      <w:proofErr w:type="spellEnd"/>
      <w:r>
        <w:t>/</w:t>
      </w:r>
      <w:proofErr w:type="spellStart"/>
      <w:r>
        <w:t>Fully-Connected</w:t>
      </w:r>
      <w:proofErr w:type="spellEnd"/>
      <w:r>
        <w:t xml:space="preserve"> </w:t>
      </w:r>
      <w:proofErr w:type="spellStart"/>
      <w:r>
        <w:t>Layer</w:t>
      </w:r>
      <w:bookmarkEnd w:id="30"/>
      <w:proofErr w:type="spellEnd"/>
    </w:p>
    <w:p w14:paraId="166BC0CC" w14:textId="77777777" w:rsidR="00375D85" w:rsidRPr="009574F1" w:rsidRDefault="00375D85" w:rsidP="00375D85">
      <w:r w:rsidRPr="009574F1">
        <w:t xml:space="preserve">A </w:t>
      </w:r>
      <w:r w:rsidRPr="009574F1">
        <w:rPr>
          <w:b/>
          <w:bCs/>
        </w:rPr>
        <w:t>Lineáris réteg</w:t>
      </w:r>
      <w:r w:rsidRPr="009574F1">
        <w:t xml:space="preserve">, más néven </w:t>
      </w:r>
      <w:r w:rsidRPr="009574F1">
        <w:rPr>
          <w:b/>
          <w:bCs/>
        </w:rPr>
        <w:t>teljesen összekapcsolt</w:t>
      </w:r>
      <w:r w:rsidRPr="009574F1">
        <w:t xml:space="preserve"> réteg vagy </w:t>
      </w:r>
      <w:r w:rsidRPr="009574F1">
        <w:rPr>
          <w:b/>
          <w:bCs/>
        </w:rPr>
        <w:t>sűrű réteg</w:t>
      </w:r>
      <w:r w:rsidRPr="009574F1">
        <w:t>, az egyik alapvető összetevője a neurális hálózatoknak, különösen a mesterséges neurális hálózatoknak (ANN) és a mélytanulási modelleknek.</w:t>
      </w:r>
    </w:p>
    <w:p w14:paraId="3ED01AF1" w14:textId="77777777" w:rsidR="00375D85" w:rsidRPr="00485A10" w:rsidRDefault="00375D85" w:rsidP="00375D85">
      <w:r w:rsidRPr="009574F1">
        <w:rPr>
          <w:b/>
          <w:bCs/>
        </w:rPr>
        <w:t>Lineáris transzformáció:</w:t>
      </w:r>
      <w:r w:rsidRPr="009574F1">
        <w:t xml:space="preserve"> Egy lineáris réteg lineáris transzformációt hajt végre a bemenetén. Matematikailag ezt az alábbiak szerint lehet kifejezni:</w:t>
      </w:r>
      <w:r>
        <w:br/>
      </w:r>
      <m:oMathPara>
        <m:oMathParaPr>
          <m:jc m:val="center"/>
        </m:oMathParaPr>
        <m:oMath>
          <m:r>
            <w:rPr>
              <w:rFonts w:ascii="Cambria Math" w:hAnsi="Cambria Math"/>
            </w:rPr>
            <m:t>y=Wx+b</m:t>
          </m:r>
        </m:oMath>
      </m:oMathPara>
    </w:p>
    <w:p w14:paraId="50A6584E" w14:textId="77777777" w:rsidR="00375D85" w:rsidRDefault="00375D85" w:rsidP="00375D85">
      <w:r>
        <w:t>ahol:</w:t>
      </w:r>
    </w:p>
    <w:p w14:paraId="1896907D" w14:textId="77777777" w:rsidR="00375D85" w:rsidRDefault="00375D85" w:rsidP="00375D85">
      <w:pPr>
        <w:pStyle w:val="Listaszerbekezds"/>
        <w:numPr>
          <w:ilvl w:val="0"/>
          <w:numId w:val="29"/>
        </w:numPr>
      </w:pPr>
      <w:r>
        <w:lastRenderedPageBreak/>
        <w:t>y a kimeneti vektor.</w:t>
      </w:r>
    </w:p>
    <w:p w14:paraId="6331D151" w14:textId="77777777" w:rsidR="00375D85" w:rsidRDefault="00375D85" w:rsidP="00375D85">
      <w:pPr>
        <w:pStyle w:val="Listaszerbekezds"/>
        <w:numPr>
          <w:ilvl w:val="0"/>
          <w:numId w:val="29"/>
        </w:numPr>
      </w:pPr>
      <w:r>
        <w:t>W egy súlymátrix.</w:t>
      </w:r>
    </w:p>
    <w:p w14:paraId="0937FC54" w14:textId="77777777" w:rsidR="00375D85" w:rsidRDefault="00375D85" w:rsidP="00375D85">
      <w:pPr>
        <w:pStyle w:val="Listaszerbekezds"/>
        <w:numPr>
          <w:ilvl w:val="0"/>
          <w:numId w:val="29"/>
        </w:numPr>
      </w:pPr>
      <w:r>
        <w:t>x a bemeneti vektor.</w:t>
      </w:r>
    </w:p>
    <w:p w14:paraId="43D7C535" w14:textId="16EBBF14" w:rsidR="00375D85" w:rsidRPr="00485A10" w:rsidRDefault="001729A1" w:rsidP="00375D85">
      <w:pPr>
        <w:pStyle w:val="Listaszerbekezds"/>
        <w:numPr>
          <w:ilvl w:val="0"/>
          <w:numId w:val="29"/>
        </w:numPr>
      </w:pPr>
      <w:r>
        <w:rPr>
          <w:noProof/>
        </w:rPr>
        <mc:AlternateContent>
          <mc:Choice Requires="wps">
            <w:drawing>
              <wp:anchor distT="0" distB="0" distL="114300" distR="114300" simplePos="0" relativeHeight="251692032" behindDoc="0" locked="0" layoutInCell="1" allowOverlap="1" wp14:anchorId="6D0E1DC2" wp14:editId="6DD3EF30">
                <wp:simplePos x="0" y="0"/>
                <wp:positionH relativeFrom="column">
                  <wp:posOffset>787400</wp:posOffset>
                </wp:positionH>
                <wp:positionV relativeFrom="paragraph">
                  <wp:posOffset>3183255</wp:posOffset>
                </wp:positionV>
                <wp:extent cx="3810000" cy="635"/>
                <wp:effectExtent l="0" t="0" r="0" b="0"/>
                <wp:wrapTopAndBottom/>
                <wp:docPr id="1345007743" name="Szövegdoboz 1"/>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5A4E851C" w14:textId="10341E44" w:rsidR="001729A1" w:rsidRPr="00C93FA7" w:rsidRDefault="001729A1" w:rsidP="00BF5EB3">
                            <w:pPr>
                              <w:pStyle w:val="Kpalrs"/>
                              <w:rPr>
                                <w:noProof/>
                              </w:rPr>
                            </w:pPr>
                            <w:r>
                              <w:rPr>
                                <w:noProof/>
                              </w:rPr>
                              <w:t>8</w:t>
                            </w:r>
                            <w:r>
                              <w:t>. ábra Lineáris/Teljesen összekapcsolt réteg</w:t>
                            </w:r>
                            <w:r w:rsidR="00BF5EB3">
                              <w:t xml:space="preserve"> (</w:t>
                            </w:r>
                            <w:r w:rsidR="00BF5EB3" w:rsidRPr="00BF5EB3">
                              <w:t>https://docs.nvidia.com/deeplearning/performance/dl-performance-fully-connected/index.html</w:t>
                            </w:r>
                            <w:r w:rsidR="00BF5EB3">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0E1DC2" id="_x0000_s1033" type="#_x0000_t202" style="position:absolute;left:0;text-align:left;margin-left:62pt;margin-top:250.65pt;width:300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" stroked="f">
                <v:textbox style="mso-fit-shape-to-text:t" inset="0,0,0,0">
                  <w:txbxContent>
                    <w:p w14:paraId="5A4E851C" w14:textId="10341E44" w:rsidR="001729A1" w:rsidRPr="00C93FA7" w:rsidRDefault="001729A1" w:rsidP="00BF5EB3">
                      <w:pPr>
                        <w:pStyle w:val="Kpalrs"/>
                        <w:rPr>
                          <w:noProof/>
                        </w:rPr>
                      </w:pPr>
                      <w:r>
                        <w:rPr>
                          <w:noProof/>
                        </w:rPr>
                        <w:t>8</w:t>
                      </w:r>
                      <w:r>
                        <w:t>. ábra Lineáris/Teljesen összekapcsolt réteg</w:t>
                      </w:r>
                      <w:r w:rsidR="00BF5EB3">
                        <w:t xml:space="preserve"> (</w:t>
                      </w:r>
                      <w:r w:rsidR="00BF5EB3" w:rsidRPr="00BF5EB3">
                        <w:t>https://docs.nvidia.com/deeplearning/performance/dl-performance-fully-connected/index.html</w:t>
                      </w:r>
                      <w:r w:rsidR="00BF5EB3">
                        <w:t>)</w:t>
                      </w:r>
                    </w:p>
                  </w:txbxContent>
                </v:textbox>
                <w10:wrap type="topAndBottom"/>
              </v:shape>
            </w:pict>
          </mc:Fallback>
        </mc:AlternateContent>
      </w:r>
      <w:r w:rsidR="00375D85">
        <w:rPr>
          <w:noProof/>
        </w:rPr>
        <w:drawing>
          <wp:anchor distT="0" distB="0" distL="114300" distR="114300" simplePos="0" relativeHeight="251674624" behindDoc="0" locked="0" layoutInCell="1" allowOverlap="1" wp14:anchorId="3322036A" wp14:editId="3AE9C4D0">
            <wp:simplePos x="0" y="0"/>
            <wp:positionH relativeFrom="column">
              <wp:posOffset>787400</wp:posOffset>
            </wp:positionH>
            <wp:positionV relativeFrom="paragraph">
              <wp:posOffset>268605</wp:posOffset>
            </wp:positionV>
            <wp:extent cx="3810000" cy="2857500"/>
            <wp:effectExtent l="0" t="0" r="0" b="0"/>
            <wp:wrapTopAndBottom/>
            <wp:docPr id="1492914986" name="Áb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914986" name="Ábra 1492914986"/>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810000" cy="2857500"/>
                    </a:xfrm>
                    <a:prstGeom prst="rect">
                      <a:avLst/>
                    </a:prstGeom>
                  </pic:spPr>
                </pic:pic>
              </a:graphicData>
            </a:graphic>
          </wp:anchor>
        </w:drawing>
      </w:r>
      <w:r w:rsidR="00375D85">
        <w:t>b egy eltolási vektor (</w:t>
      </w:r>
      <w:proofErr w:type="spellStart"/>
      <w:r w:rsidR="00375D85">
        <w:t>bias</w:t>
      </w:r>
      <w:proofErr w:type="spellEnd"/>
      <w:r w:rsidR="00375D85">
        <w:t>).</w:t>
      </w:r>
    </w:p>
    <w:p w14:paraId="47B55FEA" w14:textId="6AAB04F5" w:rsidR="00375D85" w:rsidRPr="00375D85" w:rsidRDefault="00375D85" w:rsidP="001E07E2">
      <w:pPr>
        <w:pStyle w:val="Cmsor4"/>
      </w:pPr>
      <w:r>
        <w:t>Működés</w:t>
      </w:r>
    </w:p>
    <w:p w14:paraId="142D6FCC" w14:textId="77777777" w:rsidR="00375D85" w:rsidRDefault="00375D85" w:rsidP="00375D85">
      <w:pPr>
        <w:pStyle w:val="Listaszerbekezds"/>
        <w:numPr>
          <w:ilvl w:val="0"/>
          <w:numId w:val="35"/>
        </w:numPr>
      </w:pPr>
      <w:r w:rsidRPr="00485A10">
        <w:rPr>
          <w:b/>
          <w:bCs/>
        </w:rPr>
        <w:t>Súlyok(</w:t>
      </w:r>
      <w:r w:rsidRPr="00485A10">
        <w:rPr>
          <w:rFonts w:ascii="Cambria Math" w:hAnsi="Cambria Math" w:cs="Cambria Math"/>
          <w:b/>
          <w:bCs/>
        </w:rPr>
        <w:t>𝑊</w:t>
      </w:r>
      <w:r w:rsidRPr="00485A10">
        <w:rPr>
          <w:b/>
          <w:bCs/>
        </w:rPr>
        <w:t>):</w:t>
      </w:r>
      <w:r>
        <w:t xml:space="preserve"> Egy mátrix, amely tartalmazza a tanulható paramétereket. A bemeneti vektor minden egyes eleme </w:t>
      </w:r>
      <w:proofErr w:type="spellStart"/>
      <w:r>
        <w:t>megszorzódik</w:t>
      </w:r>
      <w:proofErr w:type="spellEnd"/>
      <w:r>
        <w:t xml:space="preserve"> a megfelelő súllyal, és az eredmények összegződnek.</w:t>
      </w:r>
    </w:p>
    <w:p w14:paraId="2E26AC25" w14:textId="77777777" w:rsidR="00375D85" w:rsidRDefault="00375D85" w:rsidP="00375D85">
      <w:pPr>
        <w:pStyle w:val="Listaszerbekezds"/>
        <w:numPr>
          <w:ilvl w:val="0"/>
          <w:numId w:val="35"/>
        </w:numPr>
      </w:pPr>
      <w:r w:rsidRPr="00485A10">
        <w:rPr>
          <w:b/>
          <w:bCs/>
        </w:rPr>
        <w:t>Eltolás (b):</w:t>
      </w:r>
      <w:r>
        <w:t xml:space="preserve"> Egy vektor, amely hozzáadódik a bemenetek súlyozott összegéhez, további szabadságfokot biztosítva.</w:t>
      </w:r>
    </w:p>
    <w:p w14:paraId="1CA6C26A" w14:textId="77777777" w:rsidR="00375D85" w:rsidRPr="00485A10" w:rsidRDefault="00375D85" w:rsidP="00375D85">
      <w:pPr>
        <w:pStyle w:val="Listaszerbekezds"/>
        <w:numPr>
          <w:ilvl w:val="0"/>
          <w:numId w:val="35"/>
        </w:numPr>
      </w:pPr>
      <w:r w:rsidRPr="00485A10">
        <w:rPr>
          <w:b/>
          <w:bCs/>
        </w:rPr>
        <w:t>Kimenet:</w:t>
      </w:r>
      <w:r>
        <w:t xml:space="preserve"> A súlyozott összeg plusz az eltolás eredménye, amely egy transzformált kimenetet ad.</w:t>
      </w:r>
    </w:p>
    <w:p w14:paraId="447D0E1C" w14:textId="77777777" w:rsidR="00375D85" w:rsidRPr="009574F1" w:rsidRDefault="00375D85" w:rsidP="00375D85"/>
    <w:p w14:paraId="0C932B75" w14:textId="77777777" w:rsidR="00375D85" w:rsidRDefault="00375D85" w:rsidP="00375D85"/>
    <w:p w14:paraId="04F6CE78" w14:textId="77777777" w:rsidR="00375D85" w:rsidRDefault="00375D85" w:rsidP="00375D85">
      <w:pPr>
        <w:pStyle w:val="Cmsor3"/>
      </w:pPr>
      <w:bookmarkStart w:id="31" w:name="_Toc168642277"/>
      <w:proofErr w:type="spellStart"/>
      <w:r>
        <w:lastRenderedPageBreak/>
        <w:t>ReLu</w:t>
      </w:r>
      <w:proofErr w:type="spellEnd"/>
      <w:r>
        <w:t xml:space="preserve"> </w:t>
      </w:r>
      <w:proofErr w:type="spellStart"/>
      <w:r>
        <w:t>Activation</w:t>
      </w:r>
      <w:proofErr w:type="spellEnd"/>
      <w:r>
        <w:t xml:space="preserve"> </w:t>
      </w:r>
      <w:proofErr w:type="spellStart"/>
      <w:r>
        <w:t>Function</w:t>
      </w:r>
      <w:bookmarkEnd w:id="31"/>
      <w:proofErr w:type="spellEnd"/>
    </w:p>
    <w:p w14:paraId="0B5B9675" w14:textId="77777777" w:rsidR="00375D85" w:rsidRDefault="00375D85" w:rsidP="00375D85">
      <w:r w:rsidRPr="00F307C3">
        <w:t xml:space="preserve">A </w:t>
      </w:r>
      <w:proofErr w:type="spellStart"/>
      <w:r w:rsidRPr="00F307C3">
        <w:rPr>
          <w:b/>
          <w:bCs/>
        </w:rPr>
        <w:t>ReLU</w:t>
      </w:r>
      <w:proofErr w:type="spellEnd"/>
      <w:r w:rsidRPr="00F307C3">
        <w:t xml:space="preserve"> (</w:t>
      </w:r>
      <w:proofErr w:type="spellStart"/>
      <w:r w:rsidRPr="00F307C3">
        <w:t>Rectified</w:t>
      </w:r>
      <w:proofErr w:type="spellEnd"/>
      <w:r w:rsidRPr="00F307C3">
        <w:t xml:space="preserve"> </w:t>
      </w:r>
      <w:proofErr w:type="spellStart"/>
      <w:r w:rsidRPr="00F307C3">
        <w:t>Linear</w:t>
      </w:r>
      <w:proofErr w:type="spellEnd"/>
      <w:r w:rsidRPr="00F307C3">
        <w:t xml:space="preserve"> Unit) egy aktivációs függvény, amelyet széles körben használnak mélytanulási modellekben, különösen a </w:t>
      </w:r>
      <w:proofErr w:type="spellStart"/>
      <w:r w:rsidRPr="00F307C3">
        <w:t>konvolúciós</w:t>
      </w:r>
      <w:proofErr w:type="spellEnd"/>
      <w:r w:rsidRPr="00F307C3">
        <w:t xml:space="preserve"> neurális hálózatokban (CNN-ek). A </w:t>
      </w:r>
      <w:proofErr w:type="spellStart"/>
      <w:r w:rsidRPr="00F307C3">
        <w:t>ReLU</w:t>
      </w:r>
      <w:proofErr w:type="spellEnd"/>
      <w:r w:rsidRPr="00F307C3">
        <w:t xml:space="preserve"> egyszerűsége és hatékonysága miatt népszerű.</w:t>
      </w:r>
    </w:p>
    <w:p w14:paraId="53A7B735" w14:textId="77777777" w:rsidR="00375D85" w:rsidRDefault="00375D85" w:rsidP="00375D85">
      <w:r w:rsidRPr="00F307C3">
        <w:t xml:space="preserve">A </w:t>
      </w:r>
      <w:proofErr w:type="spellStart"/>
      <w:r w:rsidRPr="00F307C3">
        <w:t>ReLU</w:t>
      </w:r>
      <w:proofErr w:type="spellEnd"/>
      <w:r w:rsidRPr="00F307C3">
        <w:t xml:space="preserve"> egy nemlineáris függvény, amely az alábbi módon működik:</w:t>
      </w:r>
    </w:p>
    <w:p w14:paraId="642C48A3" w14:textId="77777777" w:rsidR="00375D85" w:rsidRPr="00F307C3" w:rsidRDefault="00375D85" w:rsidP="00375D85">
      <m:oMathPara>
        <m:oMathParaPr>
          <m:jc m:val="center"/>
        </m:oMathParaPr>
        <m:oMath>
          <m:r>
            <m:rPr>
              <m:sty m:val="p"/>
            </m:rPr>
            <w:rPr>
              <w:rFonts w:ascii="Cambria Math" w:hAnsi="Cambria Math"/>
            </w:rPr>
            <m:t>ReLU</m:t>
          </m:r>
          <m:r>
            <w:rPr>
              <w:rFonts w:ascii="Cambria Math" w:hAnsi="Cambria Math"/>
            </w:rPr>
            <m:t>(x)=max(0,x)</m:t>
          </m:r>
        </m:oMath>
      </m:oMathPara>
    </w:p>
    <w:p w14:paraId="11EB93FF" w14:textId="77777777" w:rsidR="00375D85" w:rsidRDefault="00375D85" w:rsidP="00375D85">
      <w:r w:rsidRPr="00F307C3">
        <w:t>Ez azt jelenti, hogy:</w:t>
      </w:r>
    </w:p>
    <w:p w14:paraId="15995E01" w14:textId="77777777" w:rsidR="00375D85" w:rsidRDefault="00375D85" w:rsidP="00375D85">
      <w:pPr>
        <w:pStyle w:val="Listaszerbekezds"/>
        <w:numPr>
          <w:ilvl w:val="0"/>
          <w:numId w:val="31"/>
        </w:numPr>
      </w:pPr>
      <w:r>
        <w:t>Ha a bemenet(</w:t>
      </w:r>
      <w:r w:rsidRPr="00F307C3">
        <w:rPr>
          <w:i/>
          <w:iCs/>
        </w:rPr>
        <w:t>x</w:t>
      </w:r>
      <w:r>
        <w:t>) pozitív vagy nulla, a kimenet(</w:t>
      </w:r>
      <w:r w:rsidRPr="00F307C3">
        <w:rPr>
          <w:i/>
          <w:iCs/>
        </w:rPr>
        <w:t>x</w:t>
      </w:r>
      <w:r>
        <w:t>).</w:t>
      </w:r>
    </w:p>
    <w:p w14:paraId="37B800F7" w14:textId="7301EAA3" w:rsidR="00375D85" w:rsidRDefault="001729A1" w:rsidP="00375D85">
      <w:pPr>
        <w:pStyle w:val="Listaszerbekezds"/>
        <w:numPr>
          <w:ilvl w:val="0"/>
          <w:numId w:val="31"/>
        </w:numPr>
      </w:pPr>
      <w:r>
        <w:rPr>
          <w:noProof/>
        </w:rPr>
        <mc:AlternateContent>
          <mc:Choice Requires="wps">
            <w:drawing>
              <wp:anchor distT="0" distB="0" distL="114300" distR="114300" simplePos="0" relativeHeight="251694080" behindDoc="0" locked="0" layoutInCell="1" allowOverlap="1" wp14:anchorId="3E88588D" wp14:editId="04049275">
                <wp:simplePos x="0" y="0"/>
                <wp:positionH relativeFrom="column">
                  <wp:posOffset>1076325</wp:posOffset>
                </wp:positionH>
                <wp:positionV relativeFrom="paragraph">
                  <wp:posOffset>2994025</wp:posOffset>
                </wp:positionV>
                <wp:extent cx="3371850" cy="635"/>
                <wp:effectExtent l="0" t="0" r="0" b="0"/>
                <wp:wrapTopAndBottom/>
                <wp:docPr id="1014677402" name="Szövegdoboz 1"/>
                <wp:cNvGraphicFramePr/>
                <a:graphic xmlns:a="http://schemas.openxmlformats.org/drawingml/2006/main">
                  <a:graphicData uri="http://schemas.microsoft.com/office/word/2010/wordprocessingShape">
                    <wps:wsp>
                      <wps:cNvSpPr txBox="1"/>
                      <wps:spPr>
                        <a:xfrm>
                          <a:off x="0" y="0"/>
                          <a:ext cx="3371850" cy="635"/>
                        </a:xfrm>
                        <a:prstGeom prst="rect">
                          <a:avLst/>
                        </a:prstGeom>
                        <a:solidFill>
                          <a:prstClr val="white"/>
                        </a:solidFill>
                        <a:ln>
                          <a:noFill/>
                        </a:ln>
                      </wps:spPr>
                      <wps:txbx>
                        <w:txbxContent>
                          <w:p w14:paraId="374F5262" w14:textId="53CAE1BE" w:rsidR="001729A1" w:rsidRPr="00AB477B" w:rsidRDefault="001729A1" w:rsidP="00BF5EB3">
                            <w:pPr>
                              <w:pStyle w:val="Kpalrs"/>
                              <w:rPr>
                                <w:noProof/>
                              </w:rPr>
                            </w:pPr>
                            <w:r>
                              <w:rPr>
                                <w:noProof/>
                              </w:rPr>
                              <w:t>9</w:t>
                            </w:r>
                            <w:r>
                              <w:t xml:space="preserve">. ábra </w:t>
                            </w:r>
                            <w:proofErr w:type="spellStart"/>
                            <w:r>
                              <w:t>ReLu</w:t>
                            </w:r>
                            <w:proofErr w:type="spellEnd"/>
                            <w:r>
                              <w:t xml:space="preserve"> aktivációs függvény</w:t>
                            </w:r>
                            <w:r w:rsidR="00BF5EB3">
                              <w:t xml:space="preserve"> (</w:t>
                            </w:r>
                            <w:r w:rsidR="00BF5EB3" w:rsidRPr="00BF5EB3">
                              <w:t>https://www.quora.com/What-is-the-ReLU-layer-in-CNN</w:t>
                            </w:r>
                            <w:r w:rsidR="00BF5EB3">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88588D" id="_x0000_s1034" type="#_x0000_t202" style="position:absolute;left:0;text-align:left;margin-left:84.75pt;margin-top:235.75pt;width:265.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" stroked="f">
                <v:textbox style="mso-fit-shape-to-text:t" inset="0,0,0,0">
                  <w:txbxContent>
                    <w:p w14:paraId="374F5262" w14:textId="53CAE1BE" w:rsidR="001729A1" w:rsidRPr="00AB477B" w:rsidRDefault="001729A1" w:rsidP="00BF5EB3">
                      <w:pPr>
                        <w:pStyle w:val="Kpalrs"/>
                        <w:rPr>
                          <w:noProof/>
                        </w:rPr>
                      </w:pPr>
                      <w:r>
                        <w:rPr>
                          <w:noProof/>
                        </w:rPr>
                        <w:t>9</w:t>
                      </w:r>
                      <w:r>
                        <w:t xml:space="preserve">. ábra </w:t>
                      </w:r>
                      <w:proofErr w:type="spellStart"/>
                      <w:r>
                        <w:t>ReLu</w:t>
                      </w:r>
                      <w:proofErr w:type="spellEnd"/>
                      <w:r>
                        <w:t xml:space="preserve"> aktivációs függvény</w:t>
                      </w:r>
                      <w:r w:rsidR="00BF5EB3">
                        <w:t xml:space="preserve"> (</w:t>
                      </w:r>
                      <w:r w:rsidR="00BF5EB3" w:rsidRPr="00BF5EB3">
                        <w:t>https://www.quora.com/What-is-the-ReLU-layer-in-CNN</w:t>
                      </w:r>
                      <w:r w:rsidR="00BF5EB3">
                        <w:t>)</w:t>
                      </w:r>
                    </w:p>
                  </w:txbxContent>
                </v:textbox>
                <w10:wrap type="topAndBottom"/>
              </v:shape>
            </w:pict>
          </mc:Fallback>
        </mc:AlternateContent>
      </w:r>
      <w:r w:rsidR="00375D85" w:rsidRPr="005B3775">
        <w:rPr>
          <w:noProof/>
        </w:rPr>
        <w:drawing>
          <wp:anchor distT="0" distB="0" distL="114300" distR="114300" simplePos="0" relativeHeight="251676672" behindDoc="0" locked="0" layoutInCell="1" allowOverlap="1" wp14:anchorId="35302818" wp14:editId="137EF3F8">
            <wp:simplePos x="0" y="0"/>
            <wp:positionH relativeFrom="column">
              <wp:posOffset>1076325</wp:posOffset>
            </wp:positionH>
            <wp:positionV relativeFrom="paragraph">
              <wp:posOffset>241494</wp:posOffset>
            </wp:positionV>
            <wp:extent cx="3371850" cy="2695575"/>
            <wp:effectExtent l="0" t="0" r="0" b="9525"/>
            <wp:wrapTopAndBottom/>
            <wp:docPr id="80916834" name="Kép 1" descr="A képen sor, szöveg,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16834" name="Kép 1" descr="A képen sor, szöveg, Diagram, diagram látható&#10;&#10;Automatikusan generált leírás"/>
                    <pic:cNvPicPr/>
                  </pic:nvPicPr>
                  <pic:blipFill>
                    <a:blip r:embed="rId21">
                      <a:extLst>
                        <a:ext uri="{28A0092B-C50C-407E-A947-70E740481C1C}">
                          <a14:useLocalDpi xmlns:a14="http://schemas.microsoft.com/office/drawing/2010/main" val="0"/>
                        </a:ext>
                      </a:extLst>
                    </a:blip>
                    <a:stretch>
                      <a:fillRect/>
                    </a:stretch>
                  </pic:blipFill>
                  <pic:spPr>
                    <a:xfrm>
                      <a:off x="0" y="0"/>
                      <a:ext cx="3371850" cy="2695575"/>
                    </a:xfrm>
                    <a:prstGeom prst="rect">
                      <a:avLst/>
                    </a:prstGeom>
                  </pic:spPr>
                </pic:pic>
              </a:graphicData>
            </a:graphic>
          </wp:anchor>
        </w:drawing>
      </w:r>
      <w:r w:rsidR="00375D85">
        <w:t>Ha a bemenet negatív, a kimenet nulla.</w:t>
      </w:r>
      <w:r w:rsidR="001C37C8" w:rsidRPr="001C37C8">
        <w:t xml:space="preserve"> </w:t>
      </w:r>
    </w:p>
    <w:p w14:paraId="2909CAD7" w14:textId="77777777" w:rsidR="00375D85" w:rsidRPr="00F307C3" w:rsidRDefault="00375D85" w:rsidP="001E07E2">
      <w:pPr>
        <w:pStyle w:val="Cmsor4"/>
      </w:pPr>
      <w:r w:rsidRPr="00F307C3">
        <w:t>Tulajdonságok</w:t>
      </w:r>
    </w:p>
    <w:p w14:paraId="77B75C0A" w14:textId="77777777" w:rsidR="00375D85" w:rsidRDefault="00375D85" w:rsidP="00375D85">
      <w:pPr>
        <w:pStyle w:val="Listaszerbekezds"/>
        <w:numPr>
          <w:ilvl w:val="0"/>
          <w:numId w:val="34"/>
        </w:numPr>
      </w:pPr>
      <w:r w:rsidRPr="00DE4204">
        <w:rPr>
          <w:b/>
          <w:bCs/>
        </w:rPr>
        <w:t>Egyszerűség:</w:t>
      </w:r>
      <w:r>
        <w:t xml:space="preserve"> A </w:t>
      </w:r>
      <w:proofErr w:type="spellStart"/>
      <w:r>
        <w:t>ReLU</w:t>
      </w:r>
      <w:proofErr w:type="spellEnd"/>
      <w:r>
        <w:t xml:space="preserve"> nagyon egyszerű számítási műveletet végez, ami gyorsabbá teszi a számításokat és hatékonyabbá teszi a tanulási folyamatot.</w:t>
      </w:r>
    </w:p>
    <w:p w14:paraId="5052E5D7" w14:textId="77777777" w:rsidR="00375D85" w:rsidRDefault="00375D85" w:rsidP="00375D85">
      <w:pPr>
        <w:pStyle w:val="Listaszerbekezds"/>
        <w:numPr>
          <w:ilvl w:val="0"/>
          <w:numId w:val="34"/>
        </w:numPr>
      </w:pPr>
      <w:r w:rsidRPr="00DE4204">
        <w:rPr>
          <w:b/>
          <w:bCs/>
        </w:rPr>
        <w:t xml:space="preserve">Nemlinearitás: </w:t>
      </w:r>
      <w:r>
        <w:t xml:space="preserve">Habár a </w:t>
      </w:r>
      <w:proofErr w:type="spellStart"/>
      <w:r>
        <w:t>ReLU</w:t>
      </w:r>
      <w:proofErr w:type="spellEnd"/>
      <w:r>
        <w:t xml:space="preserve"> maga lineáris a pozitív tartományban, a 0 alatt történő levágás (</w:t>
      </w:r>
      <w:proofErr w:type="spellStart"/>
      <w:r>
        <w:t>clipping</w:t>
      </w:r>
      <w:proofErr w:type="spellEnd"/>
      <w:r>
        <w:t xml:space="preserve">) nemlinearitást ad hozzá, amely lehetővé teszi a neurális hálózat számára, hogy összetettebb </w:t>
      </w:r>
      <w:proofErr w:type="spellStart"/>
      <w:r>
        <w:t>mintázatokat</w:t>
      </w:r>
      <w:proofErr w:type="spellEnd"/>
      <w:r>
        <w:t xml:space="preserve"> tanuljon meg.</w:t>
      </w:r>
    </w:p>
    <w:p w14:paraId="17484CD6" w14:textId="77777777" w:rsidR="00375D85" w:rsidRDefault="00375D85" w:rsidP="00375D85">
      <w:pPr>
        <w:pStyle w:val="Listaszerbekezds"/>
        <w:numPr>
          <w:ilvl w:val="0"/>
          <w:numId w:val="34"/>
        </w:numPr>
      </w:pPr>
      <w:proofErr w:type="spellStart"/>
      <w:r w:rsidRPr="00DE4204">
        <w:rPr>
          <w:b/>
          <w:bCs/>
        </w:rPr>
        <w:lastRenderedPageBreak/>
        <w:t>Sparse</w:t>
      </w:r>
      <w:proofErr w:type="spellEnd"/>
      <w:r w:rsidRPr="00DE4204">
        <w:rPr>
          <w:b/>
          <w:bCs/>
        </w:rPr>
        <w:t xml:space="preserve"> Aktiváció:</w:t>
      </w:r>
      <w:r>
        <w:t xml:space="preserve"> A </w:t>
      </w:r>
      <w:proofErr w:type="spellStart"/>
      <w:r>
        <w:t>ReLU</w:t>
      </w:r>
      <w:proofErr w:type="spellEnd"/>
      <w:r>
        <w:t xml:space="preserve"> hajlamos </w:t>
      </w:r>
      <w:proofErr w:type="spellStart"/>
      <w:r>
        <w:t>sparsítást</w:t>
      </w:r>
      <w:proofErr w:type="spellEnd"/>
      <w:r>
        <w:t xml:space="preserve"> (ritkítást) eredményezni, mert a negatív bemeneteket nullára állítja. Ez növeli a hálózat hatékonyságát és csökkenti a számítási költségeket.</w:t>
      </w:r>
    </w:p>
    <w:p w14:paraId="4BB87E84" w14:textId="77777777" w:rsidR="00375D85" w:rsidRDefault="00375D85" w:rsidP="00375D85">
      <w:pPr>
        <w:pStyle w:val="Cmsor3"/>
      </w:pPr>
      <w:bookmarkStart w:id="32" w:name="_Toc168642278"/>
      <w:proofErr w:type="spellStart"/>
      <w:r>
        <w:t>Sigmoid</w:t>
      </w:r>
      <w:proofErr w:type="spellEnd"/>
      <w:r>
        <w:t xml:space="preserve"> </w:t>
      </w:r>
      <w:proofErr w:type="spellStart"/>
      <w:r>
        <w:t>Activation</w:t>
      </w:r>
      <w:proofErr w:type="spellEnd"/>
      <w:r>
        <w:t xml:space="preserve"> </w:t>
      </w:r>
      <w:proofErr w:type="spellStart"/>
      <w:r>
        <w:t>Function</w:t>
      </w:r>
      <w:bookmarkEnd w:id="32"/>
      <w:proofErr w:type="spellEnd"/>
    </w:p>
    <w:p w14:paraId="7FDA6072" w14:textId="77777777" w:rsidR="00375D85" w:rsidRDefault="00375D85" w:rsidP="00375D85">
      <w:r w:rsidRPr="00DE4204">
        <w:t xml:space="preserve">A </w:t>
      </w:r>
      <w:proofErr w:type="spellStart"/>
      <w:r w:rsidRPr="00DE4204">
        <w:rPr>
          <w:b/>
          <w:bCs/>
        </w:rPr>
        <w:t>szigmoid</w:t>
      </w:r>
      <w:proofErr w:type="spellEnd"/>
      <w:r w:rsidRPr="00DE4204">
        <w:rPr>
          <w:b/>
          <w:bCs/>
        </w:rPr>
        <w:t xml:space="preserve"> aktivációs függvény</w:t>
      </w:r>
      <w:r w:rsidRPr="00DE4204">
        <w:t xml:space="preserve"> egy másik fontos aktivációs függvény, amelyet gyakran használnak neurális hálózatokban, különösen a mélytanulás korai szakaszaiban. A </w:t>
      </w:r>
      <w:proofErr w:type="spellStart"/>
      <w:r w:rsidRPr="00DE4204">
        <w:t>szigmoid</w:t>
      </w:r>
      <w:proofErr w:type="spellEnd"/>
      <w:r w:rsidRPr="00DE4204">
        <w:t xml:space="preserve"> függvény minden bemenetet egy 0 és 1 közötti értéktartományba transzformál.</w:t>
      </w:r>
    </w:p>
    <w:p w14:paraId="77B2F517" w14:textId="4809E6CE" w:rsidR="00375D85" w:rsidRDefault="001729A1" w:rsidP="00375D85">
      <w:r>
        <w:rPr>
          <w:noProof/>
        </w:rPr>
        <mc:AlternateContent>
          <mc:Choice Requires="wps">
            <w:drawing>
              <wp:anchor distT="0" distB="0" distL="114300" distR="114300" simplePos="0" relativeHeight="251696128" behindDoc="0" locked="0" layoutInCell="1" allowOverlap="1" wp14:anchorId="3EE83F7B" wp14:editId="5837B975">
                <wp:simplePos x="0" y="0"/>
                <wp:positionH relativeFrom="column">
                  <wp:posOffset>965200</wp:posOffset>
                </wp:positionH>
                <wp:positionV relativeFrom="paragraph">
                  <wp:posOffset>3622675</wp:posOffset>
                </wp:positionV>
                <wp:extent cx="3381375" cy="635"/>
                <wp:effectExtent l="0" t="0" r="0" b="0"/>
                <wp:wrapTopAndBottom/>
                <wp:docPr id="1820292505" name="Szövegdoboz 1"/>
                <wp:cNvGraphicFramePr/>
                <a:graphic xmlns:a="http://schemas.openxmlformats.org/drawingml/2006/main">
                  <a:graphicData uri="http://schemas.microsoft.com/office/word/2010/wordprocessingShape">
                    <wps:wsp>
                      <wps:cNvSpPr txBox="1"/>
                      <wps:spPr>
                        <a:xfrm>
                          <a:off x="0" y="0"/>
                          <a:ext cx="3381375" cy="635"/>
                        </a:xfrm>
                        <a:prstGeom prst="rect">
                          <a:avLst/>
                        </a:prstGeom>
                        <a:solidFill>
                          <a:prstClr val="white"/>
                        </a:solidFill>
                        <a:ln>
                          <a:noFill/>
                        </a:ln>
                      </wps:spPr>
                      <wps:txbx>
                        <w:txbxContent>
                          <w:p w14:paraId="798DBBA2" w14:textId="5B688B1F" w:rsidR="00BF5EB3" w:rsidRPr="00BF5EB3" w:rsidRDefault="001729A1" w:rsidP="00BF5EB3">
                            <w:pPr>
                              <w:pStyle w:val="Kpalrs"/>
                            </w:pPr>
                            <w:r>
                              <w:rPr>
                                <w:noProof/>
                              </w:rPr>
                              <w:t>10</w:t>
                            </w:r>
                            <w:r>
                              <w:t xml:space="preserve">. ábra </w:t>
                            </w:r>
                            <w:proofErr w:type="spellStart"/>
                            <w:r>
                              <w:t>Sigmoid</w:t>
                            </w:r>
                            <w:proofErr w:type="spellEnd"/>
                            <w:r>
                              <w:t xml:space="preserve"> aktivációs függvény</w:t>
                            </w:r>
                            <w:r w:rsidR="00BF5EB3">
                              <w:t xml:space="preserve"> (</w:t>
                            </w:r>
                            <w:r w:rsidR="00BF5EB3" w:rsidRPr="00BF5EB3">
                              <w:t>https://www.quora.com/What-is-the-ReLU-layer-in-CNN</w:t>
                            </w:r>
                            <w:r w:rsidR="00BF5EB3">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E83F7B" id="_x0000_s1035" type="#_x0000_t202" style="position:absolute;left:0;text-align:left;margin-left:76pt;margin-top:285.25pt;width:266.2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5dFGwIAAD8EAAAOAAAAZHJzL2Uyb0RvYy54bWysU8Fu2zAMvQ/YPwi6L04atO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" stroked="f">
                <v:textbox style="mso-fit-shape-to-text:t" inset="0,0,0,0">
                  <w:txbxContent>
                    <w:p w14:paraId="798DBBA2" w14:textId="5B688B1F" w:rsidR="00BF5EB3" w:rsidRPr="00BF5EB3" w:rsidRDefault="001729A1" w:rsidP="00BF5EB3">
                      <w:pPr>
                        <w:pStyle w:val="Kpalrs"/>
                      </w:pPr>
                      <w:r>
                        <w:rPr>
                          <w:noProof/>
                        </w:rPr>
                        <w:t>10</w:t>
                      </w:r>
                      <w:r>
                        <w:t xml:space="preserve">. ábra </w:t>
                      </w:r>
                      <w:proofErr w:type="spellStart"/>
                      <w:r>
                        <w:t>Sigmoid</w:t>
                      </w:r>
                      <w:proofErr w:type="spellEnd"/>
                      <w:r>
                        <w:t xml:space="preserve"> aktivációs függvény</w:t>
                      </w:r>
                      <w:r w:rsidR="00BF5EB3">
                        <w:t xml:space="preserve"> (</w:t>
                      </w:r>
                      <w:r w:rsidR="00BF5EB3" w:rsidRPr="00BF5EB3">
                        <w:t>https://www.quora.com/What-is-the-ReLU-layer-in-CNN</w:t>
                      </w:r>
                      <w:r w:rsidR="00BF5EB3">
                        <w:t>)</w:t>
                      </w:r>
                    </w:p>
                  </w:txbxContent>
                </v:textbox>
                <w10:wrap type="topAndBottom"/>
              </v:shape>
            </w:pict>
          </mc:Fallback>
        </mc:AlternateContent>
      </w:r>
      <w:r w:rsidR="00375D85" w:rsidRPr="005B3775">
        <w:rPr>
          <w:noProof/>
        </w:rPr>
        <w:drawing>
          <wp:anchor distT="0" distB="0" distL="114300" distR="114300" simplePos="0" relativeHeight="251677696" behindDoc="0" locked="0" layoutInCell="1" allowOverlap="1" wp14:anchorId="08621D01" wp14:editId="36FF73C6">
            <wp:simplePos x="0" y="0"/>
            <wp:positionH relativeFrom="column">
              <wp:posOffset>965448</wp:posOffset>
            </wp:positionH>
            <wp:positionV relativeFrom="paragraph">
              <wp:posOffset>898608</wp:posOffset>
            </wp:positionV>
            <wp:extent cx="3381847" cy="2667372"/>
            <wp:effectExtent l="0" t="0" r="9525" b="0"/>
            <wp:wrapTopAndBottom/>
            <wp:docPr id="1184340401" name="Kép 1" descr="A képen diagram, sor, szöveg,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40401" name="Kép 1" descr="A képen diagram, sor, szöveg, Diagram látható&#10;&#10;Automatikusan generált leírás"/>
                    <pic:cNvPicPr/>
                  </pic:nvPicPr>
                  <pic:blipFill>
                    <a:blip r:embed="rId22">
                      <a:extLst>
                        <a:ext uri="{28A0092B-C50C-407E-A947-70E740481C1C}">
                          <a14:useLocalDpi xmlns:a14="http://schemas.microsoft.com/office/drawing/2010/main" val="0"/>
                        </a:ext>
                      </a:extLst>
                    </a:blip>
                    <a:stretch>
                      <a:fillRect/>
                    </a:stretch>
                  </pic:blipFill>
                  <pic:spPr>
                    <a:xfrm>
                      <a:off x="0" y="0"/>
                      <a:ext cx="3381847" cy="2667372"/>
                    </a:xfrm>
                    <a:prstGeom prst="rect">
                      <a:avLst/>
                    </a:prstGeom>
                  </pic:spPr>
                </pic:pic>
              </a:graphicData>
            </a:graphic>
          </wp:anchor>
        </w:drawing>
      </w:r>
      <w:r w:rsidR="00375D85" w:rsidRPr="00DE4204">
        <w:t xml:space="preserve">A </w:t>
      </w:r>
      <w:proofErr w:type="spellStart"/>
      <w:r w:rsidR="00375D85" w:rsidRPr="00DE4204">
        <w:t>szigmoid</w:t>
      </w:r>
      <w:proofErr w:type="spellEnd"/>
      <w:r w:rsidR="00375D85" w:rsidRPr="00DE4204">
        <w:t xml:space="preserve"> függvény matematikai formulája:</w:t>
      </w:r>
    </w:p>
    <w:p w14:paraId="277160FA" w14:textId="77777777" w:rsidR="00375D85" w:rsidRPr="00DE4204" w:rsidRDefault="00375D85" w:rsidP="00375D85">
      <m:oMathPara>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43A226C5" w14:textId="77777777" w:rsidR="00375D85" w:rsidRDefault="00375D85" w:rsidP="001E07E2">
      <w:pPr>
        <w:pStyle w:val="Cmsor4"/>
      </w:pPr>
      <w:r w:rsidRPr="00DE4204">
        <w:t>Tulajdonságok</w:t>
      </w:r>
    </w:p>
    <w:p w14:paraId="3EB62623" w14:textId="77777777" w:rsidR="00375D85" w:rsidRPr="00DE4204" w:rsidRDefault="00375D85" w:rsidP="00375D85">
      <w:pPr>
        <w:pStyle w:val="Listaszerbekezds"/>
        <w:numPr>
          <w:ilvl w:val="0"/>
          <w:numId w:val="36"/>
        </w:numPr>
      </w:pPr>
      <w:r w:rsidRPr="00DE4204">
        <w:rPr>
          <w:b/>
          <w:bCs/>
        </w:rPr>
        <w:t>Kimeneti Tartomány:</w:t>
      </w:r>
      <w:r w:rsidRPr="00DE4204">
        <w:t xml:space="preserve"> A </w:t>
      </w:r>
      <w:proofErr w:type="spellStart"/>
      <w:r w:rsidRPr="00DE4204">
        <w:t>szigmoid</w:t>
      </w:r>
      <w:proofErr w:type="spellEnd"/>
      <w:r w:rsidRPr="00DE4204">
        <w:t xml:space="preserve"> függvény kimenete mindig 0 és 1 között van, ami hasznos lehet a valószínűségek modellezésénél.</w:t>
      </w:r>
    </w:p>
    <w:p w14:paraId="6CE1ECFF" w14:textId="77777777" w:rsidR="00375D85" w:rsidRPr="00DE4204" w:rsidRDefault="00375D85" w:rsidP="00375D85">
      <w:pPr>
        <w:pStyle w:val="Listaszerbekezds"/>
        <w:numPr>
          <w:ilvl w:val="0"/>
          <w:numId w:val="36"/>
        </w:numPr>
      </w:pPr>
      <w:r w:rsidRPr="00DE4204">
        <w:rPr>
          <w:b/>
          <w:bCs/>
        </w:rPr>
        <w:t>Simaság:</w:t>
      </w:r>
      <w:r w:rsidRPr="00DE4204">
        <w:t xml:space="preserve"> A </w:t>
      </w:r>
      <w:proofErr w:type="spellStart"/>
      <w:r w:rsidRPr="00DE4204">
        <w:t>szigmoid</w:t>
      </w:r>
      <w:proofErr w:type="spellEnd"/>
      <w:r w:rsidRPr="00DE4204">
        <w:t xml:space="preserve"> függvény sima és folytonosan differenciálható, ami elősegíti a gradiens alapú optimalizációt.</w:t>
      </w:r>
    </w:p>
    <w:p w14:paraId="324DDC23" w14:textId="77777777" w:rsidR="00375D85" w:rsidRPr="00DE4204" w:rsidRDefault="00375D85" w:rsidP="00375D85">
      <w:pPr>
        <w:rPr>
          <w:b/>
          <w:bCs/>
        </w:rPr>
      </w:pPr>
      <w:r>
        <w:rPr>
          <w:b/>
          <w:bCs/>
        </w:rPr>
        <w:tab/>
      </w:r>
    </w:p>
    <w:p w14:paraId="7002FAF6" w14:textId="77777777" w:rsidR="00375D85" w:rsidRPr="00DE4204" w:rsidRDefault="00375D85" w:rsidP="00375D85">
      <w:pPr>
        <w:rPr>
          <w:b/>
          <w:bCs/>
        </w:rPr>
      </w:pPr>
    </w:p>
    <w:p w14:paraId="3D629DD0" w14:textId="77777777" w:rsidR="00375D85" w:rsidRDefault="00375D85" w:rsidP="00375D85"/>
    <w:p w14:paraId="0B4D0484" w14:textId="77777777" w:rsidR="00375D85" w:rsidRDefault="00375D85" w:rsidP="00375D85">
      <w:pPr>
        <w:pStyle w:val="Cmsor3"/>
      </w:pPr>
      <w:bookmarkStart w:id="33" w:name="_Toc168642279"/>
      <w:proofErr w:type="spellStart"/>
      <w:r w:rsidRPr="00BA50F9">
        <w:lastRenderedPageBreak/>
        <w:t>Kullback-Leibler</w:t>
      </w:r>
      <w:proofErr w:type="spellEnd"/>
      <w:r w:rsidRPr="00BA50F9">
        <w:t xml:space="preserve"> </w:t>
      </w:r>
      <w:proofErr w:type="spellStart"/>
      <w:r w:rsidRPr="00BA50F9">
        <w:t>divergence</w:t>
      </w:r>
      <w:bookmarkEnd w:id="33"/>
      <w:proofErr w:type="spellEnd"/>
    </w:p>
    <w:p w14:paraId="24B2E82A" w14:textId="77777777" w:rsidR="00375D85" w:rsidRDefault="00375D85" w:rsidP="00375D85">
      <w:r w:rsidRPr="00BA50F9">
        <w:t xml:space="preserve">A </w:t>
      </w:r>
      <w:proofErr w:type="spellStart"/>
      <w:r w:rsidRPr="00BA50F9">
        <w:rPr>
          <w:b/>
          <w:bCs/>
        </w:rPr>
        <w:t>Kullback-Leibler</w:t>
      </w:r>
      <w:proofErr w:type="spellEnd"/>
      <w:r w:rsidRPr="00BA50F9">
        <w:rPr>
          <w:b/>
          <w:bCs/>
        </w:rPr>
        <w:t xml:space="preserve"> divergencia</w:t>
      </w:r>
      <w:r w:rsidRPr="00BA50F9">
        <w:t xml:space="preserve"> (KL divergencia vagy KL-</w:t>
      </w:r>
      <w:proofErr w:type="spellStart"/>
      <w:r w:rsidRPr="00BA50F9">
        <w:t>divergence</w:t>
      </w:r>
      <w:proofErr w:type="spellEnd"/>
      <w:r w:rsidRPr="00BA50F9">
        <w:t>) egy mérték, amely két valószínűségi eloszlás közötti különbséget vagy távolságot méri. A KL divergencia a valószínűségelméletben és az információelméletben használatos eszköz, amely megmutatja, hogy mennyire különbözik egy eloszlás egy másik referenciális eloszlástól.</w:t>
      </w:r>
    </w:p>
    <w:p w14:paraId="7E814D2D" w14:textId="77777777" w:rsidR="00375D85" w:rsidRPr="00BA50F9" w:rsidRDefault="00375D85" w:rsidP="001E07E2">
      <w:pPr>
        <w:pStyle w:val="Cmsor4"/>
      </w:pPr>
      <w:r w:rsidRPr="00BA50F9">
        <w:t>Definíció</w:t>
      </w:r>
    </w:p>
    <w:p w14:paraId="417AA0D9" w14:textId="77777777" w:rsidR="00375D85" w:rsidRDefault="00375D85" w:rsidP="00375D85">
      <w:r>
        <w:t xml:space="preserve">Legyen </w:t>
      </w:r>
      <w:r>
        <w:rPr>
          <w:rFonts w:ascii="Cambria Math" w:hAnsi="Cambria Math" w:cs="Cambria Math"/>
        </w:rPr>
        <w:t>𝑃</w:t>
      </w:r>
      <w:r>
        <w:t xml:space="preserve"> és </w:t>
      </w:r>
      <w:r>
        <w:rPr>
          <w:rFonts w:ascii="Cambria Math" w:hAnsi="Cambria Math" w:cs="Cambria Math"/>
        </w:rPr>
        <w:t>𝑄</w:t>
      </w:r>
      <w:r>
        <w:t xml:space="preserve"> két valószínűségi eloszlás ugyanazon valószínűségi téren. A KL divergencia </w:t>
      </w:r>
      <w:r>
        <w:rPr>
          <w:rFonts w:ascii="Cambria Math" w:hAnsi="Cambria Math" w:cs="Cambria Math"/>
        </w:rPr>
        <w:t>𝑃</w:t>
      </w:r>
      <w:r>
        <w:t xml:space="preserve"> eloszlás és </w:t>
      </w:r>
      <w:r>
        <w:rPr>
          <w:rFonts w:ascii="Cambria Math" w:hAnsi="Cambria Math" w:cs="Cambria Math"/>
        </w:rPr>
        <w:t>𝑄</w:t>
      </w:r>
      <w:r>
        <w:t xml:space="preserve"> eloszlás között a következőképpen definiálható:</w:t>
      </w:r>
    </w:p>
    <w:p w14:paraId="18797515" w14:textId="77777777" w:rsidR="00375D85" w:rsidRPr="00BA50F9" w:rsidRDefault="00000000" w:rsidP="00375D85">
      <m:oMathPara>
        <m:oMath>
          <m:sSub>
            <m:sSubPr>
              <m:ctrlPr>
                <w:rPr>
                  <w:rFonts w:ascii="Cambria Math" w:hAnsi="Cambria Math"/>
                  <w:i/>
                  <w:iCs/>
                </w:rPr>
              </m:ctrlPr>
            </m:sSubPr>
            <m:e>
              <m:r>
                <w:rPr>
                  <w:rFonts w:ascii="Cambria Math" w:hAnsi="Cambria Math"/>
                </w:rPr>
                <m:t>D</m:t>
              </m:r>
            </m:e>
            <m:sub>
              <m:r>
                <w:rPr>
                  <w:rFonts w:ascii="Cambria Math" w:hAnsi="Cambria Math"/>
                </w:rPr>
                <m:t>KL</m:t>
              </m:r>
            </m:sub>
          </m:sSub>
          <m:r>
            <w:rPr>
              <w:rFonts w:ascii="Cambria Math" w:hAnsi="Cambria Math"/>
            </w:rPr>
            <m:t>​(P∥Q)=</m:t>
          </m:r>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​​P(x)log(</m:t>
          </m:r>
          <m:f>
            <m:fPr>
              <m:ctrlPr>
                <w:rPr>
                  <w:rFonts w:ascii="Cambria Math" w:hAnsi="Cambria Math"/>
                  <w:i/>
                </w:rPr>
              </m:ctrlPr>
            </m:fPr>
            <m:num>
              <m:r>
                <w:rPr>
                  <w:rFonts w:ascii="Cambria Math" w:hAnsi="Cambria Math"/>
                </w:rPr>
                <m:t>P(x)</m:t>
              </m:r>
            </m:num>
            <m:den>
              <m:r>
                <w:rPr>
                  <w:rFonts w:ascii="Cambria Math" w:hAnsi="Cambria Math"/>
                </w:rPr>
                <m:t>Q(x)</m:t>
              </m:r>
            </m:den>
          </m:f>
          <m:r>
            <w:rPr>
              <w:rFonts w:ascii="Cambria Math" w:hAnsi="Cambria Math"/>
            </w:rPr>
            <m:t>​)</m:t>
          </m:r>
        </m:oMath>
      </m:oMathPara>
    </w:p>
    <w:p w14:paraId="068D6EB7" w14:textId="2D15F38A" w:rsidR="00375D85" w:rsidRDefault="001729A1" w:rsidP="00375D85">
      <w:r>
        <w:rPr>
          <w:noProof/>
        </w:rPr>
        <mc:AlternateContent>
          <mc:Choice Requires="wps">
            <w:drawing>
              <wp:anchor distT="0" distB="0" distL="114300" distR="114300" simplePos="0" relativeHeight="251698176" behindDoc="0" locked="0" layoutInCell="1" allowOverlap="1" wp14:anchorId="3E2CB19A" wp14:editId="7785AE55">
                <wp:simplePos x="0" y="0"/>
                <wp:positionH relativeFrom="column">
                  <wp:posOffset>74930</wp:posOffset>
                </wp:positionH>
                <wp:positionV relativeFrom="paragraph">
                  <wp:posOffset>4755515</wp:posOffset>
                </wp:positionV>
                <wp:extent cx="5400040" cy="635"/>
                <wp:effectExtent l="0" t="0" r="0" b="0"/>
                <wp:wrapSquare wrapText="bothSides"/>
                <wp:docPr id="78047973" name="Szövegdoboz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7A847E5" w14:textId="52F6CD53" w:rsidR="001729A1" w:rsidRPr="00863785" w:rsidRDefault="001729A1" w:rsidP="00BF5EB3">
                            <w:pPr>
                              <w:pStyle w:val="Kpalrs"/>
                              <w:rPr>
                                <w:noProof/>
                              </w:rPr>
                            </w:pPr>
                            <w:r w:rsidRPr="001729A1">
                              <w:rPr>
                                <w:noProof/>
                              </w:rPr>
                              <w:t>1</w:t>
                            </w:r>
                            <w:r>
                              <w:rPr>
                                <w:noProof/>
                              </w:rPr>
                              <w:t>1</w:t>
                            </w:r>
                            <w:r>
                              <w:t>. ábra KL-divergencia függvénye</w:t>
                            </w:r>
                            <w:r w:rsidR="00BF5EB3">
                              <w:t xml:space="preserve"> (</w:t>
                            </w:r>
                            <w:r w:rsidR="00BF5EB3" w:rsidRPr="00BF5EB3">
                              <w:t>https://en.wikipedia.org/wiki/Kullback%E2%80%93Leibler_divergence#/media/File:KL-Gauss-Example.png</w:t>
                            </w:r>
                            <w:r w:rsidR="00BF5EB3">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2CB19A" id="_x0000_s1036" type="#_x0000_t202" style="position:absolute;left:0;text-align:left;margin-left:5.9pt;margin-top:374.45pt;width:425.2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" stroked="f">
                <v:textbox style="mso-fit-shape-to-text:t" inset="0,0,0,0">
                  <w:txbxContent>
                    <w:p w14:paraId="07A847E5" w14:textId="52F6CD53" w:rsidR="001729A1" w:rsidRPr="00863785" w:rsidRDefault="001729A1" w:rsidP="00BF5EB3">
                      <w:pPr>
                        <w:pStyle w:val="Kpalrs"/>
                        <w:rPr>
                          <w:noProof/>
                        </w:rPr>
                      </w:pPr>
                      <w:r w:rsidRPr="001729A1">
                        <w:rPr>
                          <w:noProof/>
                        </w:rPr>
                        <w:t>1</w:t>
                      </w:r>
                      <w:r>
                        <w:rPr>
                          <w:noProof/>
                        </w:rPr>
                        <w:t>1</w:t>
                      </w:r>
                      <w:r>
                        <w:t>. ábra KL-divergencia függvénye</w:t>
                      </w:r>
                      <w:r w:rsidR="00BF5EB3">
                        <w:t xml:space="preserve"> (</w:t>
                      </w:r>
                      <w:r w:rsidR="00BF5EB3" w:rsidRPr="00BF5EB3">
                        <w:t>https://en.wikipedia.org/wiki/Kullback%E2%80%93Leibler_divergence#/media/File:KL-Gauss-Example.png</w:t>
                      </w:r>
                      <w:r w:rsidR="00BF5EB3">
                        <w:t>)</w:t>
                      </w:r>
                    </w:p>
                  </w:txbxContent>
                </v:textbox>
                <w10:wrap type="square"/>
              </v:shape>
            </w:pict>
          </mc:Fallback>
        </mc:AlternateContent>
      </w:r>
      <w:r w:rsidR="00375D85" w:rsidRPr="00BA50F9">
        <w:rPr>
          <w:b/>
          <w:bCs/>
          <w:noProof/>
        </w:rPr>
        <w:drawing>
          <wp:anchor distT="0" distB="0" distL="114300" distR="114300" simplePos="0" relativeHeight="251675648" behindDoc="0" locked="0" layoutInCell="1" allowOverlap="1" wp14:anchorId="0109468E" wp14:editId="5BE45DF9">
            <wp:simplePos x="0" y="0"/>
            <wp:positionH relativeFrom="column">
              <wp:posOffset>74930</wp:posOffset>
            </wp:positionH>
            <wp:positionV relativeFrom="paragraph">
              <wp:posOffset>889635</wp:posOffset>
            </wp:positionV>
            <wp:extent cx="5400040" cy="3926205"/>
            <wp:effectExtent l="0" t="0" r="0" b="0"/>
            <wp:wrapSquare wrapText="bothSides"/>
            <wp:docPr id="1617271859" name="Kép 3" descr="A képen szöveg, diagram, sor,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271859" name="Kép 3" descr="A képen szöveg, diagram, sor, Diagram látható&#10;&#10;Automatikusan generált leírás"/>
                    <pic:cNvPicPr/>
                  </pic:nvPicPr>
                  <pic:blipFill>
                    <a:blip r:embed="rId23">
                      <a:extLst>
                        <a:ext uri="{28A0092B-C50C-407E-A947-70E740481C1C}">
                          <a14:useLocalDpi xmlns:a14="http://schemas.microsoft.com/office/drawing/2010/main" val="0"/>
                        </a:ext>
                      </a:extLst>
                    </a:blip>
                    <a:stretch>
                      <a:fillRect/>
                    </a:stretch>
                  </pic:blipFill>
                  <pic:spPr>
                    <a:xfrm>
                      <a:off x="0" y="0"/>
                      <a:ext cx="5400040" cy="3926205"/>
                    </a:xfrm>
                    <a:prstGeom prst="rect">
                      <a:avLst/>
                    </a:prstGeom>
                  </pic:spPr>
                </pic:pic>
              </a:graphicData>
            </a:graphic>
          </wp:anchor>
        </w:drawing>
      </w:r>
      <w:r w:rsidR="00375D85" w:rsidRPr="00BA50F9">
        <w:t>vagy a folytonos esetben:</w:t>
      </w:r>
    </w:p>
    <w:p w14:paraId="7ADD0BEA" w14:textId="77777777" w:rsidR="00375D85" w:rsidRPr="000F7F08" w:rsidRDefault="00000000" w:rsidP="00375D85">
      <m:oMathPara>
        <m:oMath>
          <m:sSub>
            <m:sSubPr>
              <m:ctrlPr>
                <w:rPr>
                  <w:rFonts w:ascii="Cambria Math" w:hAnsi="Cambria Math"/>
                  <w:i/>
                  <w:iCs/>
                </w:rPr>
              </m:ctrlPr>
            </m:sSubPr>
            <m:e>
              <m:r>
                <w:rPr>
                  <w:rFonts w:ascii="Cambria Math" w:hAnsi="Cambria Math"/>
                </w:rPr>
                <m:t>D</m:t>
              </m:r>
            </m:e>
            <m:sub>
              <m:r>
                <w:rPr>
                  <w:rFonts w:ascii="Cambria Math" w:hAnsi="Cambria Math"/>
                </w:rPr>
                <m:t>KL</m:t>
              </m:r>
            </m:sub>
          </m:sSub>
          <m:r>
            <w:rPr>
              <w:rFonts w:ascii="Cambria Math" w:hAnsi="Cambria Math"/>
            </w:rPr>
            <m:t>​(P∥Q)=</m:t>
          </m:r>
          <m:sSubSup>
            <m:sSubSupPr>
              <m:ctrlPr>
                <w:rPr>
                  <w:rFonts w:ascii="Cambria Math" w:hAnsi="Cambria Math"/>
                  <w:i/>
                </w:rPr>
              </m:ctrlPr>
            </m:sSubSupPr>
            <m:e>
              <m:r>
                <w:rPr>
                  <w:rFonts w:ascii="Cambria Math" w:hAnsi="Cambria Math"/>
                </w:rPr>
                <m:t>∫</m:t>
              </m:r>
            </m:e>
            <m:sub>
              <m:r>
                <w:rPr>
                  <w:rFonts w:ascii="Cambria Math" w:hAnsi="Cambria Math"/>
                </w:rPr>
                <m:t>-∞</m:t>
              </m:r>
            </m:sub>
            <m:sup>
              <m:r>
                <w:rPr>
                  <w:rFonts w:ascii="Cambria Math" w:hAnsi="Cambria Math"/>
                </w:rPr>
                <m:t>∞</m:t>
              </m:r>
            </m:sup>
          </m:sSubSup>
          <m:r>
            <w:rPr>
              <w:rFonts w:ascii="Cambria Math" w:hAnsi="Cambria Math"/>
            </w:rPr>
            <m:t>​​P(x)log(</m:t>
          </m:r>
          <m:f>
            <m:fPr>
              <m:ctrlPr>
                <w:rPr>
                  <w:rFonts w:ascii="Cambria Math" w:hAnsi="Cambria Math"/>
                  <w:i/>
                </w:rPr>
              </m:ctrlPr>
            </m:fPr>
            <m:num>
              <m:r>
                <w:rPr>
                  <w:rFonts w:ascii="Cambria Math" w:hAnsi="Cambria Math"/>
                </w:rPr>
                <m:t>P(x)</m:t>
              </m:r>
            </m:num>
            <m:den>
              <m:r>
                <w:rPr>
                  <w:rFonts w:ascii="Cambria Math" w:hAnsi="Cambria Math"/>
                </w:rPr>
                <m:t>Q(x)</m:t>
              </m:r>
            </m:den>
          </m:f>
          <m:r>
            <w:rPr>
              <w:rFonts w:ascii="Cambria Math" w:hAnsi="Cambria Math"/>
            </w:rPr>
            <m:t>​)dx</m:t>
          </m:r>
        </m:oMath>
      </m:oMathPara>
    </w:p>
    <w:p w14:paraId="0D1EFB02" w14:textId="77777777" w:rsidR="00375D85" w:rsidRPr="000F7F08" w:rsidRDefault="00375D85" w:rsidP="00375D85">
      <w:pPr>
        <w:rPr>
          <w:lang w:val="en-US"/>
        </w:rPr>
      </w:pPr>
      <w:proofErr w:type="spellStart"/>
      <w:r w:rsidRPr="000F7F08">
        <w:rPr>
          <w:lang w:val="en-US"/>
        </w:rPr>
        <w:t>ahol</w:t>
      </w:r>
      <w:proofErr w:type="spellEnd"/>
      <w:r w:rsidRPr="000F7F08">
        <w:rPr>
          <w:lang w:val="en-US"/>
        </w:rPr>
        <w:t>:</w:t>
      </w:r>
    </w:p>
    <w:p w14:paraId="78903DE3" w14:textId="77777777" w:rsidR="00375D85" w:rsidRPr="000F7F08" w:rsidRDefault="00375D85" w:rsidP="00375D85">
      <w:pPr>
        <w:numPr>
          <w:ilvl w:val="0"/>
          <w:numId w:val="37"/>
        </w:numPr>
        <w:rPr>
          <w:lang w:val="en-US"/>
        </w:rPr>
      </w:pPr>
      <w:r w:rsidRPr="000F7F08">
        <w:rPr>
          <w:rFonts w:ascii="Cambria Math" w:hAnsi="Cambria Math" w:cs="Cambria Math"/>
          <w:lang w:val="en-US"/>
        </w:rPr>
        <w:lastRenderedPageBreak/>
        <w:t>𝑃</w:t>
      </w:r>
      <w:r>
        <w:rPr>
          <w:lang w:val="en-US"/>
        </w:rPr>
        <w:t xml:space="preserve"> </w:t>
      </w:r>
      <w:proofErr w:type="spellStart"/>
      <w:r w:rsidRPr="000F7F08">
        <w:rPr>
          <w:lang w:val="en-US"/>
        </w:rPr>
        <w:t>és</w:t>
      </w:r>
      <w:proofErr w:type="spellEnd"/>
      <w:r w:rsidRPr="000F7F08">
        <w:rPr>
          <w:lang w:val="en-US"/>
        </w:rPr>
        <w:t xml:space="preserve"> </w:t>
      </w:r>
      <w:r w:rsidRPr="000F7F08">
        <w:rPr>
          <w:rFonts w:ascii="Cambria Math" w:hAnsi="Cambria Math" w:cs="Cambria Math"/>
          <w:lang w:val="en-US"/>
        </w:rPr>
        <w:t>𝑄</w:t>
      </w:r>
      <w:r w:rsidRPr="000F7F08">
        <w:rPr>
          <w:lang w:val="en-US"/>
        </w:rPr>
        <w:t xml:space="preserve"> </w:t>
      </w:r>
      <w:proofErr w:type="spellStart"/>
      <w:r w:rsidRPr="000F7F08">
        <w:rPr>
          <w:lang w:val="en-US"/>
        </w:rPr>
        <w:t>valószínűségi</w:t>
      </w:r>
      <w:proofErr w:type="spellEnd"/>
      <w:r w:rsidRPr="000F7F08">
        <w:rPr>
          <w:lang w:val="en-US"/>
        </w:rPr>
        <w:t xml:space="preserve"> </w:t>
      </w:r>
      <w:proofErr w:type="spellStart"/>
      <w:r w:rsidRPr="000F7F08">
        <w:rPr>
          <w:lang w:val="en-US"/>
        </w:rPr>
        <w:t>eloszlások</w:t>
      </w:r>
      <w:proofErr w:type="spellEnd"/>
      <w:r w:rsidRPr="000F7F08">
        <w:rPr>
          <w:lang w:val="en-US"/>
        </w:rPr>
        <w:t xml:space="preserve"> (</w:t>
      </w:r>
      <w:proofErr w:type="spellStart"/>
      <w:r w:rsidRPr="000F7F08">
        <w:rPr>
          <w:lang w:val="en-US"/>
        </w:rPr>
        <w:t>diszkrét</w:t>
      </w:r>
      <w:proofErr w:type="spellEnd"/>
      <w:r w:rsidRPr="000F7F08">
        <w:rPr>
          <w:lang w:val="en-US"/>
        </w:rPr>
        <w:t xml:space="preserve"> </w:t>
      </w:r>
      <w:proofErr w:type="spellStart"/>
      <w:r w:rsidRPr="000F7F08">
        <w:rPr>
          <w:lang w:val="en-US"/>
        </w:rPr>
        <w:t>esetben</w:t>
      </w:r>
      <w:proofErr w:type="spellEnd"/>
      <w:r w:rsidRPr="000F7F08">
        <w:rPr>
          <w:lang w:val="en-US"/>
        </w:rPr>
        <w:t xml:space="preserve">) </w:t>
      </w:r>
      <w:proofErr w:type="spellStart"/>
      <w:r w:rsidRPr="000F7F08">
        <w:rPr>
          <w:lang w:val="en-US"/>
        </w:rPr>
        <w:t>vagy</w:t>
      </w:r>
      <w:proofErr w:type="spellEnd"/>
      <w:r w:rsidRPr="000F7F08">
        <w:rPr>
          <w:lang w:val="en-US"/>
        </w:rPr>
        <w:t xml:space="preserve"> </w:t>
      </w:r>
      <w:proofErr w:type="spellStart"/>
      <w:r w:rsidRPr="000F7F08">
        <w:rPr>
          <w:lang w:val="en-US"/>
        </w:rPr>
        <w:t>sűrűségfüggvények</w:t>
      </w:r>
      <w:proofErr w:type="spellEnd"/>
      <w:r w:rsidRPr="000F7F08">
        <w:rPr>
          <w:lang w:val="en-US"/>
        </w:rPr>
        <w:t xml:space="preserve"> (</w:t>
      </w:r>
      <w:proofErr w:type="spellStart"/>
      <w:r w:rsidRPr="000F7F08">
        <w:rPr>
          <w:lang w:val="en-US"/>
        </w:rPr>
        <w:t>folytonos</w:t>
      </w:r>
      <w:proofErr w:type="spellEnd"/>
      <w:r w:rsidRPr="000F7F08">
        <w:rPr>
          <w:lang w:val="en-US"/>
        </w:rPr>
        <w:t xml:space="preserve"> </w:t>
      </w:r>
      <w:proofErr w:type="spellStart"/>
      <w:r w:rsidRPr="000F7F08">
        <w:rPr>
          <w:lang w:val="en-US"/>
        </w:rPr>
        <w:t>esetben</w:t>
      </w:r>
      <w:proofErr w:type="spellEnd"/>
      <w:r w:rsidRPr="000F7F08">
        <w:rPr>
          <w:lang w:val="en-US"/>
        </w:rPr>
        <w:t>).</w:t>
      </w:r>
    </w:p>
    <w:p w14:paraId="50A31637" w14:textId="77777777" w:rsidR="00375D85" w:rsidRPr="000F7F08" w:rsidRDefault="00375D85" w:rsidP="00375D85">
      <w:pPr>
        <w:pStyle w:val="Listaszerbekezds"/>
        <w:numPr>
          <w:ilvl w:val="0"/>
          <w:numId w:val="37"/>
        </w:numPr>
        <w:rPr>
          <w:lang w:val="en-US"/>
        </w:rPr>
      </w:pPr>
      <w:r w:rsidRPr="000F7F08">
        <w:rPr>
          <w:rFonts w:ascii="Cambria Math" w:hAnsi="Cambria Math" w:cs="Cambria Math"/>
          <w:lang w:val="en-US"/>
        </w:rPr>
        <w:t>𝑃</w:t>
      </w:r>
      <w:r w:rsidRPr="000F7F08">
        <w:rPr>
          <w:lang w:val="en-US"/>
        </w:rPr>
        <w:t>(</w:t>
      </w:r>
      <w:r w:rsidRPr="000F7F08">
        <w:rPr>
          <w:rFonts w:ascii="Cambria Math" w:hAnsi="Cambria Math" w:cs="Cambria Math"/>
          <w:lang w:val="en-US"/>
        </w:rPr>
        <w:t>𝑥</w:t>
      </w:r>
      <w:r w:rsidRPr="000F7F08">
        <w:rPr>
          <w:lang w:val="en-US"/>
        </w:rPr>
        <w:t>)</w:t>
      </w:r>
      <w:r w:rsidRPr="000F7F08">
        <w:rPr>
          <w:i/>
          <w:iCs/>
          <w:lang w:val="en-US"/>
        </w:rPr>
        <w:t xml:space="preserve"> </w:t>
      </w:r>
      <w:proofErr w:type="spellStart"/>
      <w:r w:rsidRPr="000F7F08">
        <w:rPr>
          <w:lang w:val="en-US"/>
        </w:rPr>
        <w:t>és</w:t>
      </w:r>
      <w:proofErr w:type="spellEnd"/>
      <w:r w:rsidRPr="000F7F08">
        <w:rPr>
          <w:lang w:val="en-US"/>
        </w:rPr>
        <w:t xml:space="preserve"> </w:t>
      </w:r>
      <w:r w:rsidRPr="000F7F08">
        <w:rPr>
          <w:rFonts w:ascii="Cambria Math" w:hAnsi="Cambria Math" w:cs="Cambria Math"/>
          <w:lang w:val="en-US"/>
        </w:rPr>
        <w:t>𝑄</w:t>
      </w:r>
      <w:r w:rsidRPr="000F7F08">
        <w:rPr>
          <w:lang w:val="en-US"/>
        </w:rPr>
        <w:t>(</w:t>
      </w:r>
      <w:r w:rsidRPr="000F7F08">
        <w:rPr>
          <w:rFonts w:ascii="Cambria Math" w:hAnsi="Cambria Math" w:cs="Cambria Math"/>
          <w:lang w:val="en-US"/>
        </w:rPr>
        <w:t>𝑥</w:t>
      </w:r>
      <w:r w:rsidRPr="000F7F08">
        <w:rPr>
          <w:lang w:val="en-US"/>
        </w:rPr>
        <w:t xml:space="preserve">) a </w:t>
      </w:r>
      <w:proofErr w:type="spellStart"/>
      <w:r w:rsidRPr="000F7F08">
        <w:rPr>
          <w:lang w:val="en-US"/>
        </w:rPr>
        <w:t>valószínűségi</w:t>
      </w:r>
      <w:proofErr w:type="spellEnd"/>
      <w:r w:rsidRPr="000F7F08">
        <w:rPr>
          <w:lang w:val="en-US"/>
        </w:rPr>
        <w:t xml:space="preserve"> </w:t>
      </w:r>
      <w:proofErr w:type="spellStart"/>
      <w:r w:rsidRPr="000F7F08">
        <w:rPr>
          <w:lang w:val="en-US"/>
        </w:rPr>
        <w:t>eloszlások</w:t>
      </w:r>
      <w:proofErr w:type="spellEnd"/>
      <w:r w:rsidRPr="000F7F08">
        <w:rPr>
          <w:lang w:val="en-US"/>
        </w:rPr>
        <w:t xml:space="preserve"> </w:t>
      </w:r>
      <w:proofErr w:type="spellStart"/>
      <w:r w:rsidRPr="000F7F08">
        <w:rPr>
          <w:lang w:val="en-US"/>
        </w:rPr>
        <w:t>valószínűségi</w:t>
      </w:r>
      <w:proofErr w:type="spellEnd"/>
      <w:r w:rsidRPr="000F7F08">
        <w:rPr>
          <w:lang w:val="en-US"/>
        </w:rPr>
        <w:t xml:space="preserve"> </w:t>
      </w:r>
      <w:proofErr w:type="spellStart"/>
      <w:r w:rsidRPr="000F7F08">
        <w:rPr>
          <w:lang w:val="en-US"/>
        </w:rPr>
        <w:t>tömegfüggvényei</w:t>
      </w:r>
      <w:proofErr w:type="spellEnd"/>
      <w:r w:rsidRPr="000F7F08">
        <w:rPr>
          <w:lang w:val="en-US"/>
        </w:rPr>
        <w:t xml:space="preserve"> </w:t>
      </w:r>
      <w:proofErr w:type="spellStart"/>
      <w:r w:rsidRPr="000F7F08">
        <w:rPr>
          <w:lang w:val="en-US"/>
        </w:rPr>
        <w:t>vagy</w:t>
      </w:r>
      <w:proofErr w:type="spellEnd"/>
      <w:r w:rsidRPr="000F7F08">
        <w:rPr>
          <w:lang w:val="en-US"/>
        </w:rPr>
        <w:t xml:space="preserve"> </w:t>
      </w:r>
      <w:proofErr w:type="spellStart"/>
      <w:r w:rsidRPr="000F7F08">
        <w:rPr>
          <w:lang w:val="en-US"/>
        </w:rPr>
        <w:t>sűrűségfüggvényei</w:t>
      </w:r>
      <w:proofErr w:type="spellEnd"/>
      <w:r w:rsidRPr="000F7F08">
        <w:rPr>
          <w:lang w:val="en-US"/>
        </w:rPr>
        <w:t xml:space="preserve"> </w:t>
      </w:r>
      <w:proofErr w:type="spellStart"/>
      <w:r w:rsidRPr="000F7F08">
        <w:rPr>
          <w:lang w:val="en-US"/>
        </w:rPr>
        <w:t>egy</w:t>
      </w:r>
      <w:proofErr w:type="spellEnd"/>
      <w:r w:rsidRPr="000F7F08">
        <w:rPr>
          <w:lang w:val="en-US"/>
        </w:rPr>
        <w:t xml:space="preserve"> </w:t>
      </w:r>
      <w:proofErr w:type="spellStart"/>
      <w:r w:rsidRPr="000F7F08">
        <w:rPr>
          <w:lang w:val="en-US"/>
        </w:rPr>
        <w:t>adott</w:t>
      </w:r>
      <w:proofErr w:type="spellEnd"/>
      <w:r w:rsidRPr="000F7F08">
        <w:rPr>
          <w:lang w:val="en-US"/>
        </w:rPr>
        <w:t xml:space="preserve"> </w:t>
      </w:r>
      <w:r w:rsidRPr="000F7F08">
        <w:rPr>
          <w:i/>
          <w:iCs/>
          <w:lang w:val="en-US"/>
        </w:rPr>
        <w:t>x</w:t>
      </w:r>
      <w:r w:rsidRPr="000F7F08">
        <w:rPr>
          <w:lang w:val="en-US"/>
        </w:rPr>
        <w:t xml:space="preserve"> </w:t>
      </w:r>
      <w:proofErr w:type="spellStart"/>
      <w:r w:rsidRPr="000F7F08">
        <w:rPr>
          <w:lang w:val="en-US"/>
        </w:rPr>
        <w:t>pontban</w:t>
      </w:r>
      <w:proofErr w:type="spellEnd"/>
      <w:r w:rsidRPr="000F7F08">
        <w:rPr>
          <w:lang w:val="en-US"/>
        </w:rPr>
        <w:t>.</w:t>
      </w:r>
    </w:p>
    <w:p w14:paraId="494D514B" w14:textId="5D604AA3" w:rsidR="00375D85" w:rsidRPr="00375D85" w:rsidRDefault="00375D85" w:rsidP="00375D85">
      <w:pPr>
        <w:pStyle w:val="Listaszerbekezds"/>
        <w:numPr>
          <w:ilvl w:val="0"/>
          <w:numId w:val="37"/>
        </w:numPr>
        <w:rPr>
          <w:lang w:val="en-US"/>
        </w:rPr>
      </w:pPr>
      <w:r w:rsidRPr="000F7F08">
        <w:rPr>
          <w:lang w:val="en-US"/>
        </w:rPr>
        <w:t xml:space="preserve">log a </w:t>
      </w:r>
      <w:proofErr w:type="spellStart"/>
      <w:r w:rsidRPr="000F7F08">
        <w:rPr>
          <w:lang w:val="en-US"/>
        </w:rPr>
        <w:t>természetes</w:t>
      </w:r>
      <w:proofErr w:type="spellEnd"/>
      <w:r w:rsidRPr="000F7F08">
        <w:rPr>
          <w:lang w:val="en-US"/>
        </w:rPr>
        <w:t xml:space="preserve"> </w:t>
      </w:r>
      <w:proofErr w:type="spellStart"/>
      <w:r w:rsidRPr="000F7F08">
        <w:rPr>
          <w:lang w:val="en-US"/>
        </w:rPr>
        <w:t>alapú</w:t>
      </w:r>
      <w:proofErr w:type="spellEnd"/>
      <w:r w:rsidRPr="000F7F08">
        <w:rPr>
          <w:lang w:val="en-US"/>
        </w:rPr>
        <w:t xml:space="preserve"> </w:t>
      </w:r>
      <w:proofErr w:type="spellStart"/>
      <w:r w:rsidRPr="000F7F08">
        <w:rPr>
          <w:lang w:val="en-US"/>
        </w:rPr>
        <w:t>logaritmus</w:t>
      </w:r>
      <w:proofErr w:type="spellEnd"/>
      <w:r w:rsidRPr="000F7F08">
        <w:rPr>
          <w:lang w:val="en-US"/>
        </w:rPr>
        <w:t>.</w:t>
      </w:r>
    </w:p>
    <w:p w14:paraId="00B3134C" w14:textId="6ED8F5AF" w:rsidR="00FD70E3" w:rsidRDefault="002151FE" w:rsidP="00193968">
      <w:pPr>
        <w:pStyle w:val="Cmsor2"/>
      </w:pPr>
      <w:bookmarkStart w:id="34" w:name="_Toc168642280"/>
      <w:r>
        <w:t>Készített modellek</w:t>
      </w:r>
      <w:bookmarkEnd w:id="34"/>
    </w:p>
    <w:p w14:paraId="619295A8" w14:textId="1AAE83DF" w:rsidR="00375D85" w:rsidRPr="0030011A" w:rsidRDefault="0030011A" w:rsidP="00375D85">
      <w:r>
        <w:t>Első nekifutásként úgy döntöttem, hogy magamtól felépítek egy modellt a nulláról, mert ebben még nem volt sok tapasztalatom és VAE-t még sosem készítettem</w:t>
      </w:r>
      <w:r w:rsidR="00855578">
        <w:t>, illetve egy elég speciális problémát kellet megoldanom és nehéz volt egy olyan előre elkészített modellt találni, amit rátudok illeszteni az adatra.</w:t>
      </w:r>
    </w:p>
    <w:p w14:paraId="5F8444BB" w14:textId="288D8AF7" w:rsidR="00F100D8" w:rsidRDefault="00F100D8" w:rsidP="00193968">
      <w:pPr>
        <w:pStyle w:val="Cmsor3"/>
      </w:pPr>
      <w:bookmarkStart w:id="35" w:name="_Toc168642281"/>
      <w:r>
        <w:t>Saját modell</w:t>
      </w:r>
      <w:bookmarkEnd w:id="35"/>
    </w:p>
    <w:p w14:paraId="2BBB65A6" w14:textId="64ED66DD" w:rsidR="00375D85" w:rsidRPr="002B3938" w:rsidRDefault="00855578" w:rsidP="00375D85">
      <w:r>
        <w:t>Tapasztalat hiányába kutatást végeztem, hogy érdemes egy VAE-t felépíteni, milyen problémára hasonlít az adatom, milyen rétegekből lenne célszerű felépíteni.</w:t>
      </w:r>
      <w:r w:rsidR="00375D85">
        <w:t xml:space="preserve"> Végül az alábbi módon építettem fel a modellemet:</w:t>
      </w:r>
    </w:p>
    <w:p w14:paraId="6CA4E0FE" w14:textId="381018D4" w:rsidR="00375D85" w:rsidRDefault="00375D85" w:rsidP="001E07E2">
      <w:pPr>
        <w:pStyle w:val="Cmsor4"/>
      </w:pPr>
      <w:proofErr w:type="spellStart"/>
      <w:r>
        <w:t>Encoder</w:t>
      </w:r>
      <w:proofErr w:type="spellEnd"/>
    </w:p>
    <w:p w14:paraId="30F6CB9B" w14:textId="77777777" w:rsidR="00375D85" w:rsidRPr="00833ABE" w:rsidRDefault="00375D85" w:rsidP="00375D85">
      <w:r>
        <w:t xml:space="preserve">Az </w:t>
      </w:r>
      <w:proofErr w:type="spellStart"/>
      <w:r>
        <w:t>Encoder</w:t>
      </w:r>
      <w:proofErr w:type="spellEnd"/>
      <w:r>
        <w:t xml:space="preserve"> esetébe 3 Lineáris rétegeket használtam </w:t>
      </w:r>
      <w:proofErr w:type="spellStart"/>
      <w:r>
        <w:t>ReLu</w:t>
      </w:r>
      <w:proofErr w:type="spellEnd"/>
      <w:r>
        <w:t xml:space="preserve"> aktivációval. A végén pedig a VAE-</w:t>
      </w:r>
      <w:proofErr w:type="spellStart"/>
      <w:r>
        <w:t>knél</w:t>
      </w:r>
      <w:proofErr w:type="spellEnd"/>
      <w:r>
        <w:t xml:space="preserve"> megszokott módon egy </w:t>
      </w:r>
      <w:proofErr w:type="spellStart"/>
      <w:r>
        <w:t>mean</w:t>
      </w:r>
      <w:proofErr w:type="spellEnd"/>
      <w:r>
        <w:t xml:space="preserve"> és log-</w:t>
      </w:r>
      <w:proofErr w:type="spellStart"/>
      <w:r>
        <w:t>variance</w:t>
      </w:r>
      <w:proofErr w:type="spellEnd"/>
      <w:r>
        <w:t xml:space="preserve"> paraméterekkel ellátott </w:t>
      </w:r>
      <w:proofErr w:type="spellStart"/>
      <w:r>
        <w:t>randomizáció</w:t>
      </w:r>
      <w:proofErr w:type="spellEnd"/>
      <w:r>
        <w:t xml:space="preserve"> segítségével egy eloszlássá alakítja a látens teret.</w:t>
      </w:r>
    </w:p>
    <w:p w14:paraId="2A9B20FF" w14:textId="2D5FA90B" w:rsidR="00375D85" w:rsidRDefault="00375D85" w:rsidP="001E07E2">
      <w:pPr>
        <w:pStyle w:val="Cmsor4"/>
      </w:pPr>
      <w:proofErr w:type="spellStart"/>
      <w:r>
        <w:t>Decoder</w:t>
      </w:r>
      <w:proofErr w:type="spellEnd"/>
    </w:p>
    <w:p w14:paraId="21F49AFF" w14:textId="04D1E667" w:rsidR="00375D85" w:rsidRDefault="00375D85" w:rsidP="00851E6F">
      <w:r>
        <w:t xml:space="preserve">A </w:t>
      </w:r>
      <w:proofErr w:type="spellStart"/>
      <w:r>
        <w:t>Decoder</w:t>
      </w:r>
      <w:proofErr w:type="spellEnd"/>
      <w:r>
        <w:t xml:space="preserve"> esetében ugyanazokat a rétegeket tartalmazza, mint az </w:t>
      </w:r>
      <w:proofErr w:type="spellStart"/>
      <w:r>
        <w:t>Encoder</w:t>
      </w:r>
      <w:proofErr w:type="spellEnd"/>
      <w:r>
        <w:t xml:space="preserve"> azzal a különbséggel, hogy a végén előszőr egy </w:t>
      </w:r>
      <w:proofErr w:type="spellStart"/>
      <w:r>
        <w:t>ReLu</w:t>
      </w:r>
      <w:proofErr w:type="spellEnd"/>
      <w:r>
        <w:t xml:space="preserve"> aktivációs függvényt alkalmaztam, de később miután az adat </w:t>
      </w:r>
      <w:proofErr w:type="spellStart"/>
      <w:r>
        <w:t>One</w:t>
      </w:r>
      <w:proofErr w:type="spellEnd"/>
      <w:r>
        <w:t>-Hot-</w:t>
      </w:r>
      <w:proofErr w:type="spellStart"/>
      <w:r>
        <w:t>Encoding</w:t>
      </w:r>
      <w:proofErr w:type="spellEnd"/>
      <w:r>
        <w:t>-</w:t>
      </w:r>
      <w:proofErr w:type="spellStart"/>
      <w:r>
        <w:t>on</w:t>
      </w:r>
      <w:proofErr w:type="spellEnd"/>
      <w:r>
        <w:t xml:space="preserve"> esett át </w:t>
      </w:r>
      <w:proofErr w:type="spellStart"/>
      <w:r>
        <w:t>Sigmoid</w:t>
      </w:r>
      <w:proofErr w:type="spellEnd"/>
      <w:r>
        <w:t xml:space="preserve"> aktivációs függvényre váltottam.</w:t>
      </w:r>
    </w:p>
    <w:p w14:paraId="69F702BC" w14:textId="6D93BF8E" w:rsidR="00E935DA" w:rsidRDefault="00851E6F" w:rsidP="001E07E2">
      <w:pPr>
        <w:pStyle w:val="Cmsor4"/>
      </w:pPr>
      <w:r>
        <w:t>Konklúzió</w:t>
      </w:r>
    </w:p>
    <w:p w14:paraId="30F623CC" w14:textId="4E2F3A06" w:rsidR="00851E6F" w:rsidRPr="00851E6F" w:rsidRDefault="00851E6F" w:rsidP="00851E6F">
      <w:r>
        <w:t>A modellem nagyon alacsony pontossággal rendelkezett, ezért az adaton is végeztem további változtatásokat, illetve a modellemen is próbáltam javítani, azonban nem találtam pontos okot arra, hogy mi okozza a hibát és nem sikerült érdemileg javítanom a pontosságon, ezért arra a döntésre jutottam, hogy leváltom a modellemet.</w:t>
      </w:r>
    </w:p>
    <w:p w14:paraId="2CC41039" w14:textId="1180D898" w:rsidR="00F100D8" w:rsidRDefault="0030011A" w:rsidP="00193968">
      <w:pPr>
        <w:pStyle w:val="Cmsor3"/>
      </w:pPr>
      <w:bookmarkStart w:id="36" w:name="_Toc168642282"/>
      <w:r>
        <w:lastRenderedPageBreak/>
        <w:t xml:space="preserve">MNIST </w:t>
      </w:r>
      <w:r w:rsidR="009F64A7">
        <w:t xml:space="preserve">Modell </w:t>
      </w:r>
      <w:proofErr w:type="spellStart"/>
      <w:r>
        <w:t>konvolúció</w:t>
      </w:r>
      <w:proofErr w:type="spellEnd"/>
      <w:r>
        <w:t xml:space="preserve"> nélkül</w:t>
      </w:r>
      <w:bookmarkEnd w:id="36"/>
    </w:p>
    <w:p w14:paraId="2BC81226" w14:textId="27082692" w:rsidR="00851E6F" w:rsidRDefault="00851E6F" w:rsidP="00851E6F">
      <w:r>
        <w:t xml:space="preserve">Az adat </w:t>
      </w:r>
      <w:proofErr w:type="spellStart"/>
      <w:r>
        <w:t>augmentációnál</w:t>
      </w:r>
      <w:proofErr w:type="spellEnd"/>
      <w:r>
        <w:t xml:space="preserve"> eljutottam arra a pontra, hogy egy utat egy 6x70-es vektorral reprezentáltam, ami azért kulcs fontosságú, mert az gyakorlatilag egy kép. Lehet rá képkén gondolni, úgy néz </w:t>
      </w:r>
      <w:r w:rsidR="000D40C3">
        <w:t>ki,</w:t>
      </w:r>
      <w:r>
        <w:t xml:space="preserve"> mint egy kép és a legfontosabb, hogy fel is lehet dolgozni képként, ami azért nagyon fontos, mert képekkel rengetegen foglalkoznak és tele van példamegoldásokkal az internet. </w:t>
      </w:r>
      <w:r w:rsidR="000D40C3">
        <w:t>Úgyhogy most már nem voltam teljesen magamra ítélve, nem kellett nulláról felépítenem magamtól egy modellt, hanem keresnem kellett, egy olyan modellt, amivel képeket dolgoznak fel VAE-</w:t>
      </w:r>
      <w:proofErr w:type="spellStart"/>
      <w:r w:rsidR="000D40C3">
        <w:t>val</w:t>
      </w:r>
      <w:proofErr w:type="spellEnd"/>
      <w:r w:rsidR="000D40C3">
        <w:t xml:space="preserve"> és állítanak vissza. </w:t>
      </w:r>
    </w:p>
    <w:p w14:paraId="44EB14F9" w14:textId="753CCFF4" w:rsidR="000D40C3" w:rsidRDefault="000D40C3" w:rsidP="001E07E2">
      <w:pPr>
        <w:pStyle w:val="Cmsor4"/>
      </w:pPr>
      <w:r>
        <w:t>MNIST</w:t>
      </w:r>
    </w:p>
    <w:p w14:paraId="59DED37C" w14:textId="09064F27" w:rsidR="000D40C3" w:rsidRDefault="000D40C3" w:rsidP="000D40C3">
      <w:r w:rsidRPr="000D40C3">
        <w:t>Az MNIST adathalmaz egy népszerű adatkészlet a gépi tanulásban és a képfeldolgozásban, amely kézírásos számjegyeket tartalmaz.</w:t>
      </w:r>
      <w:r w:rsidR="00DE35EE">
        <w:t xml:space="preserve"> 60000 tanító adatot és 10000 teszt adatot tartalmaz. Az összes adat 28x28 pixeles</w:t>
      </w:r>
      <w:r>
        <w:t xml:space="preserve"> </w:t>
      </w:r>
      <w:r w:rsidR="00DE35EE">
        <w:t>képekből áll.</w:t>
      </w:r>
    </w:p>
    <w:p w14:paraId="4C672211" w14:textId="7A0FFE00" w:rsidR="000D40C3" w:rsidRDefault="000D40C3" w:rsidP="000D40C3">
      <w:r>
        <w:t>Adathalmazt egyszerűbb keresni, mint közvetlen modellt, mert az számít, hogy mi a probléma, amit meg akarsz oldani, ami jelen esetünkben képeket feldolgozni VAE-</w:t>
      </w:r>
      <w:proofErr w:type="spellStart"/>
      <w:r>
        <w:t>val</w:t>
      </w:r>
      <w:proofErr w:type="spellEnd"/>
      <w:r>
        <w:t xml:space="preserve"> és tudtam, hogy az MNIST egy nagyon népszerű adathalmaz az ilyen problémákhoz.</w:t>
      </w:r>
    </w:p>
    <w:p w14:paraId="05747889" w14:textId="7A0562CB" w:rsidR="000D40C3" w:rsidRDefault="000D40C3" w:rsidP="001E07E2">
      <w:pPr>
        <w:pStyle w:val="Cmsor4"/>
      </w:pPr>
      <w:r>
        <w:t>Választott modell</w:t>
      </w:r>
    </w:p>
    <w:p w14:paraId="53139A16" w14:textId="5463BFB8" w:rsidR="000D40C3" w:rsidRDefault="000D40C3" w:rsidP="000D40C3">
      <w:r>
        <w:t xml:space="preserve">Nagyon könnyű volt modellt találni a problémához, azonban nem volt megfelelő bármilyen, mert a </w:t>
      </w:r>
      <w:r w:rsidR="00F01790">
        <w:t>képfeldolgozás</w:t>
      </w:r>
      <w:r>
        <w:t xml:space="preserve"> esetén tipikusan </w:t>
      </w:r>
      <w:proofErr w:type="spellStart"/>
      <w:r w:rsidR="00DE35EE">
        <w:t>k</w:t>
      </w:r>
      <w:r w:rsidR="00F01790">
        <w:t>onvolúciót</w:t>
      </w:r>
      <w:proofErr w:type="spellEnd"/>
      <w:r w:rsidR="00F01790">
        <w:t xml:space="preserve"> alkalmazunk, ami az adott pixelek szomszédsági viszonyait emeli ki, mintha ráközelítenénk egy kép adott részére. Ez viszont nek</w:t>
      </w:r>
      <w:r w:rsidR="00DE35EE">
        <w:t xml:space="preserve">em nem pozitív tulajdonság, hanem nagyon negatív, mert az én </w:t>
      </w:r>
      <w:proofErr w:type="spellStart"/>
      <w:r w:rsidR="00DE35EE">
        <w:t>utaim</w:t>
      </w:r>
      <w:proofErr w:type="spellEnd"/>
      <w:r w:rsidR="00DE35EE">
        <w:t xml:space="preserve"> esetében, a koordináták közötti közölség semmilyen információt nem hordoz nem is beszélve arról, hogy az adat nagyrésze 0. Ezért nagyon nem lenne jó, ha modell erre rá akarna tanulni.</w:t>
      </w:r>
    </w:p>
    <w:p w14:paraId="7E5E7C0B" w14:textId="7329CE8F" w:rsidR="00DE35EE" w:rsidRDefault="00DE35EE" w:rsidP="000D40C3">
      <w:r>
        <w:t xml:space="preserve">Végül sikerült találnom a konzulensem segítségével egy olyan </w:t>
      </w:r>
      <w:r w:rsidR="001729A1">
        <w:t>modellt [</w:t>
      </w:r>
      <w:r w:rsidR="001729A1">
        <w:fldChar w:fldCharType="begin"/>
      </w:r>
      <w:r w:rsidR="001729A1">
        <w:instrText xml:space="preserve"> REF _Ref168082183 \r \h </w:instrText>
      </w:r>
      <w:r w:rsidR="001729A1">
        <w:fldChar w:fldCharType="separate"/>
      </w:r>
      <w:r w:rsidR="001D096C">
        <w:t>8</w:t>
      </w:r>
      <w:r w:rsidR="001729A1">
        <w:fldChar w:fldCharType="end"/>
      </w:r>
      <w:r w:rsidR="001729A1">
        <w:t>]</w:t>
      </w:r>
      <w:r>
        <w:t xml:space="preserve">, ami nem alkalmaz </w:t>
      </w:r>
      <w:proofErr w:type="spellStart"/>
      <w:r>
        <w:t>konvolúciót</w:t>
      </w:r>
      <w:proofErr w:type="spellEnd"/>
      <w:r>
        <w:t xml:space="preserve"> és megoldja az MNIST-es problémát VAE-</w:t>
      </w:r>
      <w:proofErr w:type="spellStart"/>
      <w:r>
        <w:t>val</w:t>
      </w:r>
      <w:proofErr w:type="spellEnd"/>
      <w:r>
        <w:t>, úgyhogy erre esett a választás.</w:t>
      </w:r>
    </w:p>
    <w:p w14:paraId="050BF9A3" w14:textId="170BA8F1" w:rsidR="00DE35EE" w:rsidRDefault="00DE35EE" w:rsidP="001E07E2">
      <w:pPr>
        <w:pStyle w:val="Cmsor4"/>
      </w:pPr>
      <w:proofErr w:type="spellStart"/>
      <w:r>
        <w:t>Encoder</w:t>
      </w:r>
      <w:proofErr w:type="spellEnd"/>
    </w:p>
    <w:p w14:paraId="6CAD5567" w14:textId="77777777" w:rsidR="00DE35EE" w:rsidRDefault="00DE35EE" w:rsidP="00DE35EE">
      <w:r>
        <w:t xml:space="preserve">Két teljesen kapcsolt rétegből áll, amik </w:t>
      </w:r>
      <w:proofErr w:type="spellStart"/>
      <w:r>
        <w:t>LeakyReLu</w:t>
      </w:r>
      <w:proofErr w:type="spellEnd"/>
      <w:r>
        <w:t xml:space="preserve"> aktivációs függvénnyel vannak összekapcsolva. </w:t>
      </w:r>
    </w:p>
    <w:p w14:paraId="46AB2B75" w14:textId="4ADBC8A6" w:rsidR="00DE35EE" w:rsidRDefault="00DE35EE" w:rsidP="00DE35EE">
      <w:r>
        <w:lastRenderedPageBreak/>
        <w:t xml:space="preserve">A </w:t>
      </w:r>
      <w:proofErr w:type="spellStart"/>
      <w:r>
        <w:t>LeakyReLu</w:t>
      </w:r>
      <w:proofErr w:type="spellEnd"/>
      <w:r>
        <w:t xml:space="preserve"> annyiban tér el a fentebb említett </w:t>
      </w:r>
      <w:proofErr w:type="spellStart"/>
      <w:r>
        <w:t>ReLu-tól</w:t>
      </w:r>
      <w:proofErr w:type="spellEnd"/>
      <w:r>
        <w:t>, hogy a negatív érékeket nem nullára állítja, hanem lineárisan egy ahhoz közeli értékhez.</w:t>
      </w:r>
    </w:p>
    <w:p w14:paraId="5AF5579C" w14:textId="64C325D3" w:rsidR="00EF06D2" w:rsidRPr="001E07E2" w:rsidRDefault="00EF06D2" w:rsidP="001E07E2">
      <w:pPr>
        <w:pStyle w:val="Cmsor4"/>
      </w:pPr>
      <w:proofErr w:type="spellStart"/>
      <w:r w:rsidRPr="001E07E2">
        <w:t>Latent</w:t>
      </w:r>
      <w:proofErr w:type="spellEnd"/>
      <w:r w:rsidRPr="001E07E2">
        <w:t xml:space="preserve"> </w:t>
      </w:r>
      <w:proofErr w:type="spellStart"/>
      <w:r w:rsidRPr="001E07E2">
        <w:t>Mean</w:t>
      </w:r>
      <w:proofErr w:type="spellEnd"/>
      <w:r w:rsidRPr="001E07E2">
        <w:t xml:space="preserve"> és </w:t>
      </w:r>
      <w:proofErr w:type="spellStart"/>
      <w:r w:rsidRPr="001E07E2">
        <w:t>Variance</w:t>
      </w:r>
      <w:proofErr w:type="spellEnd"/>
      <w:r w:rsidRPr="001E07E2">
        <w:t xml:space="preserve"> </w:t>
      </w:r>
      <w:proofErr w:type="spellStart"/>
      <w:r w:rsidRPr="001E07E2">
        <w:t>Layer</w:t>
      </w:r>
      <w:proofErr w:type="spellEnd"/>
      <w:r w:rsidRPr="001E07E2">
        <w:t>:</w:t>
      </w:r>
    </w:p>
    <w:p w14:paraId="3364EFB1" w14:textId="1171418F" w:rsidR="00A44894" w:rsidRPr="00EF06D2" w:rsidRDefault="00A44894" w:rsidP="00EF06D2">
      <w:r>
        <w:t>Látens tér egy 2 dimenziós vektor.</w:t>
      </w:r>
    </w:p>
    <w:p w14:paraId="2A90DECA" w14:textId="20751876" w:rsidR="00A80B2D" w:rsidRDefault="00A80B2D" w:rsidP="001E07E2">
      <w:pPr>
        <w:pStyle w:val="Cmsor4"/>
      </w:pPr>
      <w:proofErr w:type="spellStart"/>
      <w:r>
        <w:t>Decoder</w:t>
      </w:r>
      <w:proofErr w:type="spellEnd"/>
    </w:p>
    <w:p w14:paraId="4E71527A" w14:textId="52667E92" w:rsidR="00A80B2D" w:rsidRDefault="00A80B2D" w:rsidP="00A80B2D">
      <w:r>
        <w:t xml:space="preserve">Három teljesen kapcsolt réget, amelyek </w:t>
      </w:r>
      <w:proofErr w:type="spellStart"/>
      <w:r>
        <w:t>LeakyRelu</w:t>
      </w:r>
      <w:proofErr w:type="spellEnd"/>
      <w:r>
        <w:t xml:space="preserve"> aktivációs függvénnyel vannak összekapcsolva, az utolsó rétegben pedig a </w:t>
      </w:r>
      <w:proofErr w:type="spellStart"/>
      <w:r>
        <w:t>Sigmoid</w:t>
      </w:r>
      <w:proofErr w:type="spellEnd"/>
      <w:r>
        <w:t xml:space="preserve"> aktivációs függvény található.</w:t>
      </w:r>
    </w:p>
    <w:p w14:paraId="01CF5C69" w14:textId="1C4FBA99" w:rsidR="00A80B2D" w:rsidRDefault="00A80B2D" w:rsidP="001E07E2">
      <w:pPr>
        <w:pStyle w:val="Cmsor4"/>
      </w:pPr>
      <w:r>
        <w:t>Konklúzió</w:t>
      </w:r>
    </w:p>
    <w:p w14:paraId="1FAEC2A8" w14:textId="727F5D01" w:rsidR="00A80B2D" w:rsidRDefault="00A80B2D" w:rsidP="00A80B2D">
      <w:r>
        <w:t xml:space="preserve">Az itteni modell nem sokban tér el az általam készített modelltől, ami arra következtet, hogy valamilyen hibát követhettem el az implementálása során, mert a két modell közti eredmény </w:t>
      </w:r>
      <w:proofErr w:type="spellStart"/>
      <w:r>
        <w:t>beli</w:t>
      </w:r>
      <w:proofErr w:type="spellEnd"/>
      <w:r>
        <w:t xml:space="preserve"> különbség túl nagy.</w:t>
      </w:r>
    </w:p>
    <w:p w14:paraId="33F9D6A1" w14:textId="77777777" w:rsidR="00A80B2D" w:rsidRDefault="00A80B2D" w:rsidP="00A80B2D"/>
    <w:p w14:paraId="6EF5F1B7" w14:textId="276C236C" w:rsidR="00A80B2D" w:rsidRPr="00A80B2D" w:rsidRDefault="00A80B2D" w:rsidP="00A80B2D"/>
    <w:p w14:paraId="39CD957D" w14:textId="5084605F" w:rsidR="00A80B2D" w:rsidRDefault="00A80B2D" w:rsidP="00A80B2D">
      <w:pPr>
        <w:pStyle w:val="Cmsor1"/>
      </w:pPr>
      <w:bookmarkStart w:id="37" w:name="_Toc168642283"/>
      <w:r>
        <w:lastRenderedPageBreak/>
        <w:t>Eredmények</w:t>
      </w:r>
      <w:bookmarkEnd w:id="37"/>
    </w:p>
    <w:p w14:paraId="3CCD8B62" w14:textId="665F62BC" w:rsidR="00A80B2D" w:rsidRPr="00A80B2D" w:rsidRDefault="00A80B2D" w:rsidP="00A80B2D">
      <w:pPr>
        <w:ind w:firstLine="0"/>
      </w:pPr>
      <w:r>
        <w:t xml:space="preserve">Az modell kimenetét rendkívül sokféleképpen lehet mérni és rengeteg különböző statisztikát lehet rá készíteni. Ezeket most két nagyobb csoportba soroltam és </w:t>
      </w:r>
      <w:r w:rsidR="00EF06D2">
        <w:t>azonfelül</w:t>
      </w:r>
      <w:r>
        <w:t xml:space="preserve"> még pár kise</w:t>
      </w:r>
      <w:r w:rsidR="00EF06D2">
        <w:t>bbre.</w:t>
      </w:r>
    </w:p>
    <w:p w14:paraId="248D8DAF" w14:textId="0F537122" w:rsidR="00A80B2D" w:rsidRDefault="00A80B2D" w:rsidP="00A80B2D">
      <w:pPr>
        <w:pStyle w:val="Cmsor2"/>
      </w:pPr>
      <w:bookmarkStart w:id="38" w:name="_Toc168642284"/>
      <w:r>
        <w:t>Útvonal visszaállítása</w:t>
      </w:r>
      <w:bookmarkEnd w:id="38"/>
    </w:p>
    <w:p w14:paraId="633368B9" w14:textId="77777777" w:rsidR="00EF06D2" w:rsidRDefault="00EF06D2" w:rsidP="00EF06D2">
      <w:r>
        <w:t>Legelsőnek azt teszteltem, hogy ha adunk egy utat a modellnek, akkor azt milyen pontossággal tudja visszaállítani. Ebben is két külön kategória van:</w:t>
      </w:r>
    </w:p>
    <w:p w14:paraId="70C50A5F" w14:textId="2AD683F6" w:rsidR="00EF06D2" w:rsidRDefault="00EF06D2" w:rsidP="00EF06D2">
      <w:pPr>
        <w:pStyle w:val="Listaszerbekezds"/>
        <w:numPr>
          <w:ilvl w:val="0"/>
          <w:numId w:val="39"/>
        </w:numPr>
      </w:pPr>
      <w:r w:rsidRPr="00EF06D2">
        <w:rPr>
          <w:b/>
          <w:bCs/>
        </w:rPr>
        <w:t>Kereszteződés</w:t>
      </w:r>
      <w:r>
        <w:t xml:space="preserve">: Minden egyes utcára adott </w:t>
      </w:r>
      <w:proofErr w:type="spellStart"/>
      <w:r>
        <w:t>predikciót</w:t>
      </w:r>
      <w:proofErr w:type="spellEnd"/>
      <w:r>
        <w:t xml:space="preserve"> összehasonlítása az eredeti adatban szereplő utcával.</w:t>
      </w:r>
    </w:p>
    <w:p w14:paraId="1B6F390F" w14:textId="60C3C54D" w:rsidR="00EF06D2" w:rsidRDefault="00EF06D2" w:rsidP="00EF06D2">
      <w:pPr>
        <w:pStyle w:val="Listaszerbekezds"/>
        <w:numPr>
          <w:ilvl w:val="0"/>
          <w:numId w:val="39"/>
        </w:numPr>
      </w:pPr>
      <w:r w:rsidRPr="00EF06D2">
        <w:rPr>
          <w:b/>
          <w:bCs/>
        </w:rPr>
        <w:t>Útvonal</w:t>
      </w:r>
      <w:r>
        <w:t>: Milyen pontosággal állította vissza a modell a teljes útvonalat.</w:t>
      </w:r>
    </w:p>
    <w:p w14:paraId="10C0ABA4" w14:textId="1F6881E6" w:rsidR="00EF06D2" w:rsidRPr="00EF06D2" w:rsidRDefault="00EF06D2" w:rsidP="00EF06D2">
      <w:pPr>
        <w:ind w:left="1080" w:firstLine="0"/>
      </w:pPr>
      <w:r>
        <w:t xml:space="preserve">Kereszteződés pontossága: </w:t>
      </w:r>
      <w:r w:rsidRPr="00EF06D2">
        <w:t>78%</w:t>
      </w:r>
    </w:p>
    <w:p w14:paraId="03EA0B3A" w14:textId="40C2BCD5" w:rsidR="00EF06D2" w:rsidRDefault="00EF06D2" w:rsidP="00EF06D2">
      <w:pPr>
        <w:ind w:left="1080" w:firstLine="0"/>
        <w:rPr>
          <w:b/>
          <w:bCs/>
        </w:rPr>
      </w:pPr>
      <w:r w:rsidRPr="00EF06D2">
        <w:rPr>
          <w:b/>
          <w:bCs/>
        </w:rPr>
        <w:t>Útvonal pontossága: 31%</w:t>
      </w:r>
    </w:p>
    <w:p w14:paraId="65EDFB9C" w14:textId="4D215B95" w:rsidR="00EF06D2" w:rsidRDefault="00EF06D2" w:rsidP="00EF06D2">
      <w:r>
        <w:t>A fontosabb cél nem az utak visszaállítása volt, hanem új utak létrehozása, aminek a mérésére két új mérőszámot vezetek be.</w:t>
      </w:r>
    </w:p>
    <w:p w14:paraId="44ECBD6B" w14:textId="0D46240E" w:rsidR="00EF06D2" w:rsidRDefault="00EF06D2" w:rsidP="00EF06D2">
      <w:pPr>
        <w:pStyle w:val="Cmsor3"/>
      </w:pPr>
      <w:bookmarkStart w:id="39" w:name="_Toc168642285"/>
      <w:proofErr w:type="spellStart"/>
      <w:r>
        <w:t>Novelti</w:t>
      </w:r>
      <w:bookmarkEnd w:id="39"/>
      <w:proofErr w:type="spellEnd"/>
    </w:p>
    <w:p w14:paraId="176D1F3B" w14:textId="603718ED" w:rsidR="00EF06D2" w:rsidRPr="00EF06D2" w:rsidRDefault="00EF06D2" w:rsidP="00EF06D2">
      <w:r>
        <w:t xml:space="preserve">Azt mondja meg, hogy </w:t>
      </w:r>
      <w:r w:rsidR="00C6711B">
        <w:t xml:space="preserve">a visszaállított út milyen %-ban szerepel az eredeti adathalmazban. Ezt a </w:t>
      </w:r>
      <w:r w:rsidR="00C6711B" w:rsidRPr="00C6711B">
        <w:rPr>
          <w:b/>
          <w:bCs/>
        </w:rPr>
        <w:t>Kereszteződésre</w:t>
      </w:r>
      <w:r w:rsidR="00C6711B">
        <w:t xml:space="preserve"> és az </w:t>
      </w:r>
      <w:r w:rsidR="00C6711B" w:rsidRPr="00C6711B">
        <w:rPr>
          <w:b/>
          <w:bCs/>
        </w:rPr>
        <w:t>Útvonalra</w:t>
      </w:r>
      <w:r w:rsidR="00C6711B">
        <w:t xml:space="preserve"> és kiszámoljuk.</w:t>
      </w:r>
    </w:p>
    <w:p w14:paraId="415A6471" w14:textId="76350061" w:rsidR="00C6711B" w:rsidRDefault="00C6711B" w:rsidP="00C6711B">
      <w:pPr>
        <w:pStyle w:val="Cmsor3"/>
      </w:pPr>
      <w:bookmarkStart w:id="40" w:name="_Toc168642286"/>
      <w:proofErr w:type="spellStart"/>
      <w:r>
        <w:t>Validiti</w:t>
      </w:r>
      <w:bookmarkEnd w:id="40"/>
      <w:proofErr w:type="spellEnd"/>
    </w:p>
    <w:p w14:paraId="399EBA3C" w14:textId="2192CE21" w:rsidR="00C6711B" w:rsidRDefault="00C6711B" w:rsidP="00C6711B">
      <w:r>
        <w:t xml:space="preserve">Azt mondja meg, hogy a visszaállított út milyen %-ban szerepel a térképen, aminek az érték készlete nagyobb egyenlő az adathalmazzal. Ezt a </w:t>
      </w:r>
      <w:r w:rsidRPr="00C6711B">
        <w:rPr>
          <w:b/>
          <w:bCs/>
        </w:rPr>
        <w:t>Kereszteződésre</w:t>
      </w:r>
      <w:r>
        <w:t xml:space="preserve"> és az </w:t>
      </w:r>
      <w:r w:rsidRPr="00C6711B">
        <w:rPr>
          <w:b/>
          <w:bCs/>
        </w:rPr>
        <w:t>Útvonalra</w:t>
      </w:r>
      <w:r>
        <w:t xml:space="preserve"> és kiszámoljuk.</w:t>
      </w:r>
    </w:p>
    <w:p w14:paraId="77193E63" w14:textId="09E79EA2" w:rsidR="00C6711B" w:rsidRPr="00EF06D2" w:rsidRDefault="00C6711B" w:rsidP="00C6711B">
      <w:pPr>
        <w:ind w:left="1080" w:firstLine="0"/>
      </w:pPr>
      <w:r>
        <w:t>Kereszteződés pontossága: 90</w:t>
      </w:r>
      <w:r w:rsidRPr="00EF06D2">
        <w:t>%</w:t>
      </w:r>
    </w:p>
    <w:p w14:paraId="4607417F" w14:textId="38A688FA" w:rsidR="00C6711B" w:rsidRPr="00C6711B" w:rsidRDefault="00C6711B" w:rsidP="00C6711B">
      <w:pPr>
        <w:ind w:left="1080" w:firstLine="0"/>
        <w:rPr>
          <w:b/>
          <w:bCs/>
        </w:rPr>
      </w:pPr>
      <w:r w:rsidRPr="00EF06D2">
        <w:rPr>
          <w:b/>
          <w:bCs/>
        </w:rPr>
        <w:t xml:space="preserve">Útvonal pontossága: </w:t>
      </w:r>
      <w:r>
        <w:rPr>
          <w:b/>
          <w:bCs/>
        </w:rPr>
        <w:t>69</w:t>
      </w:r>
      <w:r w:rsidRPr="00EF06D2">
        <w:rPr>
          <w:b/>
          <w:bCs/>
        </w:rPr>
        <w:t>%</w:t>
      </w:r>
    </w:p>
    <w:p w14:paraId="024F5C90" w14:textId="77777777" w:rsidR="00C6711B" w:rsidRPr="00C6711B" w:rsidRDefault="00C6711B" w:rsidP="00C6711B"/>
    <w:p w14:paraId="05CA594C" w14:textId="4458A013" w:rsidR="00A80B2D" w:rsidRDefault="00A80B2D" w:rsidP="00A80B2D">
      <w:pPr>
        <w:pStyle w:val="Cmsor2"/>
      </w:pPr>
      <w:bookmarkStart w:id="41" w:name="_Toc168642287"/>
      <w:r>
        <w:lastRenderedPageBreak/>
        <w:t>Látens tér mintavételezése</w:t>
      </w:r>
      <w:bookmarkEnd w:id="41"/>
    </w:p>
    <w:p w14:paraId="4A2882BF" w14:textId="2DE1C383" w:rsidR="00C6711B" w:rsidRDefault="00C6711B" w:rsidP="00C6711B">
      <w:r>
        <w:t xml:space="preserve">A látenstér mintavételezése számunkra a legfontosabb, mert ezzel tudunk egy biztos pontosságot mérni a modell működéséről és teljesen új útvonalakat generálni. Az egy kiemelkedően fontos tulajdonsága, hogy tisztán a látenstérből generált utak esetén mért pontosságban semmilyen módon nem csalhattunk, véletlen se keverhettük bele a tanitó adatot a </w:t>
      </w:r>
      <w:proofErr w:type="spellStart"/>
      <w:r>
        <w:t>predikcióba</w:t>
      </w:r>
      <w:proofErr w:type="spellEnd"/>
      <w:r>
        <w:t>, mert teljesen random a háló bemenete.</w:t>
      </w:r>
    </w:p>
    <w:p w14:paraId="756B59E7" w14:textId="2F7B0774" w:rsidR="00C6711B" w:rsidRDefault="00C6711B" w:rsidP="00C6711B">
      <w:r>
        <w:t xml:space="preserve">Itt kizárólag </w:t>
      </w:r>
      <w:proofErr w:type="spellStart"/>
      <w:r>
        <w:t>Noveltit</w:t>
      </w:r>
      <w:proofErr w:type="spellEnd"/>
      <w:r>
        <w:t xml:space="preserve"> meg </w:t>
      </w:r>
      <w:proofErr w:type="spellStart"/>
      <w:r>
        <w:t>Validitit</w:t>
      </w:r>
      <w:proofErr w:type="spellEnd"/>
      <w:r>
        <w:t xml:space="preserve"> van értelme lemérni, mert nincs mihez hasonlítani az eredményt nem volt semmiből generálva. Kétféle módon generáltam a látenstérből utakat:</w:t>
      </w:r>
    </w:p>
    <w:p w14:paraId="432705B9" w14:textId="06A627D9" w:rsidR="00C6711B" w:rsidRDefault="00C6711B" w:rsidP="00C6711B">
      <w:pPr>
        <w:pStyle w:val="Listaszerbekezds"/>
        <w:numPr>
          <w:ilvl w:val="1"/>
          <w:numId w:val="40"/>
        </w:numPr>
      </w:pPr>
      <w:r w:rsidRPr="00C6711B">
        <w:rPr>
          <w:b/>
          <w:bCs/>
        </w:rPr>
        <w:t xml:space="preserve">Teljesen </w:t>
      </w:r>
      <w:r w:rsidR="00A44894">
        <w:rPr>
          <w:b/>
          <w:bCs/>
        </w:rPr>
        <w:t>véletlenszerű</w:t>
      </w:r>
      <w:r>
        <w:t xml:space="preserve">: </w:t>
      </w:r>
      <w:r w:rsidR="00A44894">
        <w:t xml:space="preserve">A látenstért generáló függvényt </w:t>
      </w:r>
      <w:proofErr w:type="spellStart"/>
      <w:r w:rsidR="00A44894">
        <w:t>mean</w:t>
      </w:r>
      <w:proofErr w:type="spellEnd"/>
      <w:r w:rsidR="00A44894">
        <w:t xml:space="preserve"> = 0, logvariancia =1 hívom meg, ami egy teljesen random vektort ad vissza a látens térből.</w:t>
      </w:r>
    </w:p>
    <w:p w14:paraId="60E890D6" w14:textId="104ABA33" w:rsidR="00A44894" w:rsidRDefault="00A44894" w:rsidP="00C6711B">
      <w:pPr>
        <w:pStyle w:val="Listaszerbekezds"/>
        <w:numPr>
          <w:ilvl w:val="1"/>
          <w:numId w:val="40"/>
        </w:numPr>
      </w:pPr>
      <w:r>
        <w:rPr>
          <w:b/>
          <w:bCs/>
        </w:rPr>
        <w:t>Útvonal környezete</w:t>
      </w:r>
      <w:r w:rsidRPr="00A44894">
        <w:t>:</w:t>
      </w:r>
      <w:r>
        <w:t xml:space="preserve"> Egy random útvonalból generált látens vektort egy állítható </w:t>
      </w:r>
      <w:r w:rsidRPr="00A44894">
        <w:rPr>
          <w:b/>
          <w:bCs/>
        </w:rPr>
        <w:t>r</w:t>
      </w:r>
      <w:r>
        <w:rPr>
          <w:b/>
          <w:bCs/>
        </w:rPr>
        <w:t xml:space="preserve"> </w:t>
      </w:r>
      <w:r w:rsidRPr="00A44894">
        <w:t>para</w:t>
      </w:r>
      <w:r>
        <w:t xml:space="preserve">méterrel </w:t>
      </w:r>
      <w:proofErr w:type="spellStart"/>
      <w:r>
        <w:t>randomizálom</w:t>
      </w:r>
      <w:proofErr w:type="spellEnd"/>
      <w:r>
        <w:t>.</w:t>
      </w:r>
    </w:p>
    <w:p w14:paraId="77DADEF6" w14:textId="4BBDAE43" w:rsidR="00C6711B" w:rsidRDefault="00C6711B" w:rsidP="00C6711B">
      <w:pPr>
        <w:pStyle w:val="Cmsor3"/>
      </w:pPr>
      <w:bookmarkStart w:id="42" w:name="_Toc168642288"/>
      <w:proofErr w:type="spellStart"/>
      <w:r>
        <w:t>Validiti</w:t>
      </w:r>
      <w:bookmarkEnd w:id="42"/>
      <w:proofErr w:type="spellEnd"/>
    </w:p>
    <w:p w14:paraId="7D78A9C1" w14:textId="77777777" w:rsidR="00A44894" w:rsidRDefault="00A44894" w:rsidP="00A44894">
      <w:pPr>
        <w:rPr>
          <w:b/>
          <w:bCs/>
        </w:rPr>
      </w:pPr>
      <w:r w:rsidRPr="00C6711B">
        <w:rPr>
          <w:b/>
          <w:bCs/>
        </w:rPr>
        <w:t xml:space="preserve">Teljesen </w:t>
      </w:r>
      <w:r>
        <w:rPr>
          <w:b/>
          <w:bCs/>
        </w:rPr>
        <w:t>véletlenszerű:</w:t>
      </w:r>
    </w:p>
    <w:p w14:paraId="1915482D" w14:textId="77777777" w:rsidR="00A44894" w:rsidRPr="00EF06D2" w:rsidRDefault="00A44894" w:rsidP="00A44894">
      <w:pPr>
        <w:pStyle w:val="Listaszerbekezds"/>
        <w:numPr>
          <w:ilvl w:val="0"/>
          <w:numId w:val="41"/>
        </w:numPr>
      </w:pPr>
      <w:r>
        <w:t>Kereszteződés pontossága: 88</w:t>
      </w:r>
      <w:r w:rsidRPr="00EF06D2">
        <w:t>%</w:t>
      </w:r>
    </w:p>
    <w:p w14:paraId="607EB1F3" w14:textId="77777777" w:rsidR="00A44894" w:rsidRPr="00A44894" w:rsidRDefault="00A44894" w:rsidP="00A44894">
      <w:pPr>
        <w:pStyle w:val="Listaszerbekezds"/>
        <w:numPr>
          <w:ilvl w:val="0"/>
          <w:numId w:val="41"/>
        </w:numPr>
        <w:rPr>
          <w:b/>
          <w:bCs/>
        </w:rPr>
      </w:pPr>
      <w:r w:rsidRPr="00A44894">
        <w:rPr>
          <w:b/>
          <w:bCs/>
        </w:rPr>
        <w:t>Útvonal pontossága: 6</w:t>
      </w:r>
      <w:r>
        <w:rPr>
          <w:b/>
          <w:bCs/>
        </w:rPr>
        <w:t>1</w:t>
      </w:r>
      <w:r w:rsidRPr="00A44894">
        <w:rPr>
          <w:b/>
          <w:bCs/>
        </w:rPr>
        <w:t>%</w:t>
      </w:r>
    </w:p>
    <w:p w14:paraId="777D9BAE" w14:textId="77777777" w:rsidR="00A44894" w:rsidRDefault="00A44894" w:rsidP="00A44894">
      <w:pPr>
        <w:rPr>
          <w:b/>
          <w:bCs/>
        </w:rPr>
      </w:pPr>
      <w:r>
        <w:rPr>
          <w:b/>
          <w:bCs/>
        </w:rPr>
        <w:t>Útvonal környezete:</w:t>
      </w:r>
    </w:p>
    <w:p w14:paraId="6B6FDD45" w14:textId="6EEB1494" w:rsidR="00A44894" w:rsidRPr="00EF06D2" w:rsidRDefault="00A44894" w:rsidP="00A44894">
      <w:pPr>
        <w:pStyle w:val="Listaszerbekezds"/>
        <w:numPr>
          <w:ilvl w:val="0"/>
          <w:numId w:val="41"/>
        </w:numPr>
      </w:pPr>
      <w:r>
        <w:t>Kereszteződés pontossága: 84</w:t>
      </w:r>
      <w:r w:rsidRPr="00EF06D2">
        <w:t>%</w:t>
      </w:r>
    </w:p>
    <w:p w14:paraId="1D26F229" w14:textId="66E130B8" w:rsidR="00C6711B" w:rsidRPr="00A44894" w:rsidRDefault="00A44894" w:rsidP="00A44894">
      <w:pPr>
        <w:pStyle w:val="Listaszerbekezds"/>
        <w:numPr>
          <w:ilvl w:val="0"/>
          <w:numId w:val="41"/>
        </w:numPr>
        <w:rPr>
          <w:b/>
          <w:bCs/>
        </w:rPr>
      </w:pPr>
      <w:r w:rsidRPr="00A44894">
        <w:rPr>
          <w:b/>
          <w:bCs/>
        </w:rPr>
        <w:t xml:space="preserve">Útvonal pontossága: </w:t>
      </w:r>
      <w:r>
        <w:rPr>
          <w:b/>
          <w:bCs/>
        </w:rPr>
        <w:t>48</w:t>
      </w:r>
      <w:r w:rsidRPr="00A44894">
        <w:rPr>
          <w:b/>
          <w:bCs/>
        </w:rPr>
        <w:t>%</w:t>
      </w:r>
    </w:p>
    <w:p w14:paraId="0523D62A" w14:textId="1C2B6EE4" w:rsidR="00DE35EE" w:rsidRDefault="00A44894" w:rsidP="00A80B2D">
      <w:pPr>
        <w:pStyle w:val="Cmsor1"/>
      </w:pPr>
      <w:bookmarkStart w:id="43" w:name="_Toc168642289"/>
      <w:r>
        <w:lastRenderedPageBreak/>
        <w:t>Összefoglalás</w:t>
      </w:r>
      <w:bookmarkEnd w:id="43"/>
    </w:p>
    <w:p w14:paraId="4181D585" w14:textId="06A26861" w:rsidR="00A44894" w:rsidRPr="00A44894" w:rsidRDefault="00A44894" w:rsidP="00A44894">
      <w:r>
        <w:t>Az eredmények kifejezetten elégedett vagyok, de még további méréseket kell végezni, hogy pontosan mit is jelentenek ezek az eredmények és a más módszereknél jobban vagy jobban teljesítek. Mindenképp fontos megnézni, hogy mennyire skálázható a megoldás, mert ha sokkal több utat szeretnénk hosszabban generálni, akkor nagyon gyorsan megugrik a számolási igény a Mátrixok méretei miatt.</w:t>
      </w:r>
    </w:p>
    <w:p w14:paraId="22C0DF5A" w14:textId="77777777" w:rsidR="00DE35EE" w:rsidRPr="000D40C3" w:rsidRDefault="00DE35EE" w:rsidP="000D40C3"/>
    <w:p w14:paraId="36B34EBC" w14:textId="77777777" w:rsidR="000D40C3" w:rsidRPr="000D40C3" w:rsidRDefault="000D40C3" w:rsidP="000D40C3"/>
    <w:p w14:paraId="2060827C" w14:textId="77777777" w:rsidR="000D40C3" w:rsidRPr="00851E6F" w:rsidRDefault="000D40C3" w:rsidP="00851E6F"/>
    <w:p w14:paraId="03353639" w14:textId="77777777" w:rsidR="008533DA" w:rsidRPr="008533DA" w:rsidRDefault="008533DA" w:rsidP="008533DA"/>
    <w:p w14:paraId="13CA08AC" w14:textId="5E340CC6" w:rsidR="005A7B28" w:rsidRPr="005A7B28" w:rsidRDefault="005A7B28" w:rsidP="005A7B28"/>
    <w:bookmarkEnd w:id="3"/>
    <w:bookmarkEnd w:id="4"/>
    <w:p w14:paraId="5E2DE117" w14:textId="77777777" w:rsidR="00225F65" w:rsidRPr="0037381F" w:rsidRDefault="00225F65" w:rsidP="00225F65"/>
    <w:bookmarkStart w:id="44" w:name="_Ref168082183" w:displacedByCustomXml="next"/>
    <w:bookmarkStart w:id="45" w:name="_Toc168642290" w:displacedByCustomXml="next"/>
    <w:sdt>
      <w:sdtPr>
        <w:rPr>
          <w:rFonts w:cs="Times New Roman"/>
          <w:b w:val="0"/>
          <w:bCs w:val="0"/>
          <w:kern w:val="0"/>
          <w:sz w:val="24"/>
          <w:szCs w:val="24"/>
        </w:rPr>
        <w:id w:val="1622036989"/>
        <w:docPartObj>
          <w:docPartGallery w:val="Bibliographies"/>
          <w:docPartUnique/>
        </w:docPartObj>
      </w:sdtPr>
      <w:sdtContent>
        <w:p w14:paraId="66E4F42D" w14:textId="633F8E41" w:rsidR="009B2EED" w:rsidRDefault="009B2EED">
          <w:pPr>
            <w:pStyle w:val="Cmsor1"/>
          </w:pPr>
          <w:r>
            <w:t>Irodalomjegyzék</w:t>
          </w:r>
          <w:bookmarkEnd w:id="45"/>
          <w:bookmarkEnd w:id="44"/>
        </w:p>
        <w:sdt>
          <w:sdtPr>
            <w:id w:val="111145805"/>
            <w:bibliography/>
          </w:sdtPr>
          <w:sdtContent>
            <w:p w14:paraId="2F8D6538" w14:textId="77777777" w:rsidR="003E2ECB" w:rsidRDefault="009B2EED">
              <w:pPr>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
                <w:gridCol w:w="8424"/>
              </w:tblGrid>
              <w:tr w:rsidR="003E2ECB" w14:paraId="74A71282" w14:textId="77777777">
                <w:trPr>
                  <w:divId w:val="1229880120"/>
                  <w:tblCellSpacing w:w="15" w:type="dxa"/>
                </w:trPr>
                <w:tc>
                  <w:tcPr>
                    <w:tcW w:w="50" w:type="pct"/>
                    <w:hideMark/>
                  </w:tcPr>
                  <w:p w14:paraId="41335A69" w14:textId="0B4E4097" w:rsidR="003E2ECB" w:rsidRDefault="003E2ECB">
                    <w:pPr>
                      <w:pStyle w:val="Irodalomjegyzk"/>
                    </w:pPr>
                    <w:r>
                      <w:t xml:space="preserve"> </w:t>
                    </w:r>
                  </w:p>
                </w:tc>
                <w:tc>
                  <w:tcPr>
                    <w:tcW w:w="0" w:type="auto"/>
                    <w:hideMark/>
                  </w:tcPr>
                  <w:p w14:paraId="6A204FEC" w14:textId="6BB1B319" w:rsidR="003E2ECB" w:rsidRDefault="001729A1" w:rsidP="001729A1">
                    <w:pPr>
                      <w:pStyle w:val="Irodalomjegyzksor"/>
                    </w:pPr>
                    <w:r w:rsidRPr="001729A1">
                      <w:t>https://medium.com/@rekalantar/variational-auto-encoder-vae-pytorch-tutorial-dce2d2fe0f5f</w:t>
                    </w:r>
                  </w:p>
                </w:tc>
              </w:tr>
              <w:tr w:rsidR="003E2ECB" w14:paraId="1DC1846B" w14:textId="77777777">
                <w:trPr>
                  <w:divId w:val="1229880120"/>
                  <w:tblCellSpacing w:w="15" w:type="dxa"/>
                </w:trPr>
                <w:tc>
                  <w:tcPr>
                    <w:tcW w:w="50" w:type="pct"/>
                    <w:hideMark/>
                  </w:tcPr>
                  <w:p w14:paraId="487DF625" w14:textId="54108B90" w:rsidR="003E2ECB" w:rsidRDefault="003E2ECB">
                    <w:pPr>
                      <w:pStyle w:val="Irodalomjegyzk"/>
                    </w:pPr>
                  </w:p>
                </w:tc>
                <w:tc>
                  <w:tcPr>
                    <w:tcW w:w="0" w:type="auto"/>
                    <w:hideMark/>
                  </w:tcPr>
                  <w:p w14:paraId="2358B918" w14:textId="39474812" w:rsidR="003E2ECB" w:rsidRDefault="001729A1" w:rsidP="001729A1">
                    <w:pPr>
                      <w:pStyle w:val="Irodalomjegyzksor"/>
                    </w:pPr>
                    <w:r w:rsidRPr="001729A1">
                      <w:t>https://www.quora.com/What-is-the-ReLU-layer-in-CNN</w:t>
                    </w:r>
                  </w:p>
                </w:tc>
              </w:tr>
              <w:tr w:rsidR="003E2ECB" w14:paraId="79EB4A4B" w14:textId="77777777">
                <w:trPr>
                  <w:divId w:val="1229880120"/>
                  <w:tblCellSpacing w:w="15" w:type="dxa"/>
                </w:trPr>
                <w:tc>
                  <w:tcPr>
                    <w:tcW w:w="50" w:type="pct"/>
                    <w:hideMark/>
                  </w:tcPr>
                  <w:p w14:paraId="2401C747" w14:textId="19C701AF" w:rsidR="003E2ECB" w:rsidRDefault="003E2ECB">
                    <w:pPr>
                      <w:pStyle w:val="Irodalomjegyzk"/>
                    </w:pPr>
                  </w:p>
                </w:tc>
                <w:tc>
                  <w:tcPr>
                    <w:tcW w:w="0" w:type="auto"/>
                    <w:hideMark/>
                  </w:tcPr>
                  <w:p w14:paraId="3B826921" w14:textId="77777777" w:rsidR="003E2ECB" w:rsidRDefault="001729A1" w:rsidP="000432C0">
                    <w:pPr>
                      <w:pStyle w:val="Irodalomjegyzksor"/>
                    </w:pPr>
                    <w:r w:rsidRPr="001729A1">
                      <w:t>https://en.wikipedia.org/wiki/Kullback%E2%80%93Leibler_divergence#/media/File:KL-Gauss-Example.png</w:t>
                    </w:r>
                  </w:p>
                  <w:p w14:paraId="36E50D02" w14:textId="5A2B14C9" w:rsidR="001729A1" w:rsidRDefault="001729A1" w:rsidP="000432C0">
                    <w:pPr>
                      <w:pStyle w:val="Irodalomjegyzksor"/>
                    </w:pPr>
                    <w:r w:rsidRPr="001729A1">
                      <w:t>http://project.mit.bme.hu/mi_almanach/books/neuralis/ch01s02</w:t>
                    </w:r>
                  </w:p>
                  <w:p w14:paraId="62CB7797" w14:textId="785EAFE9" w:rsidR="001729A1" w:rsidRDefault="001729A1" w:rsidP="000432C0">
                    <w:pPr>
                      <w:pStyle w:val="Irodalomjegyzksor"/>
                    </w:pPr>
                    <w:r w:rsidRPr="001729A1">
                      <w:t>https://docs.nvidia.com/deeplearning/performance/dl-performance-fully-connected/index.html</w:t>
                    </w:r>
                  </w:p>
                  <w:p w14:paraId="0FD76A92" w14:textId="3D7A8CF9" w:rsidR="001729A1" w:rsidRDefault="001729A1" w:rsidP="000432C0">
                    <w:pPr>
                      <w:pStyle w:val="Irodalomjegyzksor"/>
                    </w:pPr>
                    <w:r w:rsidRPr="001729A1">
                      <w:t>https://en.wikipedia.org/wiki/MNIST_database</w:t>
                    </w:r>
                  </w:p>
                  <w:p w14:paraId="5882A6E1" w14:textId="3A6E28E3" w:rsidR="001729A1" w:rsidRDefault="001729A1" w:rsidP="000432C0">
                    <w:pPr>
                      <w:pStyle w:val="Irodalomjegyzksor"/>
                    </w:pPr>
                    <w:r w:rsidRPr="001729A1">
                      <w:t>https://lilianweng.github.io/posts/2018-08-12-vae/</w:t>
                    </w:r>
                  </w:p>
                  <w:p w14:paraId="496D09A4" w14:textId="77777777" w:rsidR="00DA0584" w:rsidRPr="004B7A8D" w:rsidRDefault="00DA0584" w:rsidP="000432C0">
                    <w:pPr>
                      <w:pStyle w:val="Irodalomjegyzksor"/>
                      <w:rPr>
                        <w:color w:val="000000" w:themeColor="text1"/>
                      </w:rPr>
                    </w:pPr>
                    <w:bookmarkStart w:id="46" w:name="_Ref153489009"/>
                    <w:r w:rsidRPr="004B7A8D">
                      <w:rPr>
                        <w:color w:val="000000" w:themeColor="text1"/>
                      </w:rPr>
                      <w:t xml:space="preserve">Python: </w:t>
                    </w:r>
                    <w:hyperlink r:id="rId24" w:history="1">
                      <w:r w:rsidRPr="004B7A8D">
                        <w:rPr>
                          <w:rStyle w:val="Hiperhivatkozs"/>
                          <w:color w:val="000000" w:themeColor="text1"/>
                        </w:rPr>
                        <w:t>https://www.python.org/</w:t>
                      </w:r>
                    </w:hyperlink>
                    <w:bookmarkEnd w:id="46"/>
                  </w:p>
                  <w:p w14:paraId="7717A779" w14:textId="77777777" w:rsidR="00DA0584" w:rsidRPr="004B7A8D" w:rsidRDefault="00DA0584" w:rsidP="000432C0">
                    <w:pPr>
                      <w:pStyle w:val="Irodalomjegyzksor"/>
                      <w:rPr>
                        <w:color w:val="000000" w:themeColor="text1"/>
                      </w:rPr>
                    </w:pPr>
                    <w:bookmarkStart w:id="47" w:name="_Ref153489022"/>
                    <w:r w:rsidRPr="004B7A8D">
                      <w:rPr>
                        <w:color w:val="000000" w:themeColor="text1"/>
                      </w:rPr>
                      <w:t xml:space="preserve">VS Code: </w:t>
                    </w:r>
                    <w:hyperlink r:id="rId25" w:history="1">
                      <w:r w:rsidRPr="004B7A8D">
                        <w:rPr>
                          <w:rStyle w:val="Hiperhivatkozs"/>
                          <w:color w:val="000000" w:themeColor="text1"/>
                        </w:rPr>
                        <w:t>https://code.visualstudio.com/</w:t>
                      </w:r>
                    </w:hyperlink>
                    <w:bookmarkEnd w:id="47"/>
                  </w:p>
                  <w:p w14:paraId="506EE5A7" w14:textId="3AC24A0B" w:rsidR="00DA0584" w:rsidRPr="00DA0584" w:rsidRDefault="00DA0584" w:rsidP="000432C0">
                    <w:pPr>
                      <w:pStyle w:val="Irodalomjegyzksor"/>
                      <w:rPr>
                        <w:color w:val="000000" w:themeColor="text1"/>
                      </w:rPr>
                    </w:pPr>
                    <w:bookmarkStart w:id="48" w:name="_Ref153489034"/>
                    <w:r w:rsidRPr="004B7A8D">
                      <w:rPr>
                        <w:color w:val="000000" w:themeColor="text1"/>
                      </w:rPr>
                      <w:t xml:space="preserve">Json: </w:t>
                    </w:r>
                    <w:hyperlink r:id="rId26" w:history="1">
                      <w:r w:rsidRPr="004B7A8D">
                        <w:rPr>
                          <w:rStyle w:val="Hiperhivatkozs"/>
                          <w:color w:val="000000" w:themeColor="text1"/>
                        </w:rPr>
                        <w:t>https://www.json.org/json-en.html</w:t>
                      </w:r>
                    </w:hyperlink>
                    <w:bookmarkEnd w:id="48"/>
                  </w:p>
                  <w:p w14:paraId="5BDFE1C4" w14:textId="4F44887B" w:rsidR="001729A1" w:rsidRPr="000432C0" w:rsidRDefault="00DA0584" w:rsidP="000432C0">
                    <w:pPr>
                      <w:pStyle w:val="Irodalomjegyzksor"/>
                      <w:rPr>
                        <w:rStyle w:val="Hiperhivatkozs"/>
                        <w:color w:val="auto"/>
                        <w:u w:val="none"/>
                      </w:rPr>
                    </w:pPr>
                    <w:bookmarkStart w:id="49" w:name="_Ref153489149"/>
                    <w:r w:rsidRPr="004B7A8D">
                      <w:t xml:space="preserve">Neurális hálózat: </w:t>
                    </w:r>
                    <w:hyperlink r:id="rId27" w:history="1">
                      <w:r w:rsidRPr="004B7A8D">
                        <w:rPr>
                          <w:rStyle w:val="Hiperhivatkozs"/>
                          <w:color w:val="000000" w:themeColor="text1"/>
                        </w:rPr>
                        <w:t>https://hu.wikipedia.org/wiki/Neur%C3%A1lis_h%C3%A1l%C3%B3zat</w:t>
                      </w:r>
                    </w:hyperlink>
                    <w:bookmarkEnd w:id="49"/>
                  </w:p>
                  <w:p w14:paraId="0B953A66" w14:textId="76414B97" w:rsidR="000432C0" w:rsidRPr="000432C0" w:rsidRDefault="000432C0" w:rsidP="000432C0">
                    <w:pPr>
                      <w:pStyle w:val="Irodalomjegyzksor"/>
                      <w:rPr>
                        <w:color w:val="000000" w:themeColor="text1"/>
                      </w:rPr>
                    </w:pPr>
                    <w:bookmarkStart w:id="50" w:name="_Ref153489288"/>
                    <w:r w:rsidRPr="004B7A8D">
                      <w:rPr>
                        <w:color w:val="000000" w:themeColor="text1"/>
                      </w:rPr>
                      <w:t xml:space="preserve">VAE: </w:t>
                    </w:r>
                    <w:hyperlink r:id="rId28" w:history="1">
                      <w:r w:rsidRPr="004B7A8D">
                        <w:rPr>
                          <w:rStyle w:val="Hiperhivatkozs"/>
                          <w:color w:val="000000" w:themeColor="text1"/>
                        </w:rPr>
                        <w:t>https://towardsdatascience.com/understanding-variational-autoencoders-vaes-f70510919f73</w:t>
                      </w:r>
                    </w:hyperlink>
                    <w:bookmarkEnd w:id="50"/>
                  </w:p>
                  <w:p w14:paraId="6C4A2B36" w14:textId="77777777" w:rsidR="001729A1" w:rsidRPr="001729A1" w:rsidRDefault="001729A1" w:rsidP="001729A1"/>
                  <w:p w14:paraId="7346B06D" w14:textId="2A7D5626" w:rsidR="001729A1" w:rsidRPr="001729A1" w:rsidRDefault="001729A1" w:rsidP="001729A1"/>
                </w:tc>
              </w:tr>
            </w:tbl>
            <w:p w14:paraId="528E1376" w14:textId="77777777" w:rsidR="003E2ECB" w:rsidRDefault="003E2ECB" w:rsidP="001729A1">
              <w:pPr>
                <w:ind w:firstLine="0"/>
                <w:divId w:val="1229880120"/>
                <w:rPr>
                  <w:noProof/>
                </w:rPr>
              </w:pPr>
            </w:p>
            <w:p w14:paraId="787848B2" w14:textId="0DBB79C4" w:rsidR="009B2EED" w:rsidRDefault="009B2EED">
              <w:r>
                <w:rPr>
                  <w:b/>
                  <w:bCs/>
                </w:rPr>
                <w:fldChar w:fldCharType="end"/>
              </w:r>
            </w:p>
          </w:sdtContent>
        </w:sdt>
      </w:sdtContent>
    </w:sdt>
    <w:p w14:paraId="7D9FC970" w14:textId="77777777" w:rsidR="00B50CAA" w:rsidRDefault="00B50CAA" w:rsidP="001729A1">
      <w:pPr>
        <w:ind w:firstLine="0"/>
      </w:pPr>
    </w:p>
    <w:sectPr w:rsidR="00B50CAA" w:rsidSect="00D23BFC">
      <w:headerReference w:type="even" r:id="rId29"/>
      <w:footerReference w:type="default" r:id="rId30"/>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017EC" w14:textId="77777777" w:rsidR="004C1258" w:rsidRDefault="004C1258">
      <w:r>
        <w:separator/>
      </w:r>
    </w:p>
  </w:endnote>
  <w:endnote w:type="continuationSeparator" w:id="0">
    <w:p w14:paraId="40F54376" w14:textId="77777777" w:rsidR="004C1258" w:rsidRDefault="004C1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C728" w14:textId="77777777" w:rsidR="009B2EED" w:rsidRDefault="009B2EED"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3E2ECB">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FD8E6" w14:textId="77777777" w:rsidR="004C1258" w:rsidRDefault="004C1258">
      <w:r>
        <w:separator/>
      </w:r>
    </w:p>
  </w:footnote>
  <w:footnote w:type="continuationSeparator" w:id="0">
    <w:p w14:paraId="1A37C6E0" w14:textId="77777777" w:rsidR="004C1258" w:rsidRDefault="004C12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4C34F85"/>
    <w:multiLevelType w:val="hybridMultilevel"/>
    <w:tmpl w:val="A4780A24"/>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3"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066D355F"/>
    <w:multiLevelType w:val="multilevel"/>
    <w:tmpl w:val="0054D1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944256D"/>
    <w:multiLevelType w:val="multilevel"/>
    <w:tmpl w:val="2332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EE0508"/>
    <w:multiLevelType w:val="multilevel"/>
    <w:tmpl w:val="418E4214"/>
    <w:numStyleLink w:val="tmutatszmozottlista"/>
  </w:abstractNum>
  <w:abstractNum w:abstractNumId="17"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1EA85938"/>
    <w:multiLevelType w:val="multilevel"/>
    <w:tmpl w:val="2332AD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FA81A8E"/>
    <w:multiLevelType w:val="hybridMultilevel"/>
    <w:tmpl w:val="C10A2B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2E27451"/>
    <w:multiLevelType w:val="hybridMultilevel"/>
    <w:tmpl w:val="33FEF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2"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1E52662"/>
    <w:multiLevelType w:val="hybridMultilevel"/>
    <w:tmpl w:val="61F6AD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4260401"/>
    <w:multiLevelType w:val="hybridMultilevel"/>
    <w:tmpl w:val="B4E08C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7E66333"/>
    <w:multiLevelType w:val="hybridMultilevel"/>
    <w:tmpl w:val="E12E35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3"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F084A0F"/>
    <w:multiLevelType w:val="hybridMultilevel"/>
    <w:tmpl w:val="B09CFEC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0677EF6"/>
    <w:multiLevelType w:val="hybridMultilevel"/>
    <w:tmpl w:val="010A45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1773EDC"/>
    <w:multiLevelType w:val="hybridMultilevel"/>
    <w:tmpl w:val="734A5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545312C"/>
    <w:multiLevelType w:val="hybridMultilevel"/>
    <w:tmpl w:val="65669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99C3B84"/>
    <w:multiLevelType w:val="multilevel"/>
    <w:tmpl w:val="800E37C2"/>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9" w15:restartNumberingAfterBreak="0">
    <w:nsid w:val="7C6C7CED"/>
    <w:multiLevelType w:val="hybridMultilevel"/>
    <w:tmpl w:val="A4DE55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379669713">
    <w:abstractNumId w:val="10"/>
  </w:num>
  <w:num w:numId="2" w16cid:durableId="885029164">
    <w:abstractNumId w:val="38"/>
  </w:num>
  <w:num w:numId="3" w16cid:durableId="1585795469">
    <w:abstractNumId w:val="17"/>
  </w:num>
  <w:num w:numId="4" w16cid:durableId="907421763">
    <w:abstractNumId w:val="26"/>
  </w:num>
  <w:num w:numId="5" w16cid:durableId="996956500">
    <w:abstractNumId w:val="28"/>
  </w:num>
  <w:num w:numId="6" w16cid:durableId="1886871252">
    <w:abstractNumId w:val="29"/>
  </w:num>
  <w:num w:numId="7" w16cid:durableId="37169808">
    <w:abstractNumId w:val="23"/>
  </w:num>
  <w:num w:numId="8" w16cid:durableId="88015219">
    <w:abstractNumId w:val="16"/>
  </w:num>
  <w:num w:numId="9" w16cid:durableId="512040103">
    <w:abstractNumId w:val="24"/>
  </w:num>
  <w:num w:numId="10" w16cid:durableId="1020088137">
    <w:abstractNumId w:val="40"/>
  </w:num>
  <w:num w:numId="11" w16cid:durableId="1053624653">
    <w:abstractNumId w:val="25"/>
  </w:num>
  <w:num w:numId="12" w16cid:durableId="79648116">
    <w:abstractNumId w:val="33"/>
  </w:num>
  <w:num w:numId="13" w16cid:durableId="1076364281">
    <w:abstractNumId w:val="9"/>
  </w:num>
  <w:num w:numId="14" w16cid:durableId="2070959179">
    <w:abstractNumId w:val="7"/>
  </w:num>
  <w:num w:numId="15" w16cid:durableId="99567121">
    <w:abstractNumId w:val="6"/>
  </w:num>
  <w:num w:numId="16" w16cid:durableId="430903485">
    <w:abstractNumId w:val="5"/>
  </w:num>
  <w:num w:numId="17" w16cid:durableId="1339044893">
    <w:abstractNumId w:val="4"/>
  </w:num>
  <w:num w:numId="18" w16cid:durableId="666324663">
    <w:abstractNumId w:val="8"/>
  </w:num>
  <w:num w:numId="19" w16cid:durableId="1754664022">
    <w:abstractNumId w:val="3"/>
  </w:num>
  <w:num w:numId="20" w16cid:durableId="808476703">
    <w:abstractNumId w:val="2"/>
  </w:num>
  <w:num w:numId="21" w16cid:durableId="1111901317">
    <w:abstractNumId w:val="1"/>
  </w:num>
  <w:num w:numId="22" w16cid:durableId="201331645">
    <w:abstractNumId w:val="0"/>
  </w:num>
  <w:num w:numId="23" w16cid:durableId="266159930">
    <w:abstractNumId w:val="12"/>
  </w:num>
  <w:num w:numId="24" w16cid:durableId="129327293">
    <w:abstractNumId w:val="22"/>
  </w:num>
  <w:num w:numId="25" w16cid:durableId="501894046">
    <w:abstractNumId w:val="13"/>
  </w:num>
  <w:num w:numId="26" w16cid:durableId="387145441">
    <w:abstractNumId w:val="21"/>
  </w:num>
  <w:num w:numId="27" w16cid:durableId="1932465471">
    <w:abstractNumId w:val="32"/>
  </w:num>
  <w:num w:numId="28" w16cid:durableId="585579360">
    <w:abstractNumId w:val="20"/>
  </w:num>
  <w:num w:numId="29" w16cid:durableId="541943614">
    <w:abstractNumId w:val="37"/>
  </w:num>
  <w:num w:numId="30" w16cid:durableId="1170021922">
    <w:abstractNumId w:val="27"/>
  </w:num>
  <w:num w:numId="31" w16cid:durableId="1685669511">
    <w:abstractNumId w:val="36"/>
  </w:num>
  <w:num w:numId="32" w16cid:durableId="955990287">
    <w:abstractNumId w:val="19"/>
  </w:num>
  <w:num w:numId="33" w16cid:durableId="969629655">
    <w:abstractNumId w:val="39"/>
  </w:num>
  <w:num w:numId="34" w16cid:durableId="2048866944">
    <w:abstractNumId w:val="34"/>
  </w:num>
  <w:num w:numId="35" w16cid:durableId="1578443810">
    <w:abstractNumId w:val="11"/>
  </w:num>
  <w:num w:numId="36" w16cid:durableId="2110657246">
    <w:abstractNumId w:val="35"/>
  </w:num>
  <w:num w:numId="37" w16cid:durableId="536312965">
    <w:abstractNumId w:val="15"/>
  </w:num>
  <w:num w:numId="38" w16cid:durableId="913473054">
    <w:abstractNumId w:val="18"/>
  </w:num>
  <w:num w:numId="39" w16cid:durableId="237789712">
    <w:abstractNumId w:val="30"/>
  </w:num>
  <w:num w:numId="40" w16cid:durableId="1330134586">
    <w:abstractNumId w:val="14"/>
  </w:num>
  <w:num w:numId="41" w16cid:durableId="1865559521">
    <w:abstractNumId w:val="31"/>
  </w:num>
  <w:num w:numId="42" w16cid:durableId="12274917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62F4"/>
    <w:rsid w:val="0001192F"/>
    <w:rsid w:val="0003623B"/>
    <w:rsid w:val="000432C0"/>
    <w:rsid w:val="00093507"/>
    <w:rsid w:val="000A3B32"/>
    <w:rsid w:val="000A7483"/>
    <w:rsid w:val="000B53E0"/>
    <w:rsid w:val="000D40C3"/>
    <w:rsid w:val="000F1B5D"/>
    <w:rsid w:val="000F3EA7"/>
    <w:rsid w:val="000F4BAD"/>
    <w:rsid w:val="000F7F08"/>
    <w:rsid w:val="001522F2"/>
    <w:rsid w:val="00153800"/>
    <w:rsid w:val="00160FBF"/>
    <w:rsid w:val="00171054"/>
    <w:rsid w:val="001729A1"/>
    <w:rsid w:val="00193968"/>
    <w:rsid w:val="001A57BC"/>
    <w:rsid w:val="001C37C8"/>
    <w:rsid w:val="001D096C"/>
    <w:rsid w:val="001E07E2"/>
    <w:rsid w:val="001E79FA"/>
    <w:rsid w:val="00203E00"/>
    <w:rsid w:val="002102C3"/>
    <w:rsid w:val="002151FE"/>
    <w:rsid w:val="00225F65"/>
    <w:rsid w:val="00227347"/>
    <w:rsid w:val="00264F0B"/>
    <w:rsid w:val="00267677"/>
    <w:rsid w:val="002841F9"/>
    <w:rsid w:val="002B3938"/>
    <w:rsid w:val="002D0621"/>
    <w:rsid w:val="002D2C06"/>
    <w:rsid w:val="002D3031"/>
    <w:rsid w:val="002D4F4A"/>
    <w:rsid w:val="002D6BCD"/>
    <w:rsid w:val="002D7DA9"/>
    <w:rsid w:val="002E1D2A"/>
    <w:rsid w:val="0030011A"/>
    <w:rsid w:val="00302BB3"/>
    <w:rsid w:val="00305E08"/>
    <w:rsid w:val="00313013"/>
    <w:rsid w:val="00350AEC"/>
    <w:rsid w:val="0035549E"/>
    <w:rsid w:val="00361104"/>
    <w:rsid w:val="0037381F"/>
    <w:rsid w:val="00375D85"/>
    <w:rsid w:val="003A4CDB"/>
    <w:rsid w:val="003B77D0"/>
    <w:rsid w:val="003E2ECB"/>
    <w:rsid w:val="003E70B1"/>
    <w:rsid w:val="003F5425"/>
    <w:rsid w:val="00410924"/>
    <w:rsid w:val="00443040"/>
    <w:rsid w:val="00453206"/>
    <w:rsid w:val="00463BC0"/>
    <w:rsid w:val="0048395A"/>
    <w:rsid w:val="004851C7"/>
    <w:rsid w:val="00485A10"/>
    <w:rsid w:val="00485F1C"/>
    <w:rsid w:val="00491D1C"/>
    <w:rsid w:val="004C1258"/>
    <w:rsid w:val="00500BD9"/>
    <w:rsid w:val="00502632"/>
    <w:rsid w:val="00502A30"/>
    <w:rsid w:val="005174F3"/>
    <w:rsid w:val="00526A1B"/>
    <w:rsid w:val="005334AD"/>
    <w:rsid w:val="005524FC"/>
    <w:rsid w:val="00570D18"/>
    <w:rsid w:val="00576495"/>
    <w:rsid w:val="005A45E5"/>
    <w:rsid w:val="005A7B28"/>
    <w:rsid w:val="005B3775"/>
    <w:rsid w:val="005B56CD"/>
    <w:rsid w:val="005D3443"/>
    <w:rsid w:val="005E01E0"/>
    <w:rsid w:val="006034C7"/>
    <w:rsid w:val="0062185B"/>
    <w:rsid w:val="0062717A"/>
    <w:rsid w:val="00630A92"/>
    <w:rsid w:val="0063585C"/>
    <w:rsid w:val="00641018"/>
    <w:rsid w:val="006459E6"/>
    <w:rsid w:val="00650C7C"/>
    <w:rsid w:val="00675281"/>
    <w:rsid w:val="00681E99"/>
    <w:rsid w:val="00692605"/>
    <w:rsid w:val="006A1B7F"/>
    <w:rsid w:val="006D338C"/>
    <w:rsid w:val="006E3115"/>
    <w:rsid w:val="006E4E19"/>
    <w:rsid w:val="006F512E"/>
    <w:rsid w:val="00700E3A"/>
    <w:rsid w:val="00730B3C"/>
    <w:rsid w:val="00756D62"/>
    <w:rsid w:val="007A4E3B"/>
    <w:rsid w:val="007B5CF7"/>
    <w:rsid w:val="00816BCB"/>
    <w:rsid w:val="00826FE8"/>
    <w:rsid w:val="00833ABE"/>
    <w:rsid w:val="00843159"/>
    <w:rsid w:val="00851E6F"/>
    <w:rsid w:val="008533DA"/>
    <w:rsid w:val="00854BDC"/>
    <w:rsid w:val="00855578"/>
    <w:rsid w:val="00877820"/>
    <w:rsid w:val="008A3762"/>
    <w:rsid w:val="008C5682"/>
    <w:rsid w:val="008E7228"/>
    <w:rsid w:val="0090541F"/>
    <w:rsid w:val="00940CB1"/>
    <w:rsid w:val="009574F1"/>
    <w:rsid w:val="0098532E"/>
    <w:rsid w:val="009B1AB8"/>
    <w:rsid w:val="009B2EED"/>
    <w:rsid w:val="009C1C93"/>
    <w:rsid w:val="009C21C5"/>
    <w:rsid w:val="009D2FD8"/>
    <w:rsid w:val="009D7DBD"/>
    <w:rsid w:val="009F64A7"/>
    <w:rsid w:val="00A13266"/>
    <w:rsid w:val="00A34DC4"/>
    <w:rsid w:val="00A44894"/>
    <w:rsid w:val="00A76C2A"/>
    <w:rsid w:val="00A80B2D"/>
    <w:rsid w:val="00A9757F"/>
    <w:rsid w:val="00AB511F"/>
    <w:rsid w:val="00AE05C4"/>
    <w:rsid w:val="00B13FD0"/>
    <w:rsid w:val="00B4104A"/>
    <w:rsid w:val="00B46222"/>
    <w:rsid w:val="00B50CAA"/>
    <w:rsid w:val="00B54450"/>
    <w:rsid w:val="00B96880"/>
    <w:rsid w:val="00BA50F9"/>
    <w:rsid w:val="00BD2006"/>
    <w:rsid w:val="00BF2753"/>
    <w:rsid w:val="00BF5EB3"/>
    <w:rsid w:val="00C00B3C"/>
    <w:rsid w:val="00C2686E"/>
    <w:rsid w:val="00C31260"/>
    <w:rsid w:val="00C53F92"/>
    <w:rsid w:val="00C6711B"/>
    <w:rsid w:val="00C73DEE"/>
    <w:rsid w:val="00C7748C"/>
    <w:rsid w:val="00C94815"/>
    <w:rsid w:val="00CC2118"/>
    <w:rsid w:val="00D07335"/>
    <w:rsid w:val="00D1632F"/>
    <w:rsid w:val="00D22B3E"/>
    <w:rsid w:val="00D23BFC"/>
    <w:rsid w:val="00D37EC8"/>
    <w:rsid w:val="00D429F2"/>
    <w:rsid w:val="00D53F5A"/>
    <w:rsid w:val="00D81927"/>
    <w:rsid w:val="00D82885"/>
    <w:rsid w:val="00D95E2C"/>
    <w:rsid w:val="00DA0584"/>
    <w:rsid w:val="00DD6A58"/>
    <w:rsid w:val="00DE35EE"/>
    <w:rsid w:val="00DE4204"/>
    <w:rsid w:val="00E03AC2"/>
    <w:rsid w:val="00E07EE4"/>
    <w:rsid w:val="00E20536"/>
    <w:rsid w:val="00E42F0D"/>
    <w:rsid w:val="00E614EE"/>
    <w:rsid w:val="00E8385C"/>
    <w:rsid w:val="00E86A0C"/>
    <w:rsid w:val="00E935DA"/>
    <w:rsid w:val="00EC46D8"/>
    <w:rsid w:val="00EE1A1F"/>
    <w:rsid w:val="00EE2264"/>
    <w:rsid w:val="00EF06D2"/>
    <w:rsid w:val="00F01790"/>
    <w:rsid w:val="00F050F9"/>
    <w:rsid w:val="00F100D8"/>
    <w:rsid w:val="00F307C3"/>
    <w:rsid w:val="00F461CD"/>
    <w:rsid w:val="00F912F6"/>
    <w:rsid w:val="00FD70E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A44894"/>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link w:val="Cmsor3Char"/>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link w:val="Cmsor4Char"/>
    <w:autoRedefine/>
    <w:qFormat/>
    <w:rsid w:val="001E07E2"/>
    <w:pPr>
      <w:keepNext/>
      <w:numPr>
        <w:ilvl w:val="3"/>
        <w:numId w:val="2"/>
      </w:numPr>
      <w:spacing w:before="240" w:after="60"/>
      <w:outlineLvl w:val="3"/>
    </w:pPr>
    <w:rPr>
      <w:b/>
      <w:bCs/>
      <w:color w:val="000000" w:themeColor="text1"/>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BF5EB3"/>
    <w:pPr>
      <w:spacing w:after="60" w:line="240" w:lineRule="auto"/>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character" w:customStyle="1" w:styleId="Cmsor3Char">
    <w:name w:val="Címsor 3 Char"/>
    <w:basedOn w:val="Bekezdsalapbettpusa"/>
    <w:link w:val="Cmsor3"/>
    <w:rsid w:val="00FD70E3"/>
    <w:rPr>
      <w:rFonts w:cs="Arial"/>
      <w:b/>
      <w:bCs/>
      <w:sz w:val="28"/>
      <w:szCs w:val="26"/>
      <w:lang w:eastAsia="en-US"/>
    </w:rPr>
  </w:style>
  <w:style w:type="character" w:styleId="Helyrzszveg">
    <w:name w:val="Placeholder Text"/>
    <w:basedOn w:val="Bekezdsalapbettpusa"/>
    <w:uiPriority w:val="99"/>
    <w:semiHidden/>
    <w:rsid w:val="009574F1"/>
    <w:rPr>
      <w:color w:val="666666"/>
    </w:rPr>
  </w:style>
  <w:style w:type="character" w:customStyle="1" w:styleId="Cmsor4Char">
    <w:name w:val="Címsor 4 Char"/>
    <w:basedOn w:val="Bekezdsalapbettpusa"/>
    <w:link w:val="Cmsor4"/>
    <w:rsid w:val="001E07E2"/>
    <w:rPr>
      <w:b/>
      <w:bCs/>
      <w:color w:val="000000" w:themeColor="text1"/>
      <w:sz w:val="24"/>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558238">
      <w:bodyDiv w:val="1"/>
      <w:marLeft w:val="0"/>
      <w:marRight w:val="0"/>
      <w:marTop w:val="0"/>
      <w:marBottom w:val="0"/>
      <w:divBdr>
        <w:top w:val="none" w:sz="0" w:space="0" w:color="auto"/>
        <w:left w:val="none" w:sz="0" w:space="0" w:color="auto"/>
        <w:bottom w:val="none" w:sz="0" w:space="0" w:color="auto"/>
        <w:right w:val="none" w:sz="0" w:space="0" w:color="auto"/>
      </w:divBdr>
    </w:div>
    <w:div w:id="459763889">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802163351">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1976794">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03590853">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486320512">
      <w:bodyDiv w:val="1"/>
      <w:marLeft w:val="0"/>
      <w:marRight w:val="0"/>
      <w:marTop w:val="0"/>
      <w:marBottom w:val="0"/>
      <w:divBdr>
        <w:top w:val="none" w:sz="0" w:space="0" w:color="auto"/>
        <w:left w:val="none" w:sz="0" w:space="0" w:color="auto"/>
        <w:bottom w:val="none" w:sz="0" w:space="0" w:color="auto"/>
        <w:right w:val="none" w:sz="0" w:space="0" w:color="auto"/>
      </w:divBdr>
    </w:div>
    <w:div w:id="1537233624">
      <w:bodyDiv w:val="1"/>
      <w:marLeft w:val="0"/>
      <w:marRight w:val="0"/>
      <w:marTop w:val="0"/>
      <w:marBottom w:val="0"/>
      <w:divBdr>
        <w:top w:val="none" w:sz="0" w:space="0" w:color="auto"/>
        <w:left w:val="none" w:sz="0" w:space="0" w:color="auto"/>
        <w:bottom w:val="none" w:sz="0" w:space="0" w:color="auto"/>
        <w:right w:val="none" w:sz="0" w:space="0" w:color="auto"/>
      </w:divBdr>
    </w:div>
    <w:div w:id="1542859272">
      <w:bodyDiv w:val="1"/>
      <w:marLeft w:val="0"/>
      <w:marRight w:val="0"/>
      <w:marTop w:val="0"/>
      <w:marBottom w:val="0"/>
      <w:divBdr>
        <w:top w:val="none" w:sz="0" w:space="0" w:color="auto"/>
        <w:left w:val="none" w:sz="0" w:space="0" w:color="auto"/>
        <w:bottom w:val="none" w:sz="0" w:space="0" w:color="auto"/>
        <w:right w:val="none" w:sz="0" w:space="0" w:color="auto"/>
      </w:divBdr>
    </w:div>
    <w:div w:id="1569537533">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752462509">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87177108">
      <w:bodyDiv w:val="1"/>
      <w:marLeft w:val="0"/>
      <w:marRight w:val="0"/>
      <w:marTop w:val="0"/>
      <w:marBottom w:val="0"/>
      <w:divBdr>
        <w:top w:val="none" w:sz="0" w:space="0" w:color="auto"/>
        <w:left w:val="none" w:sz="0" w:space="0" w:color="auto"/>
        <w:bottom w:val="none" w:sz="0" w:space="0" w:color="auto"/>
        <w:right w:val="none" w:sz="0" w:space="0" w:color="auto"/>
      </w:divBdr>
    </w:div>
    <w:div w:id="1944268296">
      <w:bodyDiv w:val="1"/>
      <w:marLeft w:val="0"/>
      <w:marRight w:val="0"/>
      <w:marTop w:val="0"/>
      <w:marBottom w:val="0"/>
      <w:divBdr>
        <w:top w:val="none" w:sz="0" w:space="0" w:color="auto"/>
        <w:left w:val="none" w:sz="0" w:space="0" w:color="auto"/>
        <w:bottom w:val="none" w:sz="0" w:space="0" w:color="auto"/>
        <w:right w:val="none" w:sz="0" w:space="0" w:color="auto"/>
      </w:divBdr>
    </w:div>
    <w:div w:id="2023972245">
      <w:bodyDiv w:val="1"/>
      <w:marLeft w:val="0"/>
      <w:marRight w:val="0"/>
      <w:marTop w:val="0"/>
      <w:marBottom w:val="0"/>
      <w:divBdr>
        <w:top w:val="none" w:sz="0" w:space="0" w:color="auto"/>
        <w:left w:val="none" w:sz="0" w:space="0" w:color="auto"/>
        <w:bottom w:val="none" w:sz="0" w:space="0" w:color="auto"/>
        <w:right w:val="none" w:sz="0" w:space="0" w:color="auto"/>
      </w:divBdr>
    </w:div>
    <w:div w:id="204663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json.org/json-en.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ode.visualstudio.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sv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python.or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towardsdatascience.com/understanding-variational-autoencoders-vaes-f70510919f73"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hu.wikipedia.org/wiki/Neur%C3%A1lis_h%C3%A1l%C3%B3zat" TargetMode="External"/><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1</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2</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3</b:RefOrder>
  </b:Source>
</b:Sources>
</file>

<file path=customXml/itemProps1.xml><?xml version="1.0" encoding="utf-8"?>
<ds:datastoreItem xmlns:ds="http://schemas.openxmlformats.org/officeDocument/2006/customXml" ds:itemID="{E7FD2EC5-E9A4-4156-B0A1-50E1648E1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3089</TotalTime>
  <Pages>24</Pages>
  <Words>3952</Words>
  <Characters>22533</Characters>
  <Application>Microsoft Office Word</Application>
  <DocSecurity>0</DocSecurity>
  <Lines>187</Lines>
  <Paragraphs>52</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26433</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Szakszon Mátyás</cp:lastModifiedBy>
  <cp:revision>27</cp:revision>
  <cp:lastPrinted>2024-06-07T17:48:00Z</cp:lastPrinted>
  <dcterms:created xsi:type="dcterms:W3CDTF">2015-10-19T08:48:00Z</dcterms:created>
  <dcterms:modified xsi:type="dcterms:W3CDTF">2024-06-07T17:48:00Z</dcterms:modified>
</cp:coreProperties>
</file>